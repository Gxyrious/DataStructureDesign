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6EA1F9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40BCC">
        <w:rPr>
          <w:rFonts w:ascii="TypeLand 康熙字典體" w:eastAsiaTheme="minorEastAsia" w:hAnsi="TypeLand 康熙字典體" w:hint="eastAsia"/>
          <w:lang w:eastAsia="zh-CN"/>
        </w:rPr>
        <w:t>家谱管理系统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28F52420" w14:textId="7EB87FA3" w:rsidR="009022A1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91009571" w:history="1">
        <w:r w:rsidR="009022A1" w:rsidRPr="00E02FD4">
          <w:rPr>
            <w:rStyle w:val="aff1"/>
            <w:noProof/>
          </w:rPr>
          <w:t xml:space="preserve">1  </w:t>
        </w:r>
        <w:r w:rsidR="009022A1" w:rsidRPr="00E02FD4">
          <w:rPr>
            <w:rStyle w:val="aff1"/>
            <w:noProof/>
          </w:rPr>
          <w:t>分析</w:t>
        </w:r>
        <w:r w:rsidR="009022A1">
          <w:rPr>
            <w:noProof/>
            <w:webHidden/>
          </w:rPr>
          <w:tab/>
        </w:r>
        <w:r w:rsidR="009022A1">
          <w:rPr>
            <w:noProof/>
            <w:webHidden/>
          </w:rPr>
          <w:fldChar w:fldCharType="begin"/>
        </w:r>
        <w:r w:rsidR="009022A1">
          <w:rPr>
            <w:noProof/>
            <w:webHidden/>
          </w:rPr>
          <w:instrText xml:space="preserve"> PAGEREF _Toc91009571 \h </w:instrText>
        </w:r>
        <w:r w:rsidR="009022A1">
          <w:rPr>
            <w:noProof/>
            <w:webHidden/>
          </w:rPr>
        </w:r>
        <w:r w:rsidR="009022A1">
          <w:rPr>
            <w:noProof/>
            <w:webHidden/>
          </w:rPr>
          <w:fldChar w:fldCharType="separate"/>
        </w:r>
        <w:r w:rsidR="009022A1">
          <w:rPr>
            <w:noProof/>
            <w:webHidden/>
          </w:rPr>
          <w:t>1</w:t>
        </w:r>
        <w:r w:rsidR="009022A1">
          <w:rPr>
            <w:noProof/>
            <w:webHidden/>
          </w:rPr>
          <w:fldChar w:fldCharType="end"/>
        </w:r>
      </w:hyperlink>
    </w:p>
    <w:p w14:paraId="5F77AAB4" w14:textId="137C72EE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2" w:history="1">
        <w:r w:rsidRPr="00E02FD4">
          <w:rPr>
            <w:rStyle w:val="aff1"/>
            <w:noProof/>
          </w:rPr>
          <w:t xml:space="preserve">1.1 </w:t>
        </w:r>
        <w:r w:rsidRPr="00E02FD4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DC9562" w14:textId="46844DFD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3" w:history="1">
        <w:r w:rsidRPr="00E02FD4">
          <w:rPr>
            <w:rStyle w:val="aff1"/>
            <w:noProof/>
          </w:rPr>
          <w:t xml:space="preserve">1.2 </w:t>
        </w:r>
        <w:r w:rsidRPr="00E02FD4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5B89DA" w14:textId="02718995" w:rsidR="009022A1" w:rsidRDefault="009022A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574" w:history="1">
        <w:r w:rsidRPr="00E02FD4">
          <w:rPr>
            <w:rStyle w:val="aff1"/>
            <w:noProof/>
          </w:rPr>
          <w:t xml:space="preserve">2 </w:t>
        </w:r>
        <w:r w:rsidRPr="00E02FD4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C41AFB" w14:textId="2264DB75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5" w:history="1">
        <w:r w:rsidRPr="00E02FD4">
          <w:rPr>
            <w:rStyle w:val="aff1"/>
            <w:noProof/>
          </w:rPr>
          <w:t xml:space="preserve">2.1 </w:t>
        </w:r>
        <w:r w:rsidRPr="00E02FD4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4BDE29" w14:textId="53FF5D17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6" w:history="1">
        <w:r w:rsidRPr="00E02FD4">
          <w:rPr>
            <w:rStyle w:val="aff1"/>
            <w:noProof/>
          </w:rPr>
          <w:t xml:space="preserve">2.2 </w:t>
        </w:r>
        <w:r w:rsidRPr="00E02FD4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968F9B" w14:textId="36E31FF9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7" w:history="1">
        <w:r w:rsidRPr="00E02FD4">
          <w:rPr>
            <w:rStyle w:val="aff1"/>
            <w:noProof/>
          </w:rPr>
          <w:t xml:space="preserve">2.3 </w:t>
        </w:r>
        <w:r w:rsidRPr="00E02FD4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0FF670" w14:textId="6DCA35EC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78" w:history="1">
        <w:r w:rsidRPr="00E02FD4">
          <w:rPr>
            <w:rStyle w:val="aff1"/>
            <w:noProof/>
          </w:rPr>
          <w:t xml:space="preserve">2.4 </w:t>
        </w:r>
        <w:r w:rsidRPr="00E02FD4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6E0B51" w14:textId="16CEA2EE" w:rsidR="009022A1" w:rsidRDefault="009022A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579" w:history="1">
        <w:r w:rsidRPr="00E02FD4">
          <w:rPr>
            <w:rStyle w:val="aff1"/>
            <w:noProof/>
          </w:rPr>
          <w:t xml:space="preserve">3 </w:t>
        </w:r>
        <w:r w:rsidRPr="00E02FD4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B4FA18" w14:textId="514F81E5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0" w:history="1">
        <w:r w:rsidRPr="00E02FD4">
          <w:rPr>
            <w:rStyle w:val="aff1"/>
            <w:noProof/>
          </w:rPr>
          <w:t xml:space="preserve">3.1 </w:t>
        </w:r>
        <w:r w:rsidRPr="00E02FD4">
          <w:rPr>
            <w:rStyle w:val="aff1"/>
            <w:noProof/>
          </w:rPr>
          <w:t>建立家谱功能的实现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B3220" w14:textId="31DACC59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1" w:history="1">
        <w:r w:rsidRPr="00E02FD4">
          <w:rPr>
            <w:rStyle w:val="aff1"/>
            <w:noProof/>
          </w:rPr>
          <w:t xml:space="preserve">3.1.1 </w:t>
        </w:r>
        <w:r w:rsidRPr="00E02FD4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EED370" w14:textId="04249FCF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2" w:history="1">
        <w:r w:rsidRPr="00E02FD4">
          <w:rPr>
            <w:rStyle w:val="aff1"/>
            <w:noProof/>
          </w:rPr>
          <w:t xml:space="preserve">3.1.2 </w:t>
        </w:r>
        <w:r w:rsidRPr="00E02FD4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32330D" w14:textId="4EDED1FB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3" w:history="1">
        <w:r w:rsidRPr="00E02FD4">
          <w:rPr>
            <w:rStyle w:val="aff1"/>
            <w:noProof/>
          </w:rPr>
          <w:t xml:space="preserve">3.2 </w:t>
        </w:r>
        <w:r w:rsidRPr="00E02FD4">
          <w:rPr>
            <w:rStyle w:val="aff1"/>
            <w:noProof/>
          </w:rPr>
          <w:t>组建家庭功能、添加子女功能的实现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D3883" w14:textId="61802447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4" w:history="1">
        <w:r w:rsidRPr="00E02FD4">
          <w:rPr>
            <w:rStyle w:val="aff1"/>
            <w:noProof/>
          </w:rPr>
          <w:t xml:space="preserve">3.2.1 </w:t>
        </w:r>
        <w:r w:rsidRPr="00E02FD4">
          <w:rPr>
            <w:rStyle w:val="aff1"/>
            <w:noProof/>
          </w:rPr>
          <w:t>组建家庭功能实现方法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CDDBAD" w14:textId="0F205344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5" w:history="1">
        <w:r w:rsidRPr="00E02FD4">
          <w:rPr>
            <w:rStyle w:val="aff1"/>
            <w:noProof/>
          </w:rPr>
          <w:t xml:space="preserve">3.2.2 </w:t>
        </w:r>
        <w:r w:rsidRPr="00E02FD4">
          <w:rPr>
            <w:rStyle w:val="aff1"/>
            <w:noProof/>
          </w:rPr>
          <w:t>添加子女功能实现方法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71267C" w14:textId="54BF9881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6" w:history="1">
        <w:r w:rsidRPr="00E02FD4">
          <w:rPr>
            <w:rStyle w:val="aff1"/>
            <w:noProof/>
          </w:rPr>
          <w:t xml:space="preserve">3.2.3 </w:t>
        </w:r>
        <w:r w:rsidRPr="00E02FD4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E2415" w14:textId="19D2B10F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7" w:history="1">
        <w:r w:rsidRPr="00E02FD4">
          <w:rPr>
            <w:rStyle w:val="aff1"/>
            <w:noProof/>
          </w:rPr>
          <w:t xml:space="preserve">3.3 </w:t>
        </w:r>
        <w:r w:rsidRPr="00E02FD4">
          <w:rPr>
            <w:rStyle w:val="aff1"/>
            <w:noProof/>
          </w:rPr>
          <w:t>解散家庭功能的实现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B2CF1" w14:textId="56840B0A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8" w:history="1">
        <w:r w:rsidRPr="00E02FD4">
          <w:rPr>
            <w:rStyle w:val="aff1"/>
            <w:noProof/>
          </w:rPr>
          <w:t xml:space="preserve">3.3.1 </w:t>
        </w:r>
        <w:r w:rsidRPr="00E02FD4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8084C" w14:textId="359F6ECF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89" w:history="1">
        <w:r w:rsidRPr="00E02FD4">
          <w:rPr>
            <w:rStyle w:val="aff1"/>
            <w:noProof/>
          </w:rPr>
          <w:t xml:space="preserve">3.3.2 </w:t>
        </w:r>
        <w:r w:rsidRPr="00E02FD4">
          <w:rPr>
            <w:rStyle w:val="aff1"/>
            <w:noProof/>
          </w:rPr>
          <w:t>解散家庭功能核心代码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8310EC" w14:textId="4DA349D7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0" w:history="1">
        <w:r w:rsidRPr="00E02FD4">
          <w:rPr>
            <w:rStyle w:val="aff1"/>
            <w:noProof/>
          </w:rPr>
          <w:t xml:space="preserve">3.4 </w:t>
        </w:r>
        <w:r w:rsidRPr="00E02FD4">
          <w:rPr>
            <w:rStyle w:val="aff1"/>
            <w:noProof/>
          </w:rPr>
          <w:t>搜索功能的实现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2CE1E3" w14:textId="6713F07E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1" w:history="1">
        <w:r w:rsidRPr="00E02FD4">
          <w:rPr>
            <w:rStyle w:val="aff1"/>
            <w:noProof/>
          </w:rPr>
          <w:t xml:space="preserve">3.4.1 </w:t>
        </w:r>
        <w:r w:rsidRPr="00E02FD4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E28521" w14:textId="04DB2907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2" w:history="1">
        <w:r w:rsidRPr="00E02FD4">
          <w:rPr>
            <w:rStyle w:val="aff1"/>
            <w:noProof/>
          </w:rPr>
          <w:t xml:space="preserve">3.4.2 </w:t>
        </w:r>
        <w:r w:rsidRPr="00E02FD4">
          <w:rPr>
            <w:rStyle w:val="aff1"/>
            <w:noProof/>
          </w:rPr>
          <w:t>搜索功能核心代码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19F74A" w14:textId="6D1B4B19" w:rsidR="009022A1" w:rsidRDefault="009022A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009593" w:history="1">
        <w:r w:rsidRPr="00E02FD4">
          <w:rPr>
            <w:rStyle w:val="aff1"/>
            <w:noProof/>
          </w:rPr>
          <w:t xml:space="preserve">4 </w:t>
        </w:r>
        <w:r w:rsidRPr="00E02FD4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30A37B" w14:textId="5DC9B37E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4" w:history="1">
        <w:r w:rsidRPr="00E02FD4">
          <w:rPr>
            <w:rStyle w:val="aff1"/>
            <w:noProof/>
          </w:rPr>
          <w:t xml:space="preserve">4.1 </w:t>
        </w:r>
        <w:r w:rsidRPr="00E02FD4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FC781A" w14:textId="41DEBA56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5" w:history="1">
        <w:r w:rsidRPr="00E02FD4">
          <w:rPr>
            <w:rStyle w:val="aff1"/>
            <w:noProof/>
          </w:rPr>
          <w:t xml:space="preserve">4.1.1 </w:t>
        </w:r>
        <w:r w:rsidRPr="00E02FD4">
          <w:rPr>
            <w:rStyle w:val="aff1"/>
            <w:noProof/>
          </w:rPr>
          <w:t>家谱初始化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87627" w14:textId="0EF10D0B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6" w:history="1">
        <w:r w:rsidRPr="00E02FD4">
          <w:rPr>
            <w:rStyle w:val="aff1"/>
            <w:noProof/>
          </w:rPr>
          <w:t xml:space="preserve">4.1.2 </w:t>
        </w:r>
        <w:r w:rsidRPr="00E02FD4">
          <w:rPr>
            <w:rStyle w:val="aff1"/>
            <w:noProof/>
          </w:rPr>
          <w:t>建立家庭、添加子女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F9A7FC" w14:textId="1F7BFF8F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7" w:history="1">
        <w:r w:rsidRPr="00E02FD4">
          <w:rPr>
            <w:rStyle w:val="aff1"/>
            <w:noProof/>
          </w:rPr>
          <w:t xml:space="preserve">4.1.3 </w:t>
        </w:r>
        <w:r w:rsidRPr="00E02FD4">
          <w:rPr>
            <w:rStyle w:val="aff1"/>
            <w:noProof/>
          </w:rPr>
          <w:t>解散家庭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E4503" w14:textId="14010492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8" w:history="1">
        <w:r w:rsidRPr="00E02FD4">
          <w:rPr>
            <w:rStyle w:val="aff1"/>
            <w:noProof/>
          </w:rPr>
          <w:t xml:space="preserve">4.1.4 </w:t>
        </w:r>
        <w:r w:rsidRPr="00E02FD4">
          <w:rPr>
            <w:rStyle w:val="aff1"/>
            <w:noProof/>
          </w:rPr>
          <w:t>更改姓名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9A7576" w14:textId="68156370" w:rsidR="009022A1" w:rsidRDefault="009022A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599" w:history="1">
        <w:r w:rsidRPr="00E02FD4">
          <w:rPr>
            <w:rStyle w:val="aff1"/>
            <w:noProof/>
          </w:rPr>
          <w:t xml:space="preserve">4.2 </w:t>
        </w:r>
        <w:r w:rsidRPr="00E02FD4">
          <w:rPr>
            <w:rStyle w:val="aff1"/>
            <w:noProof/>
          </w:rPr>
          <w:t>错误测试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98DC85" w14:textId="4D1EF7E6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600" w:history="1">
        <w:r w:rsidRPr="00E02FD4">
          <w:rPr>
            <w:rStyle w:val="aff1"/>
            <w:noProof/>
          </w:rPr>
          <w:t xml:space="preserve">4.2.1 </w:t>
        </w:r>
        <w:r w:rsidRPr="00E02FD4">
          <w:rPr>
            <w:rStyle w:val="aff1"/>
            <w:noProof/>
          </w:rPr>
          <w:t>输入姓名不存在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50E469" w14:textId="7EDBAA6B" w:rsidR="009022A1" w:rsidRDefault="009022A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009601" w:history="1">
        <w:r w:rsidRPr="00E02FD4">
          <w:rPr>
            <w:rStyle w:val="aff1"/>
            <w:noProof/>
          </w:rPr>
          <w:t xml:space="preserve">4.2.2 </w:t>
        </w:r>
        <w:r w:rsidRPr="00E02FD4">
          <w:rPr>
            <w:rStyle w:val="aff1"/>
            <w:noProof/>
          </w:rPr>
          <w:t>输入人数非法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377E19" w14:textId="1B5777EC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91009571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91009572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E98FA73" w14:textId="26D38A80" w:rsidR="00C119C2" w:rsidRDefault="00D40BCC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家谱是一种以表谱形式，记载一个以血缘关系为主体的家族世袭繁衍和重要</w:t>
      </w:r>
      <w:proofErr w:type="gramStart"/>
      <w:r>
        <w:rPr>
          <w:rFonts w:hint="eastAsia"/>
          <w:lang w:eastAsia="zh-CN"/>
        </w:rPr>
        <w:t>任务事迹</w:t>
      </w:r>
      <w:proofErr w:type="gramEnd"/>
      <w:r>
        <w:rPr>
          <w:rFonts w:hint="eastAsia"/>
          <w:lang w:eastAsia="zh-CN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</w:t>
      </w:r>
    </w:p>
    <w:p w14:paraId="0DCCF3E8" w14:textId="77777777" w:rsidR="00C119C2" w:rsidRDefault="00794BDB" w:rsidP="008F78B2">
      <w:pPr>
        <w:pStyle w:val="2"/>
        <w:spacing w:before="120"/>
      </w:pPr>
      <w:bookmarkStart w:id="6" w:name="_Toc91009573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1A3E49A7" w14:textId="232E68EE" w:rsidR="00061434" w:rsidRDefault="00D40BCC" w:rsidP="00C119C2">
      <w:pPr>
        <w:rPr>
          <w:lang w:eastAsia="zh-CN"/>
        </w:rPr>
      </w:pPr>
      <w:r>
        <w:rPr>
          <w:rFonts w:hint="eastAsia"/>
          <w:lang w:eastAsia="zh-CN"/>
        </w:rPr>
        <w:t>本项目对家谱管理进行简单的模拟，以实现查看祖先和子孙个人信息、插入家族成员、删除家族成员的功能。</w:t>
      </w:r>
    </w:p>
    <w:p w14:paraId="467C3107" w14:textId="77777777" w:rsidR="00D40BCC" w:rsidRDefault="00D40BCC" w:rsidP="00C119C2">
      <w:pPr>
        <w:rPr>
          <w:lang w:eastAsia="zh-CN"/>
        </w:rPr>
      </w:pP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91009574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F321FFC" w14:textId="77777777" w:rsidR="0075165E" w:rsidRDefault="0075165E" w:rsidP="008F78B2">
      <w:pPr>
        <w:pStyle w:val="2"/>
        <w:spacing w:before="120"/>
      </w:pPr>
      <w:bookmarkStart w:id="8" w:name="_Toc9100957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101DBD0" w14:textId="11D8E300" w:rsidR="00061434" w:rsidRDefault="00D40BCC" w:rsidP="00061434">
      <w:pPr>
        <w:rPr>
          <w:lang w:eastAsia="zh-CN"/>
        </w:rPr>
      </w:pPr>
      <w:r>
        <w:rPr>
          <w:rFonts w:hint="eastAsia"/>
          <w:lang w:eastAsia="zh-CN"/>
        </w:rPr>
        <w:t>家谱的父子关系和树形数据结构的父子结点关系十分相似，因此可以使用“树”来模拟家谱结构。由于每一个家庭的孩子数目不定，所以是最普遍意义上的树结构。由于本题需要实现</w:t>
      </w:r>
      <w:r w:rsidR="009208E1">
        <w:rPr>
          <w:rFonts w:hint="eastAsia"/>
          <w:lang w:eastAsia="zh-CN"/>
        </w:rPr>
        <w:t>数据的插入、删除、查询等功能，因此采用三叉链表和左子右兄弟法存储树的结构，牺牲空间的代价以加快插入、删除、查询的速度。</w:t>
      </w:r>
    </w:p>
    <w:p w14:paraId="1F888C48" w14:textId="77777777" w:rsidR="00D40BCC" w:rsidRPr="00061434" w:rsidRDefault="00D40BCC" w:rsidP="00061434">
      <w:pPr>
        <w:rPr>
          <w:lang w:eastAsia="zh-CN"/>
        </w:rPr>
      </w:pPr>
    </w:p>
    <w:p w14:paraId="1F5AAF87" w14:textId="77777777" w:rsidR="0075165E" w:rsidRDefault="0075165E" w:rsidP="008F78B2">
      <w:pPr>
        <w:pStyle w:val="2"/>
        <w:spacing w:before="120"/>
      </w:pPr>
      <w:bookmarkStart w:id="9" w:name="_Toc91009576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50C9645" w14:textId="763A2E3A" w:rsidR="00061434" w:rsidRDefault="009208E1" w:rsidP="00061434">
      <w:pPr>
        <w:rPr>
          <w:lang w:eastAsia="zh-CN"/>
        </w:rPr>
      </w:pPr>
      <w:r>
        <w:rPr>
          <w:rFonts w:hint="eastAsia"/>
          <w:lang w:eastAsia="zh-CN"/>
        </w:rPr>
        <w:t>使用模板类封装三叉</w:t>
      </w:r>
      <w:proofErr w:type="gramStart"/>
      <w:r>
        <w:rPr>
          <w:rFonts w:hint="eastAsia"/>
          <w:lang w:eastAsia="zh-CN"/>
        </w:rPr>
        <w:t>链表树</w:t>
      </w:r>
      <w:proofErr w:type="gramEnd"/>
      <w:r w:rsidR="00EE0760">
        <w:rPr>
          <w:rFonts w:hint="eastAsia"/>
          <w:lang w:eastAsia="zh-CN"/>
        </w:rPr>
        <w:t>的实现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main</w:t>
      </w:r>
      <w:r>
        <w:rPr>
          <w:lang w:eastAsia="zh-CN"/>
        </w:rPr>
        <w:t>.cpp</w:t>
      </w:r>
      <w:r>
        <w:rPr>
          <w:rFonts w:hint="eastAsia"/>
          <w:lang w:eastAsia="zh-CN"/>
        </w:rPr>
        <w:t>中生成类的对象并进行操作。</w:t>
      </w:r>
    </w:p>
    <w:p w14:paraId="7EEDD929" w14:textId="77777777" w:rsidR="0075165E" w:rsidRDefault="0075165E" w:rsidP="008F78B2">
      <w:pPr>
        <w:pStyle w:val="2"/>
        <w:spacing w:before="120"/>
      </w:pPr>
      <w:bookmarkStart w:id="10" w:name="_Toc91009577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04A9D642" w14:textId="5B161166" w:rsidR="006B0072" w:rsidRDefault="00EE0760" w:rsidP="0049125E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树</w:t>
      </w:r>
      <w:r w:rsidR="00061434" w:rsidRPr="006B0072">
        <w:rPr>
          <w:rFonts w:hint="eastAsia"/>
          <w:b/>
          <w:lang w:eastAsia="zh-CN"/>
        </w:rPr>
        <w:t>结点类（</w:t>
      </w:r>
      <w:proofErr w:type="spellStart"/>
      <w:r>
        <w:rPr>
          <w:rFonts w:hint="eastAsia"/>
          <w:b/>
          <w:lang w:eastAsia="zh-CN"/>
        </w:rPr>
        <w:t>TreeNode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66D64B1A" w14:textId="6E82229B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_data;</w:t>
      </w:r>
    </w:p>
    <w:p w14:paraId="460C0DCB" w14:textId="77777777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_brother;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兄弟结点，构成链表</w:t>
      </w:r>
    </w:p>
    <w:p w14:paraId="577A0D6B" w14:textId="77777777" w:rsidR="00EE0760" w:rsidRDefault="00EE0760" w:rsidP="00EE07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_parent;</w:t>
      </w:r>
    </w:p>
    <w:p w14:paraId="7D8F7FF0" w14:textId="0061B890" w:rsidR="00EE0760" w:rsidRPr="00EE0760" w:rsidRDefault="00EE0760" w:rsidP="00EE0760">
      <w:pPr>
        <w:ind w:firstLine="380"/>
        <w:rPr>
          <w:b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第一个儿子结点</w:t>
      </w:r>
    </w:p>
    <w:p w14:paraId="028D6770" w14:textId="72ADD734" w:rsidR="0049125E" w:rsidRPr="006B0072" w:rsidRDefault="00EE0760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lastRenderedPageBreak/>
        <w:t>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Tree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5D84CA15" w14:textId="1A65B741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setRoot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A497001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brother parent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都是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，目前只有数据</w:t>
      </w:r>
    </w:p>
    <w:p w14:paraId="7E5AB12C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84BEAE1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根结点已存在，只修改数据</w:t>
      </w:r>
    </w:p>
    <w:p w14:paraId="137EAA5C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_root-&gt;_data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D5A3F32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374EB6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6D3652D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6DD26A4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根结点未建立</w:t>
      </w:r>
    </w:p>
    <w:p w14:paraId="1D2063BB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9EC409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?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: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BD39BEF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11F3AB" w14:textId="77777777" w:rsidR="00D30650" w:rsidRDefault="00D30650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BBDCAC6" w14:textId="4B33F6E1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 == </w:t>
      </w:r>
      <w:r w:rsidR="00D30650"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B18FE3F" w14:textId="1A25E9C7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</w:p>
    <w:p w14:paraId="48DE9B84" w14:textId="3B864871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getParent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F00EE9F" w14:textId="2995E607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getSons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D30650" w:rsidRPr="00F016CF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</w:t>
      </w:r>
      <w:proofErr w:type="spellStart"/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firstson</w:t>
      </w:r>
      <w:proofErr w:type="spellEnd"/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，可以根据</w:t>
      </w:r>
      <w:proofErr w:type="spellStart"/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firstson</w:t>
      </w:r>
      <w:proofErr w:type="spellEnd"/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迭代得到其所有sons</w:t>
      </w:r>
    </w:p>
    <w:p w14:paraId="01CF112C" w14:textId="76A65F40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767B67E" w14:textId="67A109BE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D30650" w:rsidRPr="00F016CF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D30650" w:rsidRPr="00F016CF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删除tar及其所有子树</w:t>
      </w:r>
    </w:p>
    <w:p w14:paraId="70D0EA2B" w14:textId="27FFA2A7" w:rsidR="00D30650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5C5F5C7" w14:textId="150FB856" w:rsidR="006B0072" w:rsidRDefault="002E441F" w:rsidP="00D3065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D3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D3065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D3065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</w:t>
      </w:r>
      <w:r w:rsidR="00D3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0836D82" w14:textId="77777777" w:rsidR="0075165E" w:rsidRDefault="0075165E" w:rsidP="008F78B2">
      <w:pPr>
        <w:pStyle w:val="2"/>
        <w:spacing w:before="120"/>
      </w:pPr>
      <w:bookmarkStart w:id="11" w:name="_Toc91009578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6D0CD5C9" w14:textId="7479476D" w:rsidR="006B0072" w:rsidRPr="006B0072" w:rsidRDefault="00E4377E" w:rsidP="006B0072">
      <w:pPr>
        <w:rPr>
          <w:lang w:eastAsia="zh-CN"/>
        </w:rPr>
      </w:pPr>
      <w:r>
        <w:rPr>
          <w:rFonts w:hint="eastAsia"/>
          <w:lang w:eastAsia="zh-CN"/>
        </w:rPr>
        <w:t>系统首先提示输入祖先的名字，因为一个家谱必须有且仅有一个祖先，接着调用</w:t>
      </w:r>
      <w:proofErr w:type="spellStart"/>
      <w:r>
        <w:rPr>
          <w:rFonts w:hint="eastAsia"/>
          <w:lang w:eastAsia="zh-CN"/>
        </w:rPr>
        <w:t>Print</w:t>
      </w:r>
      <w:r>
        <w:rPr>
          <w:lang w:eastAsia="zh-CN"/>
        </w:rPr>
        <w:t>Interface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打印提示界面，等待用户输入操作码，通过</w:t>
      </w:r>
      <w:r>
        <w:rPr>
          <w:rFonts w:hint="eastAsia"/>
          <w:lang w:eastAsia="zh-CN"/>
        </w:rPr>
        <w:t>w</w:t>
      </w:r>
      <w:r>
        <w:rPr>
          <w:lang w:eastAsia="zh-CN"/>
        </w:rPr>
        <w:t>hile(true)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循环让</w:t>
      </w:r>
      <w:proofErr w:type="gramEnd"/>
      <w:r>
        <w:rPr>
          <w:rFonts w:hint="eastAsia"/>
          <w:lang w:eastAsia="zh-CN"/>
        </w:rPr>
        <w:t>用户不断输入操作码，直到操作码为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的时候退出程序。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91009579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634F00CB" w14:textId="28A382B7" w:rsidR="0075165E" w:rsidRDefault="0075165E" w:rsidP="008F78B2">
      <w:pPr>
        <w:pStyle w:val="2"/>
        <w:spacing w:before="120"/>
      </w:pPr>
      <w:bookmarkStart w:id="13" w:name="_Toc91009580"/>
      <w:r>
        <w:rPr>
          <w:rFonts w:hint="eastAsia"/>
        </w:rPr>
        <w:t xml:space="preserve">3.1 </w:t>
      </w:r>
      <w:r w:rsidR="00E4377E">
        <w:rPr>
          <w:rFonts w:hint="eastAsia"/>
        </w:rPr>
        <w:t>建立家谱</w:t>
      </w:r>
      <w:r w:rsidR="00AE7D62">
        <w:rPr>
          <w:rFonts w:hint="eastAsia"/>
        </w:rPr>
        <w:t>功能</w:t>
      </w:r>
      <w:r>
        <w:rPr>
          <w:rFonts w:hint="eastAsia"/>
        </w:rPr>
        <w:t>的实现</w:t>
      </w:r>
      <w:bookmarkEnd w:id="13"/>
    </w:p>
    <w:p w14:paraId="68DE67FA" w14:textId="14230B83" w:rsidR="00AD5E2E" w:rsidRPr="008F78B2" w:rsidRDefault="00AD5E2E" w:rsidP="00A8652E">
      <w:pPr>
        <w:pStyle w:val="3"/>
        <w:spacing w:before="120"/>
      </w:pPr>
      <w:bookmarkStart w:id="14" w:name="_Toc91009581"/>
      <w:r w:rsidRPr="008F78B2">
        <w:rPr>
          <w:rFonts w:hint="eastAsia"/>
        </w:rPr>
        <w:t xml:space="preserve">3.1.1 </w:t>
      </w:r>
      <w:r w:rsidR="00E4377E">
        <w:rPr>
          <w:rFonts w:hint="eastAsia"/>
        </w:rPr>
        <w:t>实现方法</w:t>
      </w:r>
      <w:bookmarkEnd w:id="14"/>
    </w:p>
    <w:p w14:paraId="2875B705" w14:textId="273D7B22" w:rsidR="00A8652E" w:rsidRDefault="00AE7D62" w:rsidP="00954B54">
      <w:pPr>
        <w:rPr>
          <w:lang w:eastAsia="zh-CN"/>
        </w:rPr>
      </w:pPr>
      <w:r>
        <w:rPr>
          <w:rFonts w:hint="eastAsia"/>
          <w:lang w:eastAsia="zh-CN"/>
        </w:rPr>
        <w:t>输入祖先名字，调用树的</w:t>
      </w:r>
      <w:proofErr w:type="spellStart"/>
      <w:r>
        <w:rPr>
          <w:rFonts w:hint="eastAsia"/>
          <w:lang w:eastAsia="zh-CN"/>
        </w:rPr>
        <w:t>setRoot</w:t>
      </w:r>
      <w:proofErr w:type="spellEnd"/>
      <w:r>
        <w:rPr>
          <w:rFonts w:hint="eastAsia"/>
          <w:lang w:eastAsia="zh-CN"/>
        </w:rPr>
        <w:t>函数，将其设置为根节点。若原来的根节点不为空，则只修改根节点的数据，若原来为空，则重新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一个根节点设置数据。</w:t>
      </w:r>
    </w:p>
    <w:p w14:paraId="0E1BDA35" w14:textId="7159FD9E" w:rsidR="002E441F" w:rsidRPr="008F78B2" w:rsidRDefault="002E441F" w:rsidP="002E441F">
      <w:pPr>
        <w:pStyle w:val="3"/>
        <w:spacing w:before="120"/>
      </w:pPr>
      <w:bookmarkStart w:id="15" w:name="_Toc91009582"/>
      <w:r w:rsidRPr="008F78B2">
        <w:rPr>
          <w:rFonts w:hint="eastAsia"/>
        </w:rPr>
        <w:t>3.1.</w:t>
      </w:r>
      <w: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15"/>
    </w:p>
    <w:p w14:paraId="0427B352" w14:textId="22E6921D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216F68F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brother parent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都是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，目前只有数据</w:t>
      </w:r>
    </w:p>
    <w:p w14:paraId="45FD6E0B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6736847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根结点已存在，只修改数据</w:t>
      </w:r>
    </w:p>
    <w:p w14:paraId="347432D3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_root-&gt;_data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8CEA9FB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5C0083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38C84DE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0D22C56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根结点未建立</w:t>
      </w:r>
    </w:p>
    <w:p w14:paraId="49FBCA77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_root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B930E5F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?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: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39B35DE" w14:textId="77777777" w:rsidR="002E441F" w:rsidRDefault="002E441F" w:rsidP="002E44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A98337" w14:textId="646E59F1" w:rsidR="002E441F" w:rsidRPr="00954B54" w:rsidRDefault="002E441F" w:rsidP="002E441F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270A4A0" w14:textId="6EDE4024" w:rsidR="0075165E" w:rsidRDefault="0075165E" w:rsidP="008F78B2">
      <w:pPr>
        <w:pStyle w:val="2"/>
        <w:spacing w:before="120"/>
      </w:pPr>
      <w:bookmarkStart w:id="16" w:name="_Toc91009583"/>
      <w:r>
        <w:rPr>
          <w:rFonts w:hint="eastAsia"/>
        </w:rPr>
        <w:t xml:space="preserve">3.2 </w:t>
      </w:r>
      <w:r w:rsidR="00AE7D62">
        <w:rPr>
          <w:rFonts w:hint="eastAsia"/>
        </w:rPr>
        <w:t>组建家庭功能</w:t>
      </w:r>
      <w:r w:rsidR="004A3CD3">
        <w:rPr>
          <w:rFonts w:hint="eastAsia"/>
        </w:rPr>
        <w:t>、添加子女功能</w:t>
      </w:r>
      <w:r w:rsidR="00AE7D62">
        <w:rPr>
          <w:rFonts w:hint="eastAsia"/>
        </w:rPr>
        <w:t>的实现</w:t>
      </w:r>
      <w:bookmarkEnd w:id="16"/>
    </w:p>
    <w:p w14:paraId="66688842" w14:textId="62669C6C" w:rsidR="00954B54" w:rsidRDefault="00954B54" w:rsidP="00A8652E">
      <w:pPr>
        <w:pStyle w:val="3"/>
        <w:spacing w:before="120"/>
      </w:pPr>
      <w:bookmarkStart w:id="17" w:name="_Toc91009584"/>
      <w:r>
        <w:rPr>
          <w:rFonts w:hint="eastAsia"/>
        </w:rPr>
        <w:t xml:space="preserve">3.2.1 </w:t>
      </w:r>
      <w:r w:rsidR="004A3CD3">
        <w:rPr>
          <w:rFonts w:hint="eastAsia"/>
        </w:rPr>
        <w:t>组建家庭功能实现方法</w:t>
      </w:r>
      <w:bookmarkEnd w:id="17"/>
    </w:p>
    <w:p w14:paraId="534028D0" w14:textId="29D22651" w:rsidR="00960CC1" w:rsidRPr="00960CC1" w:rsidRDefault="00AE7D62" w:rsidP="00960CC1">
      <w:pPr>
        <w:rPr>
          <w:lang w:eastAsia="zh-CN"/>
        </w:rPr>
      </w:pPr>
      <w:r>
        <w:rPr>
          <w:rFonts w:hint="eastAsia"/>
          <w:lang w:eastAsia="zh-CN"/>
        </w:rPr>
        <w:t>先输入要建立家庭的人的姓名（相当于添加子树，先输入子树的根节点），在原树中查找该姓名，若不存在，则输出查无此人并跳出</w:t>
      </w:r>
      <w:r w:rsidR="00FB6924">
        <w:rPr>
          <w:rFonts w:hint="eastAsia"/>
          <w:lang w:eastAsia="zh-CN"/>
        </w:rPr>
        <w:t>“组建家庭功能”；若此人已有子女，则应当使用添加子女功能（而非组建家庭），故也输出提示词并退出。</w:t>
      </w:r>
      <w:r w:rsidR="004A3CD3">
        <w:rPr>
          <w:rFonts w:hint="eastAsia"/>
          <w:lang w:eastAsia="zh-CN"/>
        </w:rPr>
        <w:t>如果合法，则将包含此人信息的树结点给到</w:t>
      </w:r>
      <w:r w:rsidR="004A3CD3">
        <w:rPr>
          <w:rFonts w:hint="eastAsia"/>
          <w:lang w:eastAsia="zh-CN"/>
        </w:rPr>
        <w:t>tar</w:t>
      </w:r>
      <w:r w:rsidR="004A3CD3">
        <w:rPr>
          <w:rFonts w:hint="eastAsia"/>
          <w:lang w:eastAsia="zh-CN"/>
        </w:rPr>
        <w:t>指针，表示插入的目标位置。</w:t>
      </w:r>
      <w:proofErr w:type="gramStart"/>
      <w:r w:rsidR="00FB6924">
        <w:rPr>
          <w:rFonts w:hint="eastAsia"/>
          <w:lang w:eastAsia="zh-CN"/>
        </w:rPr>
        <w:t>而后先</w:t>
      </w:r>
      <w:proofErr w:type="gramEnd"/>
      <w:r w:rsidR="00FB6924">
        <w:rPr>
          <w:rFonts w:hint="eastAsia"/>
          <w:lang w:eastAsia="zh-CN"/>
        </w:rPr>
        <w:t>输入此人（根节点）的子女数目，再依次输入每个子女的姓名，对每个姓名都</w:t>
      </w:r>
      <w:r w:rsidR="00FB6924">
        <w:rPr>
          <w:rFonts w:hint="eastAsia"/>
          <w:lang w:eastAsia="zh-CN"/>
        </w:rPr>
        <w:t>new</w:t>
      </w:r>
      <w:r w:rsidR="00FB6924">
        <w:rPr>
          <w:rFonts w:hint="eastAsia"/>
          <w:lang w:eastAsia="zh-CN"/>
        </w:rPr>
        <w:t>一个新的树结点，并使用“右兄弟”指针将他们串接起来，保留第一个子女的指针信息作为</w:t>
      </w:r>
      <w:proofErr w:type="spellStart"/>
      <w:r w:rsidR="00FB6924">
        <w:rPr>
          <w:rFonts w:hint="eastAsia"/>
          <w:lang w:eastAsia="zh-CN"/>
        </w:rPr>
        <w:t>insert</w:t>
      </w:r>
      <w:r w:rsidR="00FB6924">
        <w:rPr>
          <w:lang w:eastAsia="zh-CN"/>
        </w:rPr>
        <w:t>_data</w:t>
      </w:r>
      <w:proofErr w:type="spellEnd"/>
      <w:r w:rsidR="00FB6924">
        <w:rPr>
          <w:rFonts w:hint="eastAsia"/>
          <w:lang w:eastAsia="zh-CN"/>
        </w:rPr>
        <w:t>，而后调用</w:t>
      </w:r>
      <w:proofErr w:type="spellStart"/>
      <w:r w:rsidR="00FB6924">
        <w:rPr>
          <w:rFonts w:hint="eastAsia"/>
          <w:lang w:eastAsia="zh-CN"/>
        </w:rPr>
        <w:t>fa</w:t>
      </w:r>
      <w:r w:rsidR="00FB6924">
        <w:rPr>
          <w:lang w:eastAsia="zh-CN"/>
        </w:rPr>
        <w:t>mily_tree</w:t>
      </w:r>
      <w:proofErr w:type="spellEnd"/>
      <w:r w:rsidR="00FB6924">
        <w:rPr>
          <w:lang w:eastAsia="zh-CN"/>
        </w:rPr>
        <w:t xml:space="preserve">. Insert(tar, </w:t>
      </w:r>
      <w:proofErr w:type="spellStart"/>
      <w:r w:rsidR="00FB6924">
        <w:rPr>
          <w:lang w:eastAsia="zh-CN"/>
        </w:rPr>
        <w:t>insert_data</w:t>
      </w:r>
      <w:proofErr w:type="spellEnd"/>
      <w:r w:rsidR="00FB6924">
        <w:rPr>
          <w:lang w:eastAsia="zh-CN"/>
        </w:rPr>
        <w:t>)</w:t>
      </w:r>
      <w:r w:rsidR="00FB6924">
        <w:rPr>
          <w:rFonts w:hint="eastAsia"/>
          <w:lang w:eastAsia="zh-CN"/>
        </w:rPr>
        <w:t>，将全部子女作为一个链表添加到父节点的</w:t>
      </w:r>
      <w:proofErr w:type="spellStart"/>
      <w:r w:rsidR="00FB6924">
        <w:rPr>
          <w:rFonts w:hint="eastAsia"/>
          <w:lang w:eastAsia="zh-CN"/>
        </w:rPr>
        <w:t>firstson</w:t>
      </w:r>
      <w:proofErr w:type="spellEnd"/>
      <w:r w:rsidR="00FB6924">
        <w:rPr>
          <w:rFonts w:hint="eastAsia"/>
          <w:lang w:eastAsia="zh-CN"/>
        </w:rPr>
        <w:t>指针，</w:t>
      </w:r>
      <w:r w:rsidR="004A3CD3">
        <w:rPr>
          <w:rFonts w:hint="eastAsia"/>
          <w:lang w:eastAsia="zh-CN"/>
        </w:rPr>
        <w:t>并将全部子女地</w:t>
      </w:r>
      <w:r w:rsidR="004A3CD3">
        <w:rPr>
          <w:rFonts w:hint="eastAsia"/>
          <w:lang w:eastAsia="zh-CN"/>
        </w:rPr>
        <w:t>parent</w:t>
      </w:r>
      <w:r w:rsidR="004A3CD3">
        <w:rPr>
          <w:rFonts w:hint="eastAsia"/>
          <w:lang w:eastAsia="zh-CN"/>
        </w:rPr>
        <w:t>指针设置为</w:t>
      </w:r>
      <w:r w:rsidR="004A3CD3">
        <w:rPr>
          <w:rFonts w:hint="eastAsia"/>
          <w:lang w:eastAsia="zh-CN"/>
        </w:rPr>
        <w:t>tar</w:t>
      </w:r>
      <w:r w:rsidR="004A3CD3">
        <w:rPr>
          <w:rFonts w:hint="eastAsia"/>
          <w:lang w:eastAsia="zh-CN"/>
        </w:rPr>
        <w:t>。</w:t>
      </w:r>
    </w:p>
    <w:p w14:paraId="0008784A" w14:textId="436B4B6C" w:rsidR="00587D9B" w:rsidRDefault="00954B54" w:rsidP="004A3CD3">
      <w:pPr>
        <w:pStyle w:val="3"/>
        <w:spacing w:before="120"/>
      </w:pPr>
      <w:bookmarkStart w:id="18" w:name="_Toc91009585"/>
      <w:r>
        <w:rPr>
          <w:rFonts w:hint="eastAsia"/>
        </w:rPr>
        <w:t>3.2.2</w:t>
      </w:r>
      <w:r w:rsidR="004A3CD3">
        <w:rPr>
          <w:rFonts w:hint="eastAsia"/>
        </w:rPr>
        <w:t xml:space="preserve"> </w:t>
      </w:r>
      <w:r w:rsidR="004A3CD3">
        <w:rPr>
          <w:rFonts w:hint="eastAsia"/>
        </w:rPr>
        <w:t>添加子女功能实现方法</w:t>
      </w:r>
      <w:bookmarkEnd w:id="18"/>
      <w:r w:rsidR="004A3CD3">
        <w:t xml:space="preserve"> </w:t>
      </w:r>
    </w:p>
    <w:p w14:paraId="5FFB4ECD" w14:textId="317160A3" w:rsidR="00587D9B" w:rsidRDefault="004A3CD3" w:rsidP="00587D9B">
      <w:pPr>
        <w:rPr>
          <w:lang w:eastAsia="zh-CN"/>
        </w:rPr>
      </w:pPr>
      <w:r>
        <w:rPr>
          <w:rFonts w:hint="eastAsia"/>
          <w:lang w:eastAsia="zh-CN"/>
        </w:rPr>
        <w:t>与组建家庭</w:t>
      </w:r>
      <w:r w:rsidR="000E75DA">
        <w:rPr>
          <w:rFonts w:hint="eastAsia"/>
          <w:lang w:eastAsia="zh-CN"/>
        </w:rPr>
        <w:t>使用的方法如出一辙，唯一的变化就是添加子女允许目标结点已经存在子女。在代码上的区别就是，</w:t>
      </w:r>
      <w:r w:rsidR="000E75DA">
        <w:rPr>
          <w:rFonts w:hint="eastAsia"/>
          <w:lang w:eastAsia="zh-CN"/>
        </w:rPr>
        <w:t>Insert</w:t>
      </w:r>
      <w:r w:rsidR="000E75DA">
        <w:rPr>
          <w:rFonts w:hint="eastAsia"/>
          <w:lang w:eastAsia="zh-CN"/>
        </w:rPr>
        <w:t>时不能将</w:t>
      </w:r>
      <w:proofErr w:type="spellStart"/>
      <w:r w:rsidR="000E75DA">
        <w:rPr>
          <w:rFonts w:hint="eastAsia"/>
          <w:lang w:eastAsia="zh-CN"/>
        </w:rPr>
        <w:t>insert</w:t>
      </w:r>
      <w:r w:rsidR="000E75DA">
        <w:rPr>
          <w:lang w:eastAsia="zh-CN"/>
        </w:rPr>
        <w:t>_data</w:t>
      </w:r>
      <w:proofErr w:type="spellEnd"/>
      <w:r w:rsidR="000E75DA">
        <w:rPr>
          <w:rFonts w:hint="eastAsia"/>
          <w:lang w:eastAsia="zh-CN"/>
        </w:rPr>
        <w:t>直接赋值为</w:t>
      </w:r>
      <w:r w:rsidR="000E75DA">
        <w:rPr>
          <w:rFonts w:hint="eastAsia"/>
          <w:lang w:eastAsia="zh-CN"/>
        </w:rPr>
        <w:t>tar</w:t>
      </w:r>
      <w:r w:rsidR="000E75DA">
        <w:rPr>
          <w:rFonts w:hint="eastAsia"/>
          <w:lang w:eastAsia="zh-CN"/>
        </w:rPr>
        <w:t>的</w:t>
      </w:r>
      <w:proofErr w:type="spellStart"/>
      <w:r w:rsidR="000E75DA">
        <w:rPr>
          <w:rFonts w:hint="eastAsia"/>
          <w:lang w:eastAsia="zh-CN"/>
        </w:rPr>
        <w:t>firstson</w:t>
      </w:r>
      <w:proofErr w:type="spellEnd"/>
      <w:r w:rsidR="000E75DA">
        <w:rPr>
          <w:rFonts w:hint="eastAsia"/>
          <w:lang w:eastAsia="zh-CN"/>
        </w:rPr>
        <w:t>，这样可能覆盖掉原来的子女，所以应该将</w:t>
      </w:r>
      <w:proofErr w:type="spellStart"/>
      <w:r w:rsidR="000E75DA">
        <w:rPr>
          <w:rFonts w:hint="eastAsia"/>
          <w:lang w:eastAsia="zh-CN"/>
        </w:rPr>
        <w:t>insert</w:t>
      </w:r>
      <w:r w:rsidR="000E75DA">
        <w:rPr>
          <w:lang w:eastAsia="zh-CN"/>
        </w:rPr>
        <w:t>_data</w:t>
      </w:r>
      <w:proofErr w:type="spellEnd"/>
      <w:r w:rsidR="000E75DA">
        <w:rPr>
          <w:rFonts w:hint="eastAsia"/>
          <w:lang w:eastAsia="zh-CN"/>
        </w:rPr>
        <w:t>放置在</w:t>
      </w:r>
      <w:r w:rsidR="000E75DA">
        <w:rPr>
          <w:rFonts w:hint="eastAsia"/>
          <w:lang w:eastAsia="zh-CN"/>
        </w:rPr>
        <w:t>tar</w:t>
      </w:r>
      <w:r w:rsidR="000E75DA">
        <w:rPr>
          <w:rFonts w:hint="eastAsia"/>
          <w:lang w:eastAsia="zh-CN"/>
        </w:rPr>
        <w:t>的</w:t>
      </w:r>
      <w:proofErr w:type="spellStart"/>
      <w:r w:rsidR="000E75DA">
        <w:rPr>
          <w:rFonts w:hint="eastAsia"/>
          <w:lang w:eastAsia="zh-CN"/>
        </w:rPr>
        <w:t>firstson</w:t>
      </w:r>
      <w:proofErr w:type="spellEnd"/>
      <w:r w:rsidR="000E75DA">
        <w:rPr>
          <w:rFonts w:hint="eastAsia"/>
          <w:lang w:eastAsia="zh-CN"/>
        </w:rPr>
        <w:t>结点的最右端。</w:t>
      </w:r>
    </w:p>
    <w:p w14:paraId="23FCED4C" w14:textId="64FFC2DD" w:rsidR="000E75DA" w:rsidRDefault="000E75DA" w:rsidP="000E75DA">
      <w:pPr>
        <w:pStyle w:val="3"/>
        <w:spacing w:before="120"/>
      </w:pPr>
      <w:bookmarkStart w:id="19" w:name="_Toc91009586"/>
      <w:r>
        <w:rPr>
          <w:rFonts w:hint="eastAsia"/>
        </w:rPr>
        <w:t>3.2.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19"/>
      <w:r>
        <w:t xml:space="preserve"> </w:t>
      </w:r>
    </w:p>
    <w:p w14:paraId="6595196A" w14:textId="3C39594A" w:rsidR="000E75DA" w:rsidRDefault="00BA62B1" w:rsidP="00BA62B1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E04B0B">
        <w:rPr>
          <w:rFonts w:hint="eastAsia"/>
          <w:lang w:eastAsia="zh-CN"/>
        </w:rPr>
        <w:t>输入根节点：</w:t>
      </w:r>
    </w:p>
    <w:p w14:paraId="0A5A1A6A" w14:textId="77777777" w:rsidR="002E441F" w:rsidRDefault="00E04B0B" w:rsidP="00E04B0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  <w:r w:rsidR="007C19F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0863F907" w14:textId="646D2FD6" w:rsidR="00E04B0B" w:rsidRDefault="002E441F" w:rsidP="00E04B0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="00E04B0B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 w:rsidR="00E04B0B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E04B0B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 w:rsidR="00E04B0B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</w:p>
    <w:p w14:paraId="33FC6757" w14:textId="0FE93E32" w:rsidR="00E04B0B" w:rsidRDefault="00E04B0B" w:rsidP="00E04B0B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tar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tree.search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parent);</w:t>
      </w:r>
    </w:p>
    <w:p w14:paraId="0203C55B" w14:textId="2898D750" w:rsidR="007C19FA" w:rsidRDefault="007C19FA" w:rsidP="007C19FA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插入子女：</w:t>
      </w:r>
    </w:p>
    <w:p w14:paraId="2339BF78" w14:textId="082E2B42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请依次输入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儿女姓名：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97331D6" w14:textId="6E3E363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534BD760" w14:textId="63B33233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- 1;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1F9268CD" w14:textId="6C99B45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temp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4ECB3BAA" w14:textId="5FA8DB20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temp-&gt;_brother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5BCD5A0" w14:textId="6BEB5355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temp;</w:t>
      </w:r>
    </w:p>
    <w:p w14:paraId="185C5868" w14:textId="3DE8D59F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9B85C3C" w14:textId="2858046A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申请了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块内存</w:t>
      </w:r>
    </w:p>
    <w:p w14:paraId="20B72418" w14:textId="53AE0D34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NULL;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-&gt;_brother) {</w:t>
      </w:r>
    </w:p>
    <w:p w14:paraId="2CF06C56" w14:textId="573D74A8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-&gt;_data;</w:t>
      </w:r>
    </w:p>
    <w:p w14:paraId="1E78DAE3" w14:textId="6BB13908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4F3F4D" w14:textId="72056C9F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family_tree.Insert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(tar,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insert_data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建立成功！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6F88DB5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未知原因，建立失败！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E8804EF" w14:textId="1EC7F767" w:rsidR="007C19FA" w:rsidRP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7C19FA">
        <w:rPr>
          <w:rFonts w:hint="eastAsia"/>
          <w:lang w:eastAsia="zh-CN"/>
        </w:rPr>
        <w:t>Insert</w:t>
      </w:r>
      <w:r w:rsidRPr="007C19FA">
        <w:rPr>
          <w:lang w:eastAsia="zh-CN"/>
        </w:rPr>
        <w:t>()</w:t>
      </w:r>
      <w:r w:rsidRPr="007C19FA">
        <w:rPr>
          <w:rFonts w:hint="eastAsia"/>
          <w:lang w:eastAsia="zh-CN"/>
        </w:rPr>
        <w:t>函数实现</w:t>
      </w:r>
      <w:r>
        <w:rPr>
          <w:rFonts w:hint="eastAsia"/>
          <w:lang w:eastAsia="zh-CN"/>
        </w:rPr>
        <w:t>：</w:t>
      </w:r>
    </w:p>
    <w:p w14:paraId="7169F050" w14:textId="632B7C7D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FA5CD7A" w14:textId="77777777" w:rsidR="002E441F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</w:p>
    <w:p w14:paraId="5620E628" w14:textId="735B5853" w:rsidR="002E441F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7C19FA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</w:p>
    <w:p w14:paraId="2FC6F4ED" w14:textId="40FC584E" w:rsidR="007C19FA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EAEEBC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将所有子女结点的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指针全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部置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成父结点</w:t>
      </w:r>
    </w:p>
    <w:p w14:paraId="17974C25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-&gt;_brother) {</w:t>
      </w:r>
    </w:p>
    <w:p w14:paraId="2250D2D4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iter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-&gt;_parent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1B4C903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F90423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下插入子结点</w:t>
      </w:r>
    </w:p>
    <w:p w14:paraId="2DA935F2" w14:textId="77777777" w:rsidR="002E441F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2230CEE7" w14:textId="77777777" w:rsidR="002E441F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 w:rsidR="007C19FA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7C19F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6E90FAAA" w14:textId="6360E6FC" w:rsidR="007C19FA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AED4883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C03B411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57FB655" w14:textId="77777777" w:rsidR="002E441F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){ </w:t>
      </w:r>
    </w:p>
    <w:p w14:paraId="4417BB5C" w14:textId="77777777" w:rsidR="002E441F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 w:rsidR="007C19FA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-&gt;_brother; </w:t>
      </w:r>
    </w:p>
    <w:p w14:paraId="051FA7ED" w14:textId="4087EC8F" w:rsidR="007C19FA" w:rsidRDefault="002E441F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C19F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A79E7F8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-&gt;_brother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C4E9C4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48C16C" w14:textId="77777777" w:rsid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0334B8E" w14:textId="74310F11" w:rsidR="007C19FA" w:rsidRPr="007C19FA" w:rsidRDefault="007C19FA" w:rsidP="007C19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0AF6D9" w14:textId="7A109670" w:rsidR="0075165E" w:rsidRDefault="0075165E" w:rsidP="008F78B2">
      <w:pPr>
        <w:pStyle w:val="2"/>
        <w:spacing w:before="120"/>
      </w:pPr>
      <w:bookmarkStart w:id="20" w:name="_Toc91009587"/>
      <w:r>
        <w:rPr>
          <w:rFonts w:hint="eastAsia"/>
        </w:rPr>
        <w:t xml:space="preserve">3.3 </w:t>
      </w:r>
      <w:r w:rsidR="007C19FA">
        <w:rPr>
          <w:rFonts w:hint="eastAsia"/>
        </w:rPr>
        <w:t>解散家庭功能</w:t>
      </w:r>
      <w:r>
        <w:rPr>
          <w:rFonts w:hint="eastAsia"/>
        </w:rPr>
        <w:t>的实现</w:t>
      </w:r>
      <w:bookmarkEnd w:id="20"/>
    </w:p>
    <w:p w14:paraId="0AACCB49" w14:textId="0A2B8F85" w:rsidR="00587D9B" w:rsidRDefault="00587D9B" w:rsidP="00A8652E">
      <w:pPr>
        <w:pStyle w:val="3"/>
        <w:spacing w:before="120"/>
      </w:pPr>
      <w:bookmarkStart w:id="21" w:name="_Toc91009588"/>
      <w:r>
        <w:rPr>
          <w:rFonts w:hint="eastAsia"/>
        </w:rPr>
        <w:t xml:space="preserve">3.3.1 </w:t>
      </w:r>
      <w:r w:rsidR="007C19FA">
        <w:rPr>
          <w:rFonts w:hint="eastAsia"/>
        </w:rPr>
        <w:t>实现方法</w:t>
      </w:r>
      <w:bookmarkEnd w:id="21"/>
    </w:p>
    <w:p w14:paraId="21FF6AF1" w14:textId="6822CDD8" w:rsidR="00960CC1" w:rsidRDefault="007C19FA" w:rsidP="00960CC1">
      <w:pPr>
        <w:rPr>
          <w:lang w:eastAsia="zh-CN"/>
        </w:rPr>
      </w:pPr>
      <w:r>
        <w:rPr>
          <w:rFonts w:hint="eastAsia"/>
          <w:lang w:eastAsia="zh-CN"/>
        </w:rPr>
        <w:t>先输入要解散家庭的人的姓名，然后在树中查找是否存在，不存在则</w:t>
      </w:r>
      <w:r w:rsidR="00446501">
        <w:rPr>
          <w:rFonts w:hint="eastAsia"/>
          <w:lang w:eastAsia="zh-CN"/>
        </w:rPr>
        <w:t>输出提示词，若为根结点，也输出提示词，因为无法删除根结点。而后处理该结点的子女链表关系：</w:t>
      </w:r>
      <w:proofErr w:type="gramStart"/>
      <w:r w:rsidR="00446501">
        <w:rPr>
          <w:rFonts w:hint="eastAsia"/>
          <w:lang w:eastAsia="zh-CN"/>
        </w:rPr>
        <w:t>即若它</w:t>
      </w:r>
      <w:proofErr w:type="gramEnd"/>
      <w:r w:rsidR="00446501">
        <w:rPr>
          <w:rFonts w:hint="eastAsia"/>
          <w:lang w:eastAsia="zh-CN"/>
        </w:rPr>
        <w:t>是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，则将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指向该结点的</w:t>
      </w:r>
      <w:r w:rsidR="00446501">
        <w:rPr>
          <w:rFonts w:hint="eastAsia"/>
          <w:lang w:eastAsia="zh-CN"/>
        </w:rPr>
        <w:t>brother</w:t>
      </w:r>
      <w:r w:rsidR="00446501">
        <w:rPr>
          <w:rFonts w:hint="eastAsia"/>
          <w:lang w:eastAsia="zh-CN"/>
        </w:rPr>
        <w:t>；若不为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，则可以统一处理，即从</w:t>
      </w:r>
      <w:r w:rsidR="00446501">
        <w:rPr>
          <w:rFonts w:hint="eastAsia"/>
          <w:lang w:eastAsia="zh-CN"/>
        </w:rPr>
        <w:t>parent</w:t>
      </w:r>
      <w:r w:rsidR="00446501">
        <w:rPr>
          <w:rFonts w:hint="eastAsia"/>
          <w:lang w:eastAsia="zh-CN"/>
        </w:rPr>
        <w:t>的</w:t>
      </w:r>
      <w:proofErr w:type="spellStart"/>
      <w:r w:rsidR="00446501">
        <w:rPr>
          <w:rFonts w:hint="eastAsia"/>
          <w:lang w:eastAsia="zh-CN"/>
        </w:rPr>
        <w:t>firstson</w:t>
      </w:r>
      <w:proofErr w:type="spellEnd"/>
      <w:r w:rsidR="00446501">
        <w:rPr>
          <w:rFonts w:hint="eastAsia"/>
          <w:lang w:eastAsia="zh-CN"/>
        </w:rPr>
        <w:t>开始向右迭代，直到到达被删结点，将被删结点的</w:t>
      </w:r>
      <w:r w:rsidR="00446501">
        <w:rPr>
          <w:rFonts w:hint="eastAsia"/>
          <w:lang w:eastAsia="zh-CN"/>
        </w:rPr>
        <w:t>brother</w:t>
      </w:r>
      <w:r w:rsidR="00446501">
        <w:rPr>
          <w:rFonts w:hint="eastAsia"/>
          <w:lang w:eastAsia="zh-CN"/>
        </w:rPr>
        <w:t>赋值给前一个结点即可。</w:t>
      </w:r>
    </w:p>
    <w:p w14:paraId="1A3FD580" w14:textId="3BA3CB23" w:rsidR="00446501" w:rsidRPr="00960CC1" w:rsidRDefault="00446501" w:rsidP="00960CC1">
      <w:pPr>
        <w:rPr>
          <w:lang w:eastAsia="zh-CN"/>
        </w:rPr>
      </w:pPr>
      <w:r>
        <w:rPr>
          <w:rFonts w:hint="eastAsia"/>
          <w:lang w:eastAsia="zh-CN"/>
        </w:rPr>
        <w:t>然后再处理该结点的删除，使用递归删除</w:t>
      </w:r>
      <w:r w:rsidR="00F016CF">
        <w:rPr>
          <w:rFonts w:hint="eastAsia"/>
          <w:lang w:eastAsia="zh-CN"/>
        </w:rPr>
        <w:t>法，即每个删除过程中先依次递归删除其子结点，最后再删除当下的结点。</w:t>
      </w:r>
    </w:p>
    <w:p w14:paraId="5EB65499" w14:textId="0004F91C" w:rsidR="00587D9B" w:rsidRDefault="00587D9B" w:rsidP="00A8652E">
      <w:pPr>
        <w:pStyle w:val="3"/>
        <w:spacing w:before="120"/>
      </w:pPr>
      <w:bookmarkStart w:id="22" w:name="_Toc91009589"/>
      <w:r>
        <w:rPr>
          <w:rFonts w:hint="eastAsia"/>
        </w:rPr>
        <w:lastRenderedPageBreak/>
        <w:t xml:space="preserve">3.3.2 </w:t>
      </w:r>
      <w:r w:rsidR="00F016CF">
        <w:rPr>
          <w:rFonts w:hint="eastAsia"/>
        </w:rPr>
        <w:t>解散家庭</w:t>
      </w:r>
      <w:r>
        <w:rPr>
          <w:rFonts w:hint="eastAsia"/>
        </w:rPr>
        <w:t>功能核心代码</w:t>
      </w:r>
      <w:bookmarkEnd w:id="22"/>
    </w:p>
    <w:p w14:paraId="59D5668F" w14:textId="158D920A" w:rsidR="00F016CF" w:rsidRPr="00F016CF" w:rsidRDefault="00BA62B1" w:rsidP="00F016CF">
      <w:pPr>
        <w:rPr>
          <w:lang w:eastAsia="zh-CN"/>
        </w:rPr>
      </w:pPr>
      <w:r>
        <w:rPr>
          <w:rFonts w:hint="eastAsia"/>
          <w:lang w:eastAsia="zh-CN"/>
        </w:rPr>
        <w:t>删除结点前处理“右兄弟”结点关系：</w:t>
      </w:r>
    </w:p>
    <w:p w14:paraId="14645B74" w14:textId="432B2691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请输入要解散家庭的人的姓名：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2787B0" w14:textId="3D413653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</w:p>
    <w:p w14:paraId="438D594F" w14:textId="3C5D64FF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tar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tree.search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parent);</w:t>
      </w:r>
    </w:p>
    <w:p w14:paraId="26E3599F" w14:textId="77777777" w:rsidR="002E441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(tar ==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tree.getRoot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00C7F350" w14:textId="77777777" w:rsidR="002E441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 w:rsidR="00F016CF"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无法删除祖先！</w:t>
      </w:r>
      <w:r w:rsidR="00F016CF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F016CF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26F5CB8D" w14:textId="77777777" w:rsidR="002E441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F016C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F016CF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5D285978" w14:textId="5E0C2F45" w:rsidR="00F016C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3C43227" w14:textId="77777777" w:rsidR="002E441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(tar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72D1E975" w14:textId="77777777" w:rsidR="002E441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 w:rsidR="00F016CF"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要删除的结点不存在！</w:t>
      </w:r>
      <w:r w:rsidR="00F016CF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016CF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F016CF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1902795F" w14:textId="77777777" w:rsidR="002E441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F016C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F016CF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</w:p>
    <w:p w14:paraId="0335EF41" w14:textId="35505AD1" w:rsidR="00F016C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F016C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7285493" w14:textId="1ADE620C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1415B93" w14:textId="606420CD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par = tar-&gt;_parent;</w:t>
      </w:r>
    </w:p>
    <w:p w14:paraId="736314E1" w14:textId="7C4B4C62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tar) {</w:t>
      </w:r>
    </w:p>
    <w:p w14:paraId="3B24ECF5" w14:textId="6FBE4BBA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要删除的结点是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，需要特殊处理连接</w:t>
      </w:r>
    </w:p>
    <w:p w14:paraId="12A3382A" w14:textId="726C0FC9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tar-&gt;_brother;</w:t>
      </w:r>
    </w:p>
    <w:p w14:paraId="1AAE6FD6" w14:textId="36A67D8B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10530A5" w14:textId="2C2B0A26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F2803DB" w14:textId="0A3126AE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 = par-&gt;_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2451312" w14:textId="1017177C" w:rsidR="002E441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tar)</w:t>
      </w:r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 w:rsidR="002E441F" w:rsidRP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191E5B8A" w14:textId="77777777" w:rsidR="002E441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par = par-&gt;_brother; </w:t>
      </w:r>
    </w:p>
    <w:p w14:paraId="2D28C133" w14:textId="736BF807" w:rsidR="00F016CF" w:rsidRDefault="002E441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8896CD" w14:textId="5CAABC97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par-&gt;_brother = tar-&gt;_brother;</w:t>
      </w:r>
    </w:p>
    <w:p w14:paraId="060DDEB7" w14:textId="1D11E4F8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D25B459" w14:textId="5289B816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872E1BC" w14:textId="087A8402" w:rsidR="00F016CF" w:rsidRDefault="00F016CF" w:rsidP="00F016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family_tree.Remove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(tar)) {</w:t>
      </w:r>
      <w:r w:rsidR="00BA62B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解散成功！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6CF8327" w14:textId="73283F47" w:rsidR="00BA62B1" w:rsidRDefault="00F016CF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 w:rsidR="00BA62B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未知原因，解散失败！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BA62B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A108917" w14:textId="29C8C135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BA62B1">
        <w:rPr>
          <w:lang w:eastAsia="zh-CN"/>
        </w:rPr>
        <w:tab/>
      </w:r>
      <w:r>
        <w:rPr>
          <w:lang w:eastAsia="zh-CN"/>
        </w:rPr>
        <w:t xml:space="preserve"> </w:t>
      </w:r>
      <w:r w:rsidRPr="00BA62B1">
        <w:rPr>
          <w:rFonts w:hint="eastAsia"/>
          <w:lang w:eastAsia="zh-CN"/>
        </w:rPr>
        <w:t>递归删除结点：</w:t>
      </w:r>
    </w:p>
    <w:p w14:paraId="2360287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AFDAB22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拿到一个结点，直接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它的子女</w:t>
      </w:r>
    </w:p>
    <w:p w14:paraId="309B16E3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son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C9CCA5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son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0BCA90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son-&gt;_brother;</w:t>
      </w:r>
    </w:p>
    <w:p w14:paraId="60ADA8F7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Remove(son);</w:t>
      </w:r>
    </w:p>
    <w:p w14:paraId="0137FEC0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son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34C3B8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F455DFB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336051" w14:textId="77777777" w:rsid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B543DC" w14:textId="6F16F5C7" w:rsidR="00BA62B1" w:rsidRPr="00BA62B1" w:rsidRDefault="00BA62B1" w:rsidP="00BA62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45F3B8F" w14:textId="36BCA714" w:rsidR="0075165E" w:rsidRDefault="0075165E" w:rsidP="008F78B2">
      <w:pPr>
        <w:pStyle w:val="2"/>
        <w:spacing w:before="120"/>
      </w:pPr>
      <w:bookmarkStart w:id="23" w:name="_Toc91009590"/>
      <w:r>
        <w:rPr>
          <w:rFonts w:hint="eastAsia"/>
        </w:rPr>
        <w:lastRenderedPageBreak/>
        <w:t xml:space="preserve">3.4 </w:t>
      </w:r>
      <w:r w:rsidR="009F285F">
        <w:rPr>
          <w:rFonts w:hint="eastAsia"/>
        </w:rPr>
        <w:t>搜索功能</w:t>
      </w:r>
      <w:r>
        <w:rPr>
          <w:rFonts w:hint="eastAsia"/>
        </w:rPr>
        <w:t>的实现</w:t>
      </w:r>
      <w:bookmarkEnd w:id="23"/>
    </w:p>
    <w:p w14:paraId="647CB58D" w14:textId="650F14EC" w:rsidR="00946937" w:rsidRDefault="00946937" w:rsidP="00A8652E">
      <w:pPr>
        <w:pStyle w:val="3"/>
        <w:spacing w:before="120"/>
      </w:pPr>
      <w:bookmarkStart w:id="24" w:name="_Toc91009591"/>
      <w:r>
        <w:rPr>
          <w:rFonts w:hint="eastAsia"/>
        </w:rPr>
        <w:t xml:space="preserve">3.4.1 </w:t>
      </w:r>
      <w:r w:rsidR="00BA62B1">
        <w:rPr>
          <w:rFonts w:hint="eastAsia"/>
        </w:rPr>
        <w:t>实现方法</w:t>
      </w:r>
      <w:bookmarkEnd w:id="24"/>
    </w:p>
    <w:p w14:paraId="1F4DC73A" w14:textId="1D30AA09" w:rsidR="00960CC1" w:rsidRPr="00960CC1" w:rsidRDefault="009F285F" w:rsidP="00960CC1">
      <w:pPr>
        <w:rPr>
          <w:lang w:eastAsia="zh-CN"/>
        </w:rPr>
      </w:pPr>
      <w:r>
        <w:rPr>
          <w:rFonts w:hint="eastAsia"/>
          <w:lang w:eastAsia="zh-CN"/>
        </w:rPr>
        <w:t>给定一个键值（此题中是家谱成员的姓名），查找是否已经在树中，若存在则返回包含该键值的树结点指针，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然则返回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。相当于遍历整个树，采用递归实现前序遍历。</w:t>
      </w:r>
    </w:p>
    <w:p w14:paraId="05E0D038" w14:textId="3BEE784B" w:rsidR="00946937" w:rsidRDefault="00946937" w:rsidP="00A8652E">
      <w:pPr>
        <w:pStyle w:val="3"/>
        <w:spacing w:before="120"/>
      </w:pPr>
      <w:bookmarkStart w:id="25" w:name="_Toc91009592"/>
      <w:r>
        <w:rPr>
          <w:rFonts w:hint="eastAsia"/>
        </w:rPr>
        <w:t xml:space="preserve">3.4.2 </w:t>
      </w:r>
      <w:r w:rsidR="009F285F">
        <w:rPr>
          <w:rFonts w:hint="eastAsia"/>
        </w:rPr>
        <w:t>搜索</w:t>
      </w:r>
      <w:r>
        <w:rPr>
          <w:rFonts w:hint="eastAsia"/>
        </w:rPr>
        <w:t>功能核心代码</w:t>
      </w:r>
      <w:bookmarkEnd w:id="25"/>
    </w:p>
    <w:p w14:paraId="0FBF9BE4" w14:textId="14C25CAA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4CC3680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-&gt;_data ==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53B321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gram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0BFB37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先寻找其子女</w:t>
      </w:r>
    </w:p>
    <w:p w14:paraId="25B13AFC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B308C66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086D708" w14:textId="1FD95C4B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 w:rsidR="002E441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search_son</w:t>
      </w:r>
      <w:proofErr w:type="spellEnd"/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FF42DA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88B1D8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再寻找其兄弟</w:t>
      </w:r>
    </w:p>
    <w:p w14:paraId="381B7234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FF8FA5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search_brother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-&gt;_brother,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DA910C8" w14:textId="02E4C733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brother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 w:rsidR="002E441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search_brother</w:t>
      </w:r>
      <w:proofErr w:type="spellEnd"/>
      <w:r w:rsidR="002E44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9F5AA70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098661A" w14:textId="77777777" w:rsidR="009F285F" w:rsidRDefault="009F285F" w:rsidP="009F28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找不到</w:t>
      </w:r>
    </w:p>
    <w:p w14:paraId="7309D395" w14:textId="4D5DE39B" w:rsidR="00967C27" w:rsidRDefault="009F285F" w:rsidP="009F285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46E176" w14:textId="63389BF8" w:rsidR="002E441F" w:rsidRDefault="002E441F" w:rsidP="002E441F">
      <w:pPr>
        <w:pStyle w:val="1"/>
        <w:spacing w:after="240"/>
        <w:rPr>
          <w:lang w:eastAsia="zh-CN"/>
        </w:rPr>
      </w:pPr>
      <w:bookmarkStart w:id="26" w:name="_Toc91009593"/>
      <w:r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测试</w:t>
      </w:r>
      <w:bookmarkEnd w:id="26"/>
    </w:p>
    <w:p w14:paraId="3E73F730" w14:textId="670BB189" w:rsidR="001E7340" w:rsidRPr="001E7340" w:rsidRDefault="005F4F65" w:rsidP="001E7340">
      <w:pPr>
        <w:pStyle w:val="2"/>
        <w:spacing w:before="120"/>
      </w:pPr>
      <w:bookmarkStart w:id="27" w:name="_Toc91009594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功能测试</w:t>
      </w:r>
      <w:bookmarkEnd w:id="27"/>
    </w:p>
    <w:p w14:paraId="653DCAC3" w14:textId="6CD2BCCA" w:rsidR="005F4F65" w:rsidRPr="005F4F65" w:rsidRDefault="005F4F65" w:rsidP="005F4F65">
      <w:pPr>
        <w:pStyle w:val="3"/>
        <w:spacing w:before="120"/>
      </w:pPr>
      <w:bookmarkStart w:id="28" w:name="_Toc91009595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家谱初始化</w:t>
      </w:r>
      <w:bookmarkEnd w:id="28"/>
    </w:p>
    <w:p w14:paraId="25F18A8D" w14:textId="439ADB84" w:rsidR="002E441F" w:rsidRDefault="005F4F65" w:rsidP="009F285F">
      <w:r>
        <w:fldChar w:fldCharType="begin"/>
      </w:r>
      <w:r>
        <w:instrText xml:space="preserve"> INCLUDEPICTURE "C:\\Users\\24664\\Documents\\Tencent Files\\2466445001\\Image\\C2C\\C1NJE3PI[CFI6V`$YV)1Q7T.png"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Files\\2466445001\\Image\\C2C\\C1NJE3PI[CFI6V`$YV)1Q7T.png"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Files\\2466445001\\Image\\C2C\\C1NJE3PI[CFI6V`$YV)1Q7T.png"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66578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8.25pt;height:121.05pt">
            <v:imagedata r:id="rId15" r:href="rId16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p w14:paraId="26E42E06" w14:textId="6E66E61F" w:rsidR="00C45B32" w:rsidRDefault="00C45B32" w:rsidP="001E7340">
      <w:pPr>
        <w:pStyle w:val="3"/>
        <w:spacing w:before="120"/>
      </w:pPr>
      <w:bookmarkStart w:id="29" w:name="_Toc91009596"/>
      <w:r>
        <w:lastRenderedPageBreak/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1E7340">
        <w:rPr>
          <w:rFonts w:hint="eastAsia"/>
        </w:rPr>
        <w:t>建立家庭、添加子女</w:t>
      </w:r>
      <w:bookmarkEnd w:id="29"/>
    </w:p>
    <w:p w14:paraId="739D2C94" w14:textId="23A26FD7" w:rsidR="001E7340" w:rsidRDefault="001E7340" w:rsidP="001E7340">
      <w:r>
        <w:fldChar w:fldCharType="begin"/>
      </w:r>
      <w:r>
        <w:instrText xml:space="preserve"> INCLUDEPICTURE "C:\\Users\\24664\\Documents\\Tencent Files\\2466445001\\Image\\C2C\\UN`FXV7)}CFCT_L}U$2(7}0.png"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Files\\2466445001\\Image\\C2C\\UN`FXV7)}CFCT_L}U$2(7}0.png"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Files\\2466445001\\Image\\C2C\\UN`FXV7)}CFCT_L}U$2(7}0.png"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2A1439A8">
          <v:shape id="_x0000_i1026" type="#_x0000_t75" alt="" style="width:168pt;height:216.5pt">
            <v:imagedata r:id="rId17" r:href="rId18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  <w:r w:rsidR="007161E7" w:rsidRPr="007161E7">
        <w:rPr>
          <w:rFonts w:hint="eastAsia"/>
          <w:noProof/>
        </w:rPr>
        <w:drawing>
          <wp:inline distT="0" distB="0" distL="0" distR="0" wp14:anchorId="4483FDC9" wp14:editId="74C4D7F5">
            <wp:extent cx="2944906" cy="170200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89" cy="17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"C:\\Users\\24664\\Documents\\Tencent Files\\2466445001\\Image\\C2C\\7PS}[IGNWJI`FA1G`OINS2X.png"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Files\\2466445001\\Image\\C2C\\7PS}[IGNWJI`FA1G`OINS2X.png"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Files\\2466445001\\Image\\C2C\\7PS</w:instrText>
      </w:r>
      <w:r w:rsidR="00456297">
        <w:instrText>}[IGNWJI`FA1G`OINS2X.png"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42389D32">
          <v:shape id="_x0000_i1027" type="#_x0000_t75" alt="" style="width:303.65pt;height:100.15pt">
            <v:imagedata r:id="rId20" r:href="rId21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p w14:paraId="03092EF4" w14:textId="26DDBD0B" w:rsidR="001E7340" w:rsidRDefault="001E7340" w:rsidP="001E7340">
      <w:pPr>
        <w:pStyle w:val="3"/>
        <w:spacing w:before="120"/>
      </w:pPr>
      <w:bookmarkStart w:id="30" w:name="_Toc91009597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解散家庭</w:t>
      </w:r>
      <w:bookmarkEnd w:id="30"/>
    </w:p>
    <w:p w14:paraId="23AA0E50" w14:textId="14136142" w:rsidR="001E7340" w:rsidRPr="001E7340" w:rsidRDefault="001E7340" w:rsidP="001E7340">
      <w:pPr>
        <w:rPr>
          <w:lang w:eastAsia="zh-CN"/>
        </w:rPr>
      </w:pPr>
      <w:r>
        <w:rPr>
          <w:rFonts w:hint="eastAsia"/>
          <w:lang w:eastAsia="zh-CN"/>
        </w:rPr>
        <w:t>解散</w:t>
      </w:r>
      <w:r>
        <w:rPr>
          <w:rFonts w:hint="eastAsia"/>
          <w:lang w:eastAsia="zh-CN"/>
        </w:rPr>
        <w:t>p</w:t>
      </w:r>
      <w:r>
        <w:rPr>
          <w:lang w:eastAsia="zh-CN"/>
        </w:rPr>
        <w:t>1</w:t>
      </w:r>
      <w:r>
        <w:rPr>
          <w:rFonts w:hint="eastAsia"/>
          <w:lang w:eastAsia="zh-CN"/>
        </w:rPr>
        <w:t>家庭，即删除</w:t>
      </w:r>
      <w:r>
        <w:rPr>
          <w:rFonts w:hint="eastAsia"/>
          <w:lang w:eastAsia="zh-CN"/>
        </w:rPr>
        <w:t>p</w:t>
      </w:r>
      <w:r>
        <w:rPr>
          <w:lang w:eastAsia="zh-CN"/>
        </w:rPr>
        <w:t>1</w:t>
      </w:r>
      <w:r>
        <w:rPr>
          <w:rFonts w:hint="eastAsia"/>
          <w:lang w:eastAsia="zh-CN"/>
        </w:rPr>
        <w:t>及其所有子孙</w:t>
      </w:r>
    </w:p>
    <w:p w14:paraId="794FBCC1" w14:textId="46A6C9BC" w:rsidR="001E7340" w:rsidRDefault="001E7340" w:rsidP="001E7340">
      <w:r>
        <w:fldChar w:fldCharType="begin"/>
      </w:r>
      <w:r>
        <w:instrText xml:space="preserve"> INCLUDEPICTURE "C:\\Users\\24664\\Documents\\Tencent Files\\2466445001\\Image\\C2C\\U0`NBCX~1{93N~Z_8]AETNP.png"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Files\\2466445001\\Image\\C2C\\U0`NBCX~1{93N~Z_8]AETNP.png"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Files\\2466445001\\Image\\C2C\\U0`NBCX~1{93N~Z_8]AETNP.png"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296F6564">
          <v:shape id="_x0000_i1028" type="#_x0000_t75" alt="" style="width:306.25pt;height:83.5pt">
            <v:imagedata r:id="rId22" r:href="rId23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p w14:paraId="5455EE0C" w14:textId="1CF03D4B" w:rsidR="001E7340" w:rsidRDefault="001E7340" w:rsidP="001E7340">
      <w:pPr>
        <w:pStyle w:val="3"/>
        <w:spacing w:before="120"/>
      </w:pPr>
      <w:bookmarkStart w:id="31" w:name="_Toc91009598"/>
      <w:r>
        <w:lastRenderedPageBreak/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更改姓名</w:t>
      </w:r>
      <w:bookmarkEnd w:id="31"/>
    </w:p>
    <w:p w14:paraId="4FDC8A75" w14:textId="604A03CF" w:rsidR="00C46A2C" w:rsidRDefault="001E7340" w:rsidP="001E7340">
      <w:r>
        <w:fldChar w:fldCharType="begin"/>
      </w:r>
      <w:r>
        <w:instrText xml:space="preserve"> INCLUDEPICTURE "C:\\Users\\24664\\Documents\\Tencent Files\\2466445001\\Image\\C2C\\H2ARJ%5{3VR@(O2~RNK63VB.png"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Files\\2466445001\\Image\\C2C\\H2ARJ%5{3VR@(O2~RNK63VB.png"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</w:instrText>
      </w:r>
      <w:r w:rsidR="00456297">
        <w:instrText>e\\C2C\\H2ARJ%5{3VR@(O2~RNK63VB.png"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04B16F48">
          <v:shape id="_x0000_i1029" type="#_x0000_t75" alt="" style="width:138.8pt;height:122.1pt">
            <v:imagedata r:id="rId24" r:href="rId25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p w14:paraId="78EFE95A" w14:textId="6F43B373" w:rsidR="00C46A2C" w:rsidRPr="001E7340" w:rsidRDefault="00C46A2C" w:rsidP="00C46A2C">
      <w:pPr>
        <w:pStyle w:val="2"/>
        <w:spacing w:before="120"/>
      </w:pPr>
      <w:bookmarkStart w:id="32" w:name="_Toc91009599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错误测试</w:t>
      </w:r>
      <w:bookmarkEnd w:id="32"/>
    </w:p>
    <w:p w14:paraId="7666F98D" w14:textId="1121F11F" w:rsidR="00C46A2C" w:rsidRPr="00C46A2C" w:rsidRDefault="00C46A2C" w:rsidP="00C46A2C">
      <w:pPr>
        <w:pStyle w:val="3"/>
        <w:spacing w:before="120"/>
      </w:pPr>
      <w:bookmarkStart w:id="33" w:name="_Toc9100960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输入姓名不存在</w:t>
      </w:r>
      <w:bookmarkEnd w:id="33"/>
    </w:p>
    <w:p w14:paraId="1280F97D" w14:textId="566C8612" w:rsidR="00C46A2C" w:rsidRDefault="00C46A2C" w:rsidP="001E7340">
      <w:r>
        <w:fldChar w:fldCharType="begin"/>
      </w:r>
      <w:r>
        <w:instrText xml:space="preserve"> INCLUDEPICTURE "C:\\Users\\24664\\Documents\\Tencent Files\\2466445001\\Image\\C2C\\L~%XOXNQHYC8Q%U@66$K`{B.png"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Files\\2466445001\\Image\\C2C\\L~%XOXNQHYC8Q%U@66$K`{B.png"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Files\\2466445001\\Image\\C2C\\L~%XOXNQHYC8Q%U@66$K`{B.png"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7363A4B4">
          <v:shape id="_x0000_i1030" type="#_x0000_t75" alt="" style="width:246.8pt;height:258.8pt">
            <v:imagedata r:id="rId26" r:href="rId27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p w14:paraId="34785838" w14:textId="4D9881CA" w:rsidR="00C46A2C" w:rsidRPr="00C46A2C" w:rsidRDefault="00C46A2C" w:rsidP="00C46A2C">
      <w:pPr>
        <w:pStyle w:val="3"/>
        <w:spacing w:before="120"/>
      </w:pPr>
      <w:bookmarkStart w:id="34" w:name="_Toc91009601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输入人数非法</w:t>
      </w:r>
      <w:bookmarkEnd w:id="34"/>
    </w:p>
    <w:p w14:paraId="1C60465E" w14:textId="21E27DDA" w:rsidR="00C46A2C" w:rsidRPr="001E7340" w:rsidRDefault="00C46A2C" w:rsidP="001E7340">
      <w:r>
        <w:fldChar w:fldCharType="begin"/>
      </w:r>
      <w:r>
        <w:instrText xml:space="preserve"> INCLUDEPICTURE "C:\\Users\\24664\\Documents\\Tencent Files\\2466445001\\Image\\C2C\\8833~Z$97REBDR2CZ%O%J%2.png" \* MERGEFORMATINET </w:instrText>
      </w:r>
      <w:r>
        <w:fldChar w:fldCharType="separate"/>
      </w:r>
      <w:r w:rsidR="00CA3C69">
        <w:fldChar w:fldCharType="begin"/>
      </w:r>
      <w:r w:rsidR="00CA3C69">
        <w:instrText xml:space="preserve"> INCLUDEPICTURE  "C:\\Users\\24664\\Documents\\Tencent Files\\2466445001\\Image\\C2C\\8833~Z$97REBDR2CZ%O%J%2.png" \* MERGEFORMATINET </w:instrText>
      </w:r>
      <w:r w:rsidR="00CA3C69">
        <w:fldChar w:fldCharType="separate"/>
      </w:r>
      <w:r w:rsidR="00456297">
        <w:fldChar w:fldCharType="begin"/>
      </w:r>
      <w:r w:rsidR="00456297">
        <w:instrText xml:space="preserve"> </w:instrText>
      </w:r>
      <w:r w:rsidR="00456297">
        <w:instrText>INCLUDEPICTURE  "C:\\Users\\24664\\Documents\\Tencent Files\\2466445001\\Image\\C2C\\8833~Z$97REBDR2CZ%O%J%2.png" \* MERGEFORMATINET</w:instrText>
      </w:r>
      <w:r w:rsidR="00456297">
        <w:instrText xml:space="preserve"> </w:instrText>
      </w:r>
      <w:r w:rsidR="00456297">
        <w:fldChar w:fldCharType="separate"/>
      </w:r>
      <w:r w:rsidR="009022A1">
        <w:pict w14:anchorId="58B761BC">
          <v:shape id="_x0000_i1031" type="#_x0000_t75" alt="" style="width:244.7pt;height:99.15pt">
            <v:imagedata r:id="rId28" r:href="rId29"/>
          </v:shape>
        </w:pict>
      </w:r>
      <w:r w:rsidR="00456297">
        <w:fldChar w:fldCharType="end"/>
      </w:r>
      <w:r w:rsidR="00CA3C69">
        <w:fldChar w:fldCharType="end"/>
      </w:r>
      <w:r>
        <w:fldChar w:fldCharType="end"/>
      </w:r>
    </w:p>
    <w:sectPr w:rsidR="00C46A2C" w:rsidRPr="001E7340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64E8" w14:textId="77777777" w:rsidR="00456297" w:rsidRDefault="00456297" w:rsidP="001D0743">
      <w:r>
        <w:separator/>
      </w:r>
    </w:p>
    <w:p w14:paraId="1D79E78F" w14:textId="77777777" w:rsidR="00456297" w:rsidRDefault="00456297" w:rsidP="001D0743"/>
    <w:p w14:paraId="68B5132B" w14:textId="77777777" w:rsidR="00456297" w:rsidRDefault="00456297" w:rsidP="001D0743"/>
    <w:p w14:paraId="05AD37A2" w14:textId="77777777" w:rsidR="00456297" w:rsidRDefault="00456297" w:rsidP="001D0743"/>
    <w:p w14:paraId="613C019D" w14:textId="77777777" w:rsidR="00456297" w:rsidRDefault="00456297" w:rsidP="001D0743"/>
    <w:p w14:paraId="5616D3FA" w14:textId="77777777" w:rsidR="00456297" w:rsidRDefault="00456297" w:rsidP="001D0743"/>
  </w:endnote>
  <w:endnote w:type="continuationSeparator" w:id="0">
    <w:p w14:paraId="5522077E" w14:textId="77777777" w:rsidR="00456297" w:rsidRDefault="00456297" w:rsidP="001D0743">
      <w:r>
        <w:continuationSeparator/>
      </w:r>
    </w:p>
    <w:p w14:paraId="15865CCB" w14:textId="77777777" w:rsidR="00456297" w:rsidRDefault="00456297" w:rsidP="001D0743"/>
    <w:p w14:paraId="5EA2A06D" w14:textId="77777777" w:rsidR="00456297" w:rsidRDefault="00456297" w:rsidP="001D0743"/>
    <w:p w14:paraId="1FF156C8" w14:textId="77777777" w:rsidR="00456297" w:rsidRDefault="00456297" w:rsidP="001D0743"/>
    <w:p w14:paraId="089B00B0" w14:textId="77777777" w:rsidR="00456297" w:rsidRDefault="00456297" w:rsidP="001D0743"/>
    <w:p w14:paraId="3D762519" w14:textId="77777777" w:rsidR="00456297" w:rsidRDefault="0045629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DB0C" w14:textId="77777777" w:rsidR="00456297" w:rsidRDefault="00456297" w:rsidP="001D0743">
      <w:r>
        <w:separator/>
      </w:r>
    </w:p>
    <w:p w14:paraId="45110ADD" w14:textId="77777777" w:rsidR="00456297" w:rsidRDefault="00456297" w:rsidP="001D0743"/>
    <w:p w14:paraId="39DAA045" w14:textId="77777777" w:rsidR="00456297" w:rsidRDefault="00456297" w:rsidP="001D0743"/>
    <w:p w14:paraId="134344B2" w14:textId="77777777" w:rsidR="00456297" w:rsidRDefault="00456297" w:rsidP="001D0743"/>
    <w:p w14:paraId="16AF1B09" w14:textId="77777777" w:rsidR="00456297" w:rsidRDefault="00456297" w:rsidP="001D0743"/>
    <w:p w14:paraId="56ACEEDA" w14:textId="77777777" w:rsidR="00456297" w:rsidRDefault="00456297" w:rsidP="001D0743"/>
  </w:footnote>
  <w:footnote w:type="continuationSeparator" w:id="0">
    <w:p w14:paraId="086D92F6" w14:textId="77777777" w:rsidR="00456297" w:rsidRDefault="00456297" w:rsidP="001D0743">
      <w:r>
        <w:continuationSeparator/>
      </w:r>
    </w:p>
    <w:p w14:paraId="6EABA209" w14:textId="77777777" w:rsidR="00456297" w:rsidRDefault="00456297" w:rsidP="001D0743"/>
    <w:p w14:paraId="497415BA" w14:textId="77777777" w:rsidR="00456297" w:rsidRDefault="00456297" w:rsidP="001D0743"/>
    <w:p w14:paraId="05724E20" w14:textId="77777777" w:rsidR="00456297" w:rsidRDefault="00456297" w:rsidP="001D0743"/>
    <w:p w14:paraId="0D2BD507" w14:textId="77777777" w:rsidR="00456297" w:rsidRDefault="00456297" w:rsidP="001D0743"/>
    <w:p w14:paraId="6598383F" w14:textId="77777777" w:rsidR="00456297" w:rsidRDefault="0045629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5221"/>
    <w:rsid w:val="000E75D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7340"/>
    <w:rsid w:val="001F23DB"/>
    <w:rsid w:val="001F3359"/>
    <w:rsid w:val="001F3EB2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41F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501"/>
    <w:rsid w:val="00446E22"/>
    <w:rsid w:val="00451E9A"/>
    <w:rsid w:val="0045255C"/>
    <w:rsid w:val="004528DF"/>
    <w:rsid w:val="004550B1"/>
    <w:rsid w:val="0045548A"/>
    <w:rsid w:val="00455788"/>
    <w:rsid w:val="00456297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3CD3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3BAD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4F6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61E7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19FA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22A1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08E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5FE"/>
    <w:rsid w:val="009C5A65"/>
    <w:rsid w:val="009D5CE7"/>
    <w:rsid w:val="009D698F"/>
    <w:rsid w:val="009E0BAA"/>
    <w:rsid w:val="009E2778"/>
    <w:rsid w:val="009F0858"/>
    <w:rsid w:val="009F2460"/>
    <w:rsid w:val="009F285F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E7D62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62B1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5B32"/>
    <w:rsid w:val="00C46720"/>
    <w:rsid w:val="00C46A2C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C69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0650"/>
    <w:rsid w:val="00D34318"/>
    <w:rsid w:val="00D36AAD"/>
    <w:rsid w:val="00D36DE5"/>
    <w:rsid w:val="00D37A2A"/>
    <w:rsid w:val="00D40BCC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444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4B0B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377E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0760"/>
    <w:rsid w:val="00EE2B3E"/>
    <w:rsid w:val="00EE347B"/>
    <w:rsid w:val="00EE393C"/>
    <w:rsid w:val="00EE55E3"/>
    <w:rsid w:val="00EE653E"/>
    <w:rsid w:val="00EF28CC"/>
    <w:rsid w:val="00EF32B4"/>
    <w:rsid w:val="00F016CF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924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../../../../Tencent%20Files/2466445001/Image/C2C/UN%60FXV7)%7dCFCT_L%7dU$2(7%7d0.png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../../../../Tencent%20Files/2466445001/Image/C2C/7PS%7d%5bIGNWJI%60FA1G%60OINS2X.png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../../../../Tencent%20Files/2466445001/Image/C2C/H2ARJ%255%7b3VR@(O2~RNK63VB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../../Tencent%20Files/2466445001/Image/C2C/C1NJE3PI%5bCFI6V%60$YV)1Q7T.png" TargetMode="External"/><Relationship Id="rId20" Type="http://schemas.openxmlformats.org/officeDocument/2006/relationships/image" Target="media/image4.png"/><Relationship Id="rId29" Type="http://schemas.openxmlformats.org/officeDocument/2006/relationships/image" Target="../../../../Tencent%20Files/2466445001/Image/C2C/8833~Z$97REBDR2CZ%25O%25J%252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../../../../Tencent%20Files/2466445001/Image/C2C/U0%60NBCX~1%7b93N~Z_8%5dAETNP.png" TargetMode="External"/><Relationship Id="rId28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../../../../Tencent%20Files/2466445001/Image/C2C/L~%25XOXNQHYC8Q%25U@66$K%60%7bB.png" TargetMode="External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506</TotalTime>
  <Pages>1</Pages>
  <Words>1607</Words>
  <Characters>9160</Characters>
  <Application>Microsoft Office Word</Application>
  <DocSecurity>0</DocSecurity>
  <Lines>76</Lines>
  <Paragraphs>21</Paragraphs>
  <ScaleCrop>false</ScaleCrop>
  <Company>中国石油大学</Company>
  <LinksUpToDate>false</LinksUpToDate>
  <CharactersWithSpaces>10746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9</cp:revision>
  <cp:lastPrinted>2008-07-17T03:36:00Z</cp:lastPrinted>
  <dcterms:created xsi:type="dcterms:W3CDTF">2021-11-16T11:18:00Z</dcterms:created>
  <dcterms:modified xsi:type="dcterms:W3CDTF">2021-12-21T12:06:00Z</dcterms:modified>
</cp:coreProperties>
</file>