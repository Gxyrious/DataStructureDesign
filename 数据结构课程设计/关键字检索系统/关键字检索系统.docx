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46C1DCC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75CAF">
        <w:rPr>
          <w:rFonts w:ascii="TypeLand 康熙字典體" w:eastAsiaTheme="minorEastAsia" w:hAnsi="TypeLand 康熙字典體" w:hint="eastAsia"/>
          <w:lang w:eastAsia="zh-CN"/>
        </w:rPr>
        <w:t>关键字检索系统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4DBF4A79" w14:textId="6BBBA5C3" w:rsidR="00486722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795694" w:history="1">
        <w:r w:rsidR="00486722" w:rsidRPr="00CE48CF">
          <w:rPr>
            <w:rStyle w:val="aff1"/>
            <w:noProof/>
          </w:rPr>
          <w:t xml:space="preserve">1  </w:t>
        </w:r>
        <w:r w:rsidR="00486722" w:rsidRPr="00CE48CF">
          <w:rPr>
            <w:rStyle w:val="aff1"/>
            <w:noProof/>
          </w:rPr>
          <w:t>分析</w:t>
        </w:r>
        <w:r w:rsidR="00486722">
          <w:rPr>
            <w:noProof/>
            <w:webHidden/>
          </w:rPr>
          <w:tab/>
        </w:r>
        <w:r w:rsidR="00486722">
          <w:rPr>
            <w:noProof/>
            <w:webHidden/>
          </w:rPr>
          <w:fldChar w:fldCharType="begin"/>
        </w:r>
        <w:r w:rsidR="00486722">
          <w:rPr>
            <w:noProof/>
            <w:webHidden/>
          </w:rPr>
          <w:instrText xml:space="preserve"> PAGEREF _Toc84795694 \h </w:instrText>
        </w:r>
        <w:r w:rsidR="00486722">
          <w:rPr>
            <w:noProof/>
            <w:webHidden/>
          </w:rPr>
        </w:r>
        <w:r w:rsidR="00486722">
          <w:rPr>
            <w:noProof/>
            <w:webHidden/>
          </w:rPr>
          <w:fldChar w:fldCharType="separate"/>
        </w:r>
        <w:r w:rsidR="00486722">
          <w:rPr>
            <w:noProof/>
            <w:webHidden/>
          </w:rPr>
          <w:t>1</w:t>
        </w:r>
        <w:r w:rsidR="00486722">
          <w:rPr>
            <w:noProof/>
            <w:webHidden/>
          </w:rPr>
          <w:fldChar w:fldCharType="end"/>
        </w:r>
      </w:hyperlink>
    </w:p>
    <w:p w14:paraId="3E98EA16" w14:textId="316874F9" w:rsidR="00486722" w:rsidRDefault="00486722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695" w:history="1">
        <w:r w:rsidRPr="00CE48CF">
          <w:rPr>
            <w:rStyle w:val="aff1"/>
            <w:noProof/>
          </w:rPr>
          <w:t>1.1</w:t>
        </w:r>
        <w:r w:rsidRPr="00CE48CF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591793" w14:textId="7381654F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696" w:history="1">
        <w:r w:rsidRPr="00CE48CF">
          <w:rPr>
            <w:rStyle w:val="aff1"/>
            <w:noProof/>
          </w:rPr>
          <w:t xml:space="preserve">1.2 </w:t>
        </w:r>
        <w:r w:rsidRPr="00CE48CF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EA241D" w14:textId="2B435FAA" w:rsidR="00486722" w:rsidRDefault="0048672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95697" w:history="1">
        <w:r w:rsidRPr="00CE48CF">
          <w:rPr>
            <w:rStyle w:val="aff1"/>
            <w:noProof/>
          </w:rPr>
          <w:t xml:space="preserve">2 </w:t>
        </w:r>
        <w:r w:rsidRPr="00CE48CF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7851D6" w14:textId="0BB38D03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698" w:history="1">
        <w:r w:rsidRPr="00CE48CF">
          <w:rPr>
            <w:rStyle w:val="aff1"/>
            <w:noProof/>
          </w:rPr>
          <w:t xml:space="preserve">2.1 </w:t>
        </w:r>
        <w:r w:rsidRPr="00CE48CF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E86EC3" w14:textId="229CEF85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699" w:history="1">
        <w:r w:rsidRPr="00CE48CF">
          <w:rPr>
            <w:rStyle w:val="aff1"/>
            <w:noProof/>
          </w:rPr>
          <w:t xml:space="preserve">2.2 </w:t>
        </w:r>
        <w:r w:rsidRPr="00CE48CF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EDF799" w14:textId="2CFC86C7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0" w:history="1">
        <w:r w:rsidRPr="00CE48CF">
          <w:rPr>
            <w:rStyle w:val="aff1"/>
            <w:noProof/>
          </w:rPr>
          <w:t xml:space="preserve">2.3 </w:t>
        </w:r>
        <w:r w:rsidRPr="00CE48CF">
          <w:rPr>
            <w:rStyle w:val="aff1"/>
            <w:noProof/>
          </w:rPr>
          <w:t>系统逻辑设计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06A5F" w14:textId="66BC8A7A" w:rsidR="00486722" w:rsidRDefault="0048672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95701" w:history="1">
        <w:r w:rsidRPr="00CE48CF">
          <w:rPr>
            <w:rStyle w:val="aff1"/>
            <w:noProof/>
          </w:rPr>
          <w:t xml:space="preserve">3 </w:t>
        </w:r>
        <w:r w:rsidRPr="00CE48CF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D846C" w14:textId="6283E157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2" w:history="1">
        <w:r w:rsidRPr="00CE48CF">
          <w:rPr>
            <w:rStyle w:val="aff1"/>
            <w:noProof/>
          </w:rPr>
          <w:t xml:space="preserve">3.1 </w:t>
        </w:r>
        <w:r w:rsidRPr="00CE48CF">
          <w:rPr>
            <w:rStyle w:val="aff1"/>
            <w:noProof/>
          </w:rPr>
          <w:t>生成文件的实现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0DFFC6" w14:textId="6A713C19" w:rsidR="00486722" w:rsidRDefault="0048672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3" w:history="1">
        <w:r w:rsidRPr="00CE48CF">
          <w:rPr>
            <w:rStyle w:val="aff1"/>
            <w:noProof/>
          </w:rPr>
          <w:t xml:space="preserve">3.1.1 </w:t>
        </w:r>
        <w:r w:rsidRPr="00CE48CF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A0EEB" w14:textId="714B9827" w:rsidR="00486722" w:rsidRDefault="0048672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4" w:history="1">
        <w:r w:rsidRPr="00CE48CF">
          <w:rPr>
            <w:rStyle w:val="aff1"/>
            <w:noProof/>
          </w:rPr>
          <w:t xml:space="preserve">3.1.2 </w:t>
        </w:r>
        <w:r w:rsidRPr="00CE48CF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BB2BDB" w14:textId="63A82023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5" w:history="1">
        <w:r w:rsidRPr="00CE48CF">
          <w:rPr>
            <w:rStyle w:val="aff1"/>
            <w:noProof/>
          </w:rPr>
          <w:t xml:space="preserve">3.2 </w:t>
        </w:r>
        <w:r w:rsidRPr="00CE48CF">
          <w:rPr>
            <w:rStyle w:val="aff1"/>
            <w:noProof/>
          </w:rPr>
          <w:t>关键字检索的实现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E4C45" w14:textId="60F97A59" w:rsidR="00486722" w:rsidRDefault="0048672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6" w:history="1">
        <w:r w:rsidRPr="00CE48CF">
          <w:rPr>
            <w:rStyle w:val="aff1"/>
            <w:noProof/>
          </w:rPr>
          <w:t xml:space="preserve">3.2.1 </w:t>
        </w:r>
        <w:r w:rsidRPr="00CE48CF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0D97E" w14:textId="13FE4604" w:rsidR="00486722" w:rsidRDefault="0048672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7" w:history="1">
        <w:r w:rsidRPr="00CE48CF">
          <w:rPr>
            <w:rStyle w:val="aff1"/>
            <w:noProof/>
          </w:rPr>
          <w:t xml:space="preserve">3.2.2 </w:t>
        </w:r>
        <w:r w:rsidRPr="00CE48CF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49C3A" w14:textId="541850C2" w:rsidR="00486722" w:rsidRDefault="0048672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95708" w:history="1">
        <w:r w:rsidRPr="00CE48CF">
          <w:rPr>
            <w:rStyle w:val="aff1"/>
            <w:noProof/>
          </w:rPr>
          <w:t xml:space="preserve">4 </w:t>
        </w:r>
        <w:r w:rsidRPr="00CE48CF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A34A9" w14:textId="77C652BC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09" w:history="1">
        <w:r w:rsidRPr="00CE48CF">
          <w:rPr>
            <w:rStyle w:val="aff1"/>
            <w:noProof/>
          </w:rPr>
          <w:t xml:space="preserve">4.1 </w:t>
        </w:r>
        <w:r w:rsidRPr="00CE48CF">
          <w:rPr>
            <w:rStyle w:val="aff1"/>
            <w:noProof/>
          </w:rPr>
          <w:t>基础功能测试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31E32" w14:textId="31C509B4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10" w:history="1">
        <w:r w:rsidRPr="00CE48CF">
          <w:rPr>
            <w:rStyle w:val="aff1"/>
            <w:noProof/>
          </w:rPr>
          <w:t xml:space="preserve">4.2 </w:t>
        </w:r>
        <w:r w:rsidRPr="00CE48CF">
          <w:rPr>
            <w:rStyle w:val="aff1"/>
            <w:noProof/>
          </w:rPr>
          <w:t>默认文件名测试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0A4618" w14:textId="695E55E4" w:rsidR="00486722" w:rsidRDefault="0048672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95711" w:history="1">
        <w:r w:rsidRPr="00CE48CF">
          <w:rPr>
            <w:rStyle w:val="aff1"/>
            <w:noProof/>
          </w:rPr>
          <w:t xml:space="preserve">4.2 </w:t>
        </w:r>
        <w:r w:rsidRPr="00CE48CF">
          <w:rPr>
            <w:rStyle w:val="aff1"/>
            <w:noProof/>
          </w:rPr>
          <w:t>极端情况测试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77E19" w14:textId="552FF011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79569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08F78AED" w:rsidR="00262274" w:rsidRDefault="0075165E" w:rsidP="005D5CC5">
      <w:pPr>
        <w:pStyle w:val="2"/>
        <w:numPr>
          <w:ilvl w:val="1"/>
          <w:numId w:val="25"/>
        </w:numPr>
        <w:spacing w:before="120"/>
      </w:pPr>
      <w:bookmarkStart w:id="3" w:name="_Toc84795695"/>
      <w:r w:rsidRPr="00C119C2">
        <w:rPr>
          <w:rFonts w:hint="eastAsia"/>
        </w:rPr>
        <w:t>背景分析</w:t>
      </w:r>
      <w:bookmarkEnd w:id="3"/>
    </w:p>
    <w:p w14:paraId="6A63C44C" w14:textId="2FCDF022" w:rsidR="005D5CC5" w:rsidRPr="005D5CC5" w:rsidRDefault="00B611D9" w:rsidP="005D5CC5">
      <w:pPr>
        <w:rPr>
          <w:lang w:eastAsia="zh-CN"/>
        </w:rPr>
      </w:pPr>
      <w:r>
        <w:rPr>
          <w:rFonts w:hint="eastAsia"/>
          <w:lang w:eastAsia="zh-CN"/>
        </w:rPr>
        <w:t>检索</w:t>
      </w:r>
      <w:r w:rsidR="00E75CAF">
        <w:rPr>
          <w:rFonts w:hint="eastAsia"/>
          <w:lang w:eastAsia="zh-CN"/>
        </w:rPr>
        <w:t>某个关键字在一段文字中出现次数</w:t>
      </w:r>
      <w:r w:rsidR="00764D59">
        <w:rPr>
          <w:rFonts w:hint="eastAsia"/>
          <w:lang w:eastAsia="zh-CN"/>
        </w:rPr>
        <w:t>，是在文字处理、文本统计等工作中经常需要使用的操作。由于其操作相对比较偏向底层，因此使用的频率相对而言较高，所以其执行的效率、复杂度等也是设计者需要考虑的一大问题。对于不同的语言，执行效率也有所不同，比如英语，其单词都以空格鲜明地分隔开来，故实现起来比较容易，；但对于中文，一句话所有的字词都紧密地连接在一起，因而实现起来比较复杂。</w:t>
      </w:r>
      <w:r w:rsidR="00764D59" w:rsidRPr="005D5CC5">
        <w:rPr>
          <w:lang w:eastAsia="zh-CN"/>
        </w:rPr>
        <w:t xml:space="preserve"> </w:t>
      </w:r>
    </w:p>
    <w:p w14:paraId="0DCCF3E8" w14:textId="77777777" w:rsidR="00C119C2" w:rsidRDefault="00794BDB" w:rsidP="008F78B2">
      <w:pPr>
        <w:pStyle w:val="2"/>
        <w:spacing w:before="120"/>
      </w:pPr>
      <w:bookmarkStart w:id="4" w:name="_Toc484542869"/>
      <w:bookmarkStart w:id="5" w:name="_Toc84795696"/>
      <w:r w:rsidRPr="00C119C2">
        <w:rPr>
          <w:rFonts w:hint="eastAsia"/>
        </w:rPr>
        <w:t xml:space="preserve">1.2 </w:t>
      </w:r>
      <w:bookmarkEnd w:id="4"/>
      <w:r w:rsidR="0075165E" w:rsidRPr="00C119C2">
        <w:rPr>
          <w:rFonts w:hint="eastAsia"/>
        </w:rPr>
        <w:t>功能分析</w:t>
      </w:r>
      <w:bookmarkEnd w:id="5"/>
    </w:p>
    <w:p w14:paraId="7CB3E3FE" w14:textId="6FE34B34" w:rsidR="00061434" w:rsidRDefault="00764D59" w:rsidP="00C119C2">
      <w:pPr>
        <w:rPr>
          <w:lang w:eastAsia="zh-CN"/>
        </w:rPr>
      </w:pPr>
      <w:r>
        <w:rPr>
          <w:rFonts w:hint="eastAsia"/>
          <w:lang w:eastAsia="zh-CN"/>
        </w:rPr>
        <w:t>作为一个关键字检索系统，我们让用户在终端输入多段英语段落（也即多行英文），为了明确标识结束符，我们以单独一行的一个“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”作为终端输入的结束符。在程序中，我们将用户输入的英文段落读入，并将其存储于一个用户指定文件名的文件之中。</w:t>
      </w:r>
      <w:r w:rsidR="00B611D9">
        <w:rPr>
          <w:rFonts w:hint="eastAsia"/>
          <w:lang w:eastAsia="zh-CN"/>
        </w:rPr>
        <w:t>这是第一个步骤。</w:t>
      </w:r>
    </w:p>
    <w:p w14:paraId="7DC907C4" w14:textId="4126D296" w:rsidR="00B611D9" w:rsidRDefault="00B611D9" w:rsidP="00C11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后，我们再通过读取这个文件，去检索关键字。这是第二个步骤。这是题目的要求，虽然看似多此一举比较繁琐，但是它实现了将输入内容存放于文件、从文件中读取内容两个操作，很好地将此题建立在了文件输入输出的基础上，并且能够保存用户输入的文字，一举两得。</w:t>
      </w:r>
    </w:p>
    <w:p w14:paraId="1C3E92F1" w14:textId="77777777" w:rsidR="00061434" w:rsidRDefault="00061434" w:rsidP="00C119C2">
      <w:pPr>
        <w:rPr>
          <w:lang w:eastAsia="zh-CN"/>
        </w:rPr>
      </w:pP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8479569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F321FFC" w14:textId="14CEDAE3" w:rsidR="0075165E" w:rsidRDefault="0075165E" w:rsidP="008F78B2">
      <w:pPr>
        <w:pStyle w:val="2"/>
        <w:spacing w:before="120"/>
      </w:pPr>
      <w:bookmarkStart w:id="7" w:name="_Toc84795698"/>
      <w:r>
        <w:rPr>
          <w:rFonts w:hint="eastAsia"/>
        </w:rPr>
        <w:t xml:space="preserve">2.1 </w:t>
      </w:r>
      <w:r w:rsidR="00B611D9">
        <w:rPr>
          <w:rFonts w:hint="eastAsia"/>
        </w:rPr>
        <w:t>类</w:t>
      </w:r>
      <w:r w:rsidR="00061434">
        <w:rPr>
          <w:rFonts w:hint="eastAsia"/>
        </w:rPr>
        <w:t>结构设计</w:t>
      </w:r>
      <w:bookmarkEnd w:id="7"/>
    </w:p>
    <w:p w14:paraId="6101DBD0" w14:textId="7B829807" w:rsidR="00061434" w:rsidRPr="00061434" w:rsidRDefault="00B611D9" w:rsidP="00061434">
      <w:pPr>
        <w:rPr>
          <w:lang w:eastAsia="zh-CN"/>
        </w:rPr>
      </w:pPr>
      <w:r>
        <w:rPr>
          <w:rFonts w:hint="eastAsia"/>
          <w:lang w:eastAsia="zh-CN"/>
        </w:rPr>
        <w:t>我们设计了两个类：一个类（文件初始化类</w:t>
      </w:r>
      <w:r>
        <w:rPr>
          <w:rFonts w:hint="eastAsia"/>
          <w:lang w:eastAsia="zh-CN"/>
        </w:rPr>
        <w:t>Init</w:t>
      </w:r>
      <w:r>
        <w:rPr>
          <w:lang w:eastAsia="zh-CN"/>
        </w:rPr>
        <w:t>File</w:t>
      </w:r>
      <w:r>
        <w:rPr>
          <w:rFonts w:hint="eastAsia"/>
          <w:lang w:eastAsia="zh-CN"/>
        </w:rPr>
        <w:t>）专门负责读取终端输入的英文段落，并将其生成文件；另一个类（关键字检索类</w:t>
      </w:r>
      <w:r>
        <w:rPr>
          <w:rFonts w:hint="eastAsia"/>
          <w:lang w:eastAsia="zh-CN"/>
        </w:rPr>
        <w:t>K</w:t>
      </w:r>
      <w:r>
        <w:rPr>
          <w:lang w:eastAsia="zh-CN"/>
        </w:rPr>
        <w:t>eywordSearch</w:t>
      </w:r>
      <w:r>
        <w:rPr>
          <w:rFonts w:hint="eastAsia"/>
          <w:lang w:eastAsia="zh-CN"/>
        </w:rPr>
        <w:t>）负责读取第一个类生成的文件，然后检索关键字在其中出现的次数，最后在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函数中输出。</w:t>
      </w:r>
    </w:p>
    <w:p w14:paraId="7EEDD929" w14:textId="1DE531C5" w:rsidR="0075165E" w:rsidRDefault="0075165E" w:rsidP="008F78B2">
      <w:pPr>
        <w:pStyle w:val="2"/>
        <w:spacing w:before="120"/>
      </w:pPr>
      <w:bookmarkStart w:id="8" w:name="_Toc84795699"/>
      <w:r>
        <w:rPr>
          <w:rFonts w:hint="eastAsia"/>
        </w:rPr>
        <w:t>2.</w:t>
      </w:r>
      <w:r w:rsidR="00B611D9">
        <w:t>2</w:t>
      </w:r>
      <w:r>
        <w:rPr>
          <w:rFonts w:hint="eastAsia"/>
        </w:rPr>
        <w:t xml:space="preserve">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72D0534F" w14:textId="65E44A86" w:rsidR="00AD5E2E" w:rsidRDefault="00E75CAF" w:rsidP="003F47F3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文件初始化类</w:t>
      </w:r>
      <w:r w:rsidR="00061434" w:rsidRPr="006B0072">
        <w:rPr>
          <w:rFonts w:hint="eastAsia"/>
          <w:b/>
          <w:lang w:eastAsia="zh-CN"/>
        </w:rPr>
        <w:t>（</w:t>
      </w:r>
      <w:r>
        <w:rPr>
          <w:b/>
          <w:lang w:eastAsia="zh-CN"/>
        </w:rPr>
        <w:t>InitFile</w:t>
      </w:r>
      <w:r w:rsidR="00061434" w:rsidRPr="006B0072">
        <w:rPr>
          <w:rFonts w:hint="eastAsia"/>
          <w:b/>
          <w:lang w:eastAsia="zh-CN"/>
        </w:rPr>
        <w:t>）</w:t>
      </w:r>
    </w:p>
    <w:p w14:paraId="2DB16217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90CDE6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构造函数：初始化文件名，并以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ios::out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形式创建（或打开）文件</w:t>
      </w:r>
    </w:p>
    <w:p w14:paraId="4DBCEB49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//ios::out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形式打开文件：若不存在该文件，则创建文件；若存在，则清空文件之后打开</w:t>
      </w:r>
    </w:p>
    <w:p w14:paraId="639B2F8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InitFile();</w:t>
      </w:r>
    </w:p>
    <w:p w14:paraId="537A357D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262DD2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析构函数：关闭文件</w:t>
      </w:r>
    </w:p>
    <w:p w14:paraId="75CA9B0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~InitFile();</w:t>
      </w:r>
    </w:p>
    <w:p w14:paraId="78AA131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FAA3D95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获取输入的文本（以单独一行的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结尾）</w:t>
      </w:r>
    </w:p>
    <w:p w14:paraId="31093ED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InputText();</w:t>
      </w:r>
    </w:p>
    <w:p w14:paraId="4ABCA36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1D5BCCD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获取文件名</w:t>
      </w:r>
    </w:p>
    <w:p w14:paraId="3FB8CD27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getFilename()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A3325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2CF70B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//_name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是文件名，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_input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是未经处理的直接从终端输入的内容</w:t>
      </w:r>
    </w:p>
    <w:p w14:paraId="0B2454BC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//_fout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是文件输出流</w:t>
      </w:r>
    </w:p>
    <w:p w14:paraId="0BD35684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_name, _input;</w:t>
      </w:r>
    </w:p>
    <w:p w14:paraId="45AAAB7E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ofstream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_fout;</w:t>
      </w:r>
    </w:p>
    <w:p w14:paraId="028D6770" w14:textId="15AEE94B" w:rsidR="0049125E" w:rsidRDefault="00105F50" w:rsidP="00E75CAF">
      <w:pPr>
        <w:ind w:firstLineChars="0" w:firstLine="0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关键字检索类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Keyword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Search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693710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162BCBB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构造函数传入要寻找的关键字，将要搜索的文件打开</w:t>
      </w:r>
    </w:p>
    <w:p w14:paraId="33EF2076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KeywordSearch(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7BD102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2B20A3D9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析构函数，关闭文件</w:t>
      </w:r>
    </w:p>
    <w:p w14:paraId="1E3A7800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~KeywordSearch();</w:t>
      </w:r>
    </w:p>
    <w:p w14:paraId="441A6C5F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4BC4038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获取关键字出现的次数</w:t>
      </w:r>
    </w:p>
    <w:p w14:paraId="04F877AB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getCount();</w:t>
      </w:r>
    </w:p>
    <w:p w14:paraId="4B138DFF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83B564A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_filename,_keyword;</w:t>
      </w:r>
    </w:p>
    <w:p w14:paraId="276A28E1" w14:textId="77777777" w:rsidR="00105F50" w:rsidRDefault="00105F50" w:rsidP="00105F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_fin;</w:t>
      </w:r>
    </w:p>
    <w:p w14:paraId="7F40D923" w14:textId="558E234B" w:rsidR="00BE320F" w:rsidRDefault="00105F50" w:rsidP="003F47F3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_count;</w:t>
      </w:r>
    </w:p>
    <w:p w14:paraId="48ECE28A" w14:textId="77777777" w:rsidR="00105F50" w:rsidRPr="00105F50" w:rsidRDefault="00105F50" w:rsidP="003F47F3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0836D82" w14:textId="7AAE0928" w:rsidR="0075165E" w:rsidRDefault="0075165E" w:rsidP="008F78B2">
      <w:pPr>
        <w:pStyle w:val="2"/>
        <w:spacing w:before="120"/>
      </w:pPr>
      <w:bookmarkStart w:id="9" w:name="_Toc84795700"/>
      <w:r>
        <w:rPr>
          <w:rFonts w:hint="eastAsia"/>
        </w:rPr>
        <w:t>2.</w:t>
      </w:r>
      <w:r w:rsidR="00B611D9"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672FB4">
        <w:rPr>
          <w:rFonts w:hint="eastAsia"/>
        </w:rPr>
        <w:t>逻辑</w:t>
      </w:r>
      <w:r>
        <w:rPr>
          <w:rFonts w:hint="eastAsia"/>
        </w:rPr>
        <w:t>设计</w:t>
      </w:r>
      <w:bookmarkEnd w:id="9"/>
    </w:p>
    <w:p w14:paraId="15347906" w14:textId="26283A90" w:rsidR="00105F50" w:rsidRPr="00105F50" w:rsidRDefault="00B611D9" w:rsidP="00105F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先生成</w:t>
      </w:r>
      <w:r>
        <w:rPr>
          <w:rFonts w:hint="eastAsia"/>
          <w:lang w:eastAsia="zh-CN"/>
        </w:rPr>
        <w:t>Init</w:t>
      </w:r>
      <w:r>
        <w:rPr>
          <w:lang w:eastAsia="zh-CN"/>
        </w:rPr>
        <w:t>File</w:t>
      </w:r>
      <w:r>
        <w:rPr>
          <w:rFonts w:hint="eastAsia"/>
          <w:lang w:eastAsia="zh-CN"/>
        </w:rPr>
        <w:t>类的对象</w:t>
      </w:r>
      <w:r>
        <w:rPr>
          <w:rFonts w:hint="eastAsia"/>
          <w:lang w:eastAsia="zh-CN"/>
        </w:rPr>
        <w:t>i</w:t>
      </w:r>
      <w:r>
        <w:rPr>
          <w:lang w:eastAsia="zh-CN"/>
        </w:rPr>
        <w:t>nit_file</w:t>
      </w:r>
      <w:r>
        <w:rPr>
          <w:rFonts w:hint="eastAsia"/>
          <w:lang w:eastAsia="zh-CN"/>
        </w:rPr>
        <w:t>，直接调用其</w:t>
      </w:r>
      <w:r>
        <w:rPr>
          <w:rFonts w:hint="eastAsia"/>
          <w:lang w:eastAsia="zh-CN"/>
        </w:rPr>
        <w:t>I</w:t>
      </w:r>
      <w:r>
        <w:rPr>
          <w:lang w:eastAsia="zh-CN"/>
        </w:rPr>
        <w:t>nputText()</w:t>
      </w:r>
      <w:r>
        <w:rPr>
          <w:rFonts w:hint="eastAsia"/>
          <w:lang w:eastAsia="zh-CN"/>
        </w:rPr>
        <w:t>函数，同时用户输出相关信息，这样就创建了一个包含了用户输入信息的文件</w:t>
      </w:r>
      <w:r w:rsidR="00541614">
        <w:rPr>
          <w:rFonts w:hint="eastAsia"/>
          <w:lang w:eastAsia="zh-CN"/>
        </w:rPr>
        <w:t>；然后输入要检索的关键字，将其全部转化为小写；使用关键字</w:t>
      </w:r>
      <w:r w:rsidR="00541614">
        <w:rPr>
          <w:rFonts w:hint="eastAsia"/>
          <w:lang w:eastAsia="zh-CN"/>
        </w:rPr>
        <w:t>key</w:t>
      </w:r>
      <w:r w:rsidR="00541614">
        <w:rPr>
          <w:lang w:eastAsia="zh-CN"/>
        </w:rPr>
        <w:t>word</w:t>
      </w:r>
      <w:r w:rsidR="00541614">
        <w:rPr>
          <w:rFonts w:hint="eastAsia"/>
          <w:lang w:eastAsia="zh-CN"/>
        </w:rPr>
        <w:t>和文件名</w:t>
      </w:r>
      <w:r w:rsidR="00541614">
        <w:rPr>
          <w:rFonts w:hint="eastAsia"/>
          <w:lang w:eastAsia="zh-CN"/>
        </w:rPr>
        <w:t>init</w:t>
      </w:r>
      <w:r w:rsidR="00541614">
        <w:rPr>
          <w:lang w:eastAsia="zh-CN"/>
        </w:rPr>
        <w:t>_file.getFilename()</w:t>
      </w:r>
      <w:r w:rsidR="00541614">
        <w:rPr>
          <w:rFonts w:hint="eastAsia"/>
          <w:lang w:eastAsia="zh-CN"/>
        </w:rPr>
        <w:t>生成一个</w:t>
      </w:r>
      <w:r w:rsidR="00541614">
        <w:rPr>
          <w:rFonts w:hint="eastAsia"/>
          <w:lang w:eastAsia="zh-CN"/>
        </w:rPr>
        <w:t>Key</w:t>
      </w:r>
      <w:r w:rsidR="00541614">
        <w:rPr>
          <w:lang w:eastAsia="zh-CN"/>
        </w:rPr>
        <w:t>wordSearch</w:t>
      </w:r>
      <w:r w:rsidR="00541614">
        <w:rPr>
          <w:rFonts w:hint="eastAsia"/>
          <w:lang w:eastAsia="zh-CN"/>
        </w:rPr>
        <w:t>对象</w:t>
      </w:r>
      <w:r w:rsidR="00541614">
        <w:rPr>
          <w:rFonts w:hint="eastAsia"/>
          <w:lang w:eastAsia="zh-CN"/>
        </w:rPr>
        <w:t>kw</w:t>
      </w:r>
      <w:r w:rsidR="00541614">
        <w:rPr>
          <w:lang w:eastAsia="zh-CN"/>
        </w:rPr>
        <w:t>Search</w:t>
      </w:r>
      <w:r w:rsidR="00541614">
        <w:rPr>
          <w:rFonts w:hint="eastAsia"/>
          <w:lang w:eastAsia="zh-CN"/>
        </w:rPr>
        <w:t>，直接调用其</w:t>
      </w:r>
      <w:r w:rsidR="00541614">
        <w:rPr>
          <w:rFonts w:hint="eastAsia"/>
          <w:lang w:eastAsia="zh-CN"/>
        </w:rPr>
        <w:t>g</w:t>
      </w:r>
      <w:r w:rsidR="00541614">
        <w:rPr>
          <w:lang w:eastAsia="zh-CN"/>
        </w:rPr>
        <w:t>etCount()</w:t>
      </w:r>
      <w:r w:rsidR="00541614">
        <w:rPr>
          <w:rFonts w:hint="eastAsia"/>
          <w:lang w:eastAsia="zh-CN"/>
        </w:rPr>
        <w:t>函数得到关键字出现的次数。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0" w:name="_Toc8479570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0"/>
    </w:p>
    <w:p w14:paraId="634F00CB" w14:textId="1E59B415" w:rsidR="0075165E" w:rsidRDefault="0075165E" w:rsidP="008F78B2">
      <w:pPr>
        <w:pStyle w:val="2"/>
        <w:spacing w:before="120"/>
      </w:pPr>
      <w:bookmarkStart w:id="11" w:name="_Toc84795702"/>
      <w:r>
        <w:rPr>
          <w:rFonts w:hint="eastAsia"/>
        </w:rPr>
        <w:t xml:space="preserve">3.1 </w:t>
      </w:r>
      <w:r w:rsidR="00541614">
        <w:rPr>
          <w:rFonts w:hint="eastAsia"/>
        </w:rPr>
        <w:t>生成文件</w:t>
      </w:r>
      <w:r>
        <w:rPr>
          <w:rFonts w:hint="eastAsia"/>
        </w:rPr>
        <w:t>的实现</w:t>
      </w:r>
      <w:bookmarkEnd w:id="11"/>
    </w:p>
    <w:p w14:paraId="68DE67FA" w14:textId="5254F992" w:rsidR="00AD5E2E" w:rsidRPr="008F78B2" w:rsidRDefault="00AD5E2E" w:rsidP="00A8652E">
      <w:pPr>
        <w:pStyle w:val="3"/>
        <w:spacing w:before="120"/>
      </w:pPr>
      <w:bookmarkStart w:id="12" w:name="_Toc84795703"/>
      <w:r w:rsidRPr="008F78B2">
        <w:rPr>
          <w:rFonts w:hint="eastAsia"/>
        </w:rPr>
        <w:t xml:space="preserve">3.1.1 </w:t>
      </w:r>
      <w:r w:rsidR="00BA3886">
        <w:rPr>
          <w:rFonts w:hint="eastAsia"/>
        </w:rPr>
        <w:t>实现方法</w:t>
      </w:r>
      <w:bookmarkEnd w:id="12"/>
    </w:p>
    <w:p w14:paraId="2875B705" w14:textId="0A108CE9" w:rsidR="00A8652E" w:rsidRDefault="00541614" w:rsidP="00954B54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Ini</w:t>
      </w:r>
      <w:r>
        <w:rPr>
          <w:lang w:eastAsia="zh-CN"/>
        </w:rPr>
        <w:t>tFile</w:t>
      </w:r>
      <w:r>
        <w:rPr>
          <w:rFonts w:hint="eastAsia"/>
          <w:lang w:eastAsia="zh-CN"/>
        </w:rPr>
        <w:t>构造函数中</w:t>
      </w:r>
      <w:r w:rsidR="00787A7C">
        <w:rPr>
          <w:rFonts w:hint="eastAsia"/>
          <w:lang w:eastAsia="zh-CN"/>
        </w:rPr>
        <w:t>，先让用户输入文件名，如果用户输入不为空，则将文件名改为用户输入，不然则为默认文件名</w:t>
      </w:r>
      <w:r w:rsidR="00787A7C">
        <w:rPr>
          <w:rFonts w:hint="eastAsia"/>
          <w:lang w:eastAsia="zh-CN"/>
        </w:rPr>
        <w:t>Default.</w:t>
      </w:r>
      <w:r w:rsidR="00787A7C">
        <w:rPr>
          <w:lang w:eastAsia="zh-CN"/>
        </w:rPr>
        <w:t>txt</w:t>
      </w:r>
      <w:r w:rsidR="00787A7C">
        <w:rPr>
          <w:rFonts w:hint="eastAsia"/>
          <w:lang w:eastAsia="zh-CN"/>
        </w:rPr>
        <w:t>；然后用该文件名以</w:t>
      </w:r>
      <w:r w:rsidR="00787A7C">
        <w:rPr>
          <w:rFonts w:hint="eastAsia"/>
          <w:lang w:eastAsia="zh-CN"/>
        </w:rPr>
        <w:t>i</w:t>
      </w:r>
      <w:r w:rsidR="00787A7C">
        <w:rPr>
          <w:lang w:eastAsia="zh-CN"/>
        </w:rPr>
        <w:t>os::out</w:t>
      </w:r>
      <w:r w:rsidR="00787A7C">
        <w:rPr>
          <w:rFonts w:hint="eastAsia"/>
          <w:lang w:eastAsia="zh-CN"/>
        </w:rPr>
        <w:t>打开文件。</w:t>
      </w:r>
    </w:p>
    <w:p w14:paraId="37FA8882" w14:textId="61424432" w:rsidR="00232D60" w:rsidRDefault="00232D60" w:rsidP="00954B54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Init</w:t>
      </w:r>
      <w:r>
        <w:rPr>
          <w:lang w:eastAsia="zh-CN"/>
        </w:rPr>
        <w:t>File::InputText()</w:t>
      </w:r>
      <w:r>
        <w:rPr>
          <w:rFonts w:hint="eastAsia"/>
          <w:lang w:eastAsia="zh-CN"/>
        </w:rPr>
        <w:t>中，先让用户输入英文段落，以单独一行的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作为结束标志，使用</w:t>
      </w:r>
      <w:r>
        <w:rPr>
          <w:rFonts w:hint="eastAsia"/>
          <w:lang w:eastAsia="zh-CN"/>
        </w:rPr>
        <w:t>getline</w:t>
      </w:r>
      <w:r>
        <w:rPr>
          <w:rFonts w:hint="eastAsia"/>
          <w:lang w:eastAsia="zh-CN"/>
        </w:rPr>
        <w:t>读入一行，每读入一行，都全部转换为小写然后储存到打开的文件之中。</w:t>
      </w:r>
    </w:p>
    <w:p w14:paraId="463F1119" w14:textId="0F4C23FC" w:rsidR="00232D60" w:rsidRPr="00954B54" w:rsidRDefault="00232D60" w:rsidP="00954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这样就实现了文件的生成。</w:t>
      </w:r>
    </w:p>
    <w:p w14:paraId="46FB0FB6" w14:textId="5AA43507" w:rsidR="00AD5E2E" w:rsidRDefault="00AD5E2E" w:rsidP="00A8652E">
      <w:pPr>
        <w:pStyle w:val="3"/>
        <w:spacing w:before="120"/>
      </w:pPr>
      <w:bookmarkStart w:id="13" w:name="_Toc84795704"/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  <w:bookmarkEnd w:id="13"/>
    </w:p>
    <w:p w14:paraId="0051C00F" w14:textId="77777777" w:rsidR="00232D60" w:rsidRDefault="00AD5E2E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232D6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InitFile</w:t>
      </w:r>
      <w:r w:rsidR="00232D6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::InitFile()</w:t>
      </w:r>
    </w:p>
    <w:p w14:paraId="5B41B40C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2A51DD6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37644B5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请输入文件名（默认情况下为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Default.txt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367C71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getline(cin, _input);</w:t>
      </w:r>
    </w:p>
    <w:p w14:paraId="3450DDBB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?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"Default.txt"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: _input);</w:t>
      </w:r>
    </w:p>
    <w:p w14:paraId="1D57313E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_fout.open(_name,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::out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/*| ios::app*/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2E0C51" w14:textId="257DB50A" w:rsidR="00AD5E2E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296F41B" w14:textId="056882EE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ABC366C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InitFile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::InputText()</w:t>
      </w:r>
    </w:p>
    <w:p w14:paraId="61808FFE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C20FD69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请输入英文段落（以单独一行的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作为结束标志）：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38A65B78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(getline(cin, _input))</w:t>
      </w:r>
    </w:p>
    <w:p w14:paraId="610FD884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7F23C8F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30A1669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0A9988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2B0B2A6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transform(_input.begin(), _input.end(), _input.begin(),std::tolower);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全部转为小写</w:t>
      </w:r>
    </w:p>
    <w:p w14:paraId="5FC265A4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_input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3FC22E87" w14:textId="77777777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739EFC" w14:textId="177FC4BE" w:rsidR="00232D60" w:rsidRDefault="00232D60" w:rsidP="00232D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270A4A0" w14:textId="4F022C40" w:rsidR="0075165E" w:rsidRDefault="0075165E" w:rsidP="008F78B2">
      <w:pPr>
        <w:pStyle w:val="2"/>
        <w:spacing w:before="120"/>
      </w:pPr>
      <w:bookmarkStart w:id="14" w:name="_Toc84795705"/>
      <w:r>
        <w:rPr>
          <w:rFonts w:hint="eastAsia"/>
        </w:rPr>
        <w:lastRenderedPageBreak/>
        <w:t xml:space="preserve">3.2 </w:t>
      </w:r>
      <w:r w:rsidR="00232D60">
        <w:rPr>
          <w:rFonts w:hint="eastAsia"/>
        </w:rPr>
        <w:t>关键字检索</w:t>
      </w:r>
      <w:r>
        <w:rPr>
          <w:rFonts w:hint="eastAsia"/>
        </w:rPr>
        <w:t>的实现</w:t>
      </w:r>
      <w:bookmarkEnd w:id="14"/>
    </w:p>
    <w:p w14:paraId="66688842" w14:textId="2126D182" w:rsidR="00954B54" w:rsidRDefault="00954B54" w:rsidP="00A8652E">
      <w:pPr>
        <w:pStyle w:val="3"/>
        <w:spacing w:before="120"/>
      </w:pPr>
      <w:bookmarkStart w:id="15" w:name="_Toc84795706"/>
      <w:r>
        <w:rPr>
          <w:rFonts w:hint="eastAsia"/>
        </w:rPr>
        <w:t xml:space="preserve">3.2.1 </w:t>
      </w:r>
      <w:r w:rsidR="009C3058">
        <w:rPr>
          <w:rFonts w:hint="eastAsia"/>
        </w:rPr>
        <w:t>实现方法</w:t>
      </w:r>
      <w:bookmarkEnd w:id="15"/>
    </w:p>
    <w:p w14:paraId="534028D0" w14:textId="27E03089" w:rsidR="00960CC1" w:rsidRDefault="00232D60" w:rsidP="00960CC1">
      <w:pPr>
        <w:rPr>
          <w:lang w:eastAsia="zh-CN"/>
        </w:rPr>
      </w:pPr>
      <w:r>
        <w:rPr>
          <w:rFonts w:hint="eastAsia"/>
          <w:lang w:eastAsia="zh-CN"/>
        </w:rPr>
        <w:t>通过关键字</w:t>
      </w:r>
      <w:r>
        <w:rPr>
          <w:rFonts w:hint="eastAsia"/>
          <w:lang w:eastAsia="zh-CN"/>
        </w:rPr>
        <w:t>key</w:t>
      </w:r>
      <w:r>
        <w:rPr>
          <w:lang w:eastAsia="zh-CN"/>
        </w:rPr>
        <w:t>word</w:t>
      </w:r>
      <w:r>
        <w:rPr>
          <w:rFonts w:hint="eastAsia"/>
          <w:lang w:eastAsia="zh-CN"/>
        </w:rPr>
        <w:t>和文件名</w:t>
      </w:r>
      <w:r>
        <w:rPr>
          <w:lang w:eastAsia="zh-CN"/>
        </w:rPr>
        <w:t>init_file.getFilename()</w:t>
      </w:r>
      <w:r>
        <w:rPr>
          <w:rFonts w:hint="eastAsia"/>
          <w:lang w:eastAsia="zh-CN"/>
        </w:rPr>
        <w:t>（文件名要从</w:t>
      </w:r>
      <w:r>
        <w:rPr>
          <w:rFonts w:hint="eastAsia"/>
          <w:lang w:eastAsia="zh-CN"/>
        </w:rPr>
        <w:t>I</w:t>
      </w:r>
      <w:r>
        <w:rPr>
          <w:lang w:eastAsia="zh-CN"/>
        </w:rPr>
        <w:t>nitFile</w:t>
      </w:r>
      <w:r>
        <w:rPr>
          <w:rFonts w:hint="eastAsia"/>
          <w:lang w:eastAsia="zh-CN"/>
        </w:rPr>
        <w:t>类的对象中获取）来初始化</w:t>
      </w:r>
      <w:r>
        <w:rPr>
          <w:rFonts w:hint="eastAsia"/>
          <w:lang w:eastAsia="zh-CN"/>
        </w:rPr>
        <w:t>KeywordSearch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k</w:t>
      </w:r>
      <w:r>
        <w:rPr>
          <w:lang w:eastAsia="zh-CN"/>
        </w:rPr>
        <w:t>wSearch</w:t>
      </w:r>
      <w:r>
        <w:rPr>
          <w:rFonts w:hint="eastAsia"/>
          <w:lang w:eastAsia="zh-CN"/>
        </w:rPr>
        <w:t>，在其构造函数中将私有成员</w:t>
      </w:r>
      <w:r>
        <w:rPr>
          <w:rFonts w:hint="eastAsia"/>
          <w:lang w:eastAsia="zh-CN"/>
        </w:rPr>
        <w:t>_</w:t>
      </w:r>
      <w:r>
        <w:rPr>
          <w:lang w:eastAsia="zh-CN"/>
        </w:rPr>
        <w:t>keyword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_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分别赋值，将关键字出现次数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</w:t>
      </w:r>
      <w:r>
        <w:rPr>
          <w:rFonts w:hint="eastAsia"/>
          <w:lang w:eastAsia="zh-CN"/>
        </w:rPr>
        <w:t>初始化为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，然后用</w:t>
      </w:r>
      <w:r>
        <w:rPr>
          <w:rFonts w:hint="eastAsia"/>
          <w:lang w:eastAsia="zh-CN"/>
        </w:rPr>
        <w:t>i</w:t>
      </w:r>
      <w:r>
        <w:rPr>
          <w:lang w:eastAsia="zh-CN"/>
        </w:rPr>
        <w:t>os::in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_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，并将文件标识符设置在文件的</w:t>
      </w:r>
      <w:r>
        <w:rPr>
          <w:rFonts w:hint="eastAsia"/>
          <w:lang w:eastAsia="zh-CN"/>
        </w:rPr>
        <w:t>begin</w:t>
      </w:r>
      <w:r>
        <w:rPr>
          <w:rFonts w:hint="eastAsia"/>
          <w:lang w:eastAsia="zh-CN"/>
        </w:rPr>
        <w:t>位置。</w:t>
      </w:r>
    </w:p>
    <w:p w14:paraId="50BB86E7" w14:textId="273F4D02" w:rsidR="00232D60" w:rsidRDefault="00232D60" w:rsidP="00960CC1">
      <w:pPr>
        <w:rPr>
          <w:lang w:eastAsia="zh-CN"/>
        </w:rPr>
      </w:pPr>
      <w:r>
        <w:rPr>
          <w:rFonts w:hint="eastAsia"/>
          <w:lang w:eastAsia="zh-CN"/>
        </w:rPr>
        <w:t>而后在</w:t>
      </w:r>
      <w:r>
        <w:rPr>
          <w:rFonts w:hint="eastAsia"/>
          <w:lang w:eastAsia="zh-CN"/>
        </w:rPr>
        <w:t>mian</w:t>
      </w:r>
      <w:r>
        <w:rPr>
          <w:rFonts w:hint="eastAsia"/>
          <w:lang w:eastAsia="zh-CN"/>
        </w:rPr>
        <w:t>函数中调用</w:t>
      </w:r>
      <w:r>
        <w:rPr>
          <w:rFonts w:hint="eastAsia"/>
          <w:lang w:eastAsia="zh-CN"/>
        </w:rPr>
        <w:t>k</w:t>
      </w:r>
      <w:r>
        <w:rPr>
          <w:lang w:eastAsia="zh-CN"/>
        </w:rPr>
        <w:t>wSearch.getCount()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K</w:t>
      </w:r>
      <w:r>
        <w:rPr>
          <w:lang w:eastAsia="zh-CN"/>
        </w:rPr>
        <w:t>eywordSearch::getCount()</w:t>
      </w:r>
      <w:r>
        <w:rPr>
          <w:rFonts w:hint="eastAsia"/>
          <w:lang w:eastAsia="zh-CN"/>
        </w:rPr>
        <w:t>中，先判断</w:t>
      </w:r>
      <w:r>
        <w:rPr>
          <w:lang w:eastAsia="zh-CN"/>
        </w:rPr>
        <w:t>_count</w:t>
      </w:r>
      <w:r>
        <w:rPr>
          <w:rFonts w:hint="eastAsia"/>
          <w:lang w:eastAsia="zh-CN"/>
        </w:rPr>
        <w:t>是否为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，若不为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则说明已经检索过，直接返回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</w:t>
      </w:r>
      <w:r>
        <w:rPr>
          <w:rFonts w:hint="eastAsia"/>
          <w:lang w:eastAsia="zh-CN"/>
        </w:rPr>
        <w:t>即可；不然则将其赋值为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，然后不断读取文件中的字符串（因为英文以空格为分隔符，而字符串的读取也是以空格为分界，所以能很好地模拟读取过程），逐个判断字符串是否为关键字，若是则</w:t>
      </w:r>
      <w:r>
        <w:rPr>
          <w:rFonts w:hint="eastAsia"/>
          <w:lang w:eastAsia="zh-CN"/>
        </w:rPr>
        <w:t>_</w:t>
      </w:r>
      <w:r>
        <w:rPr>
          <w:lang w:eastAsia="zh-CN"/>
        </w:rPr>
        <w:t>count++</w:t>
      </w:r>
      <w:r>
        <w:rPr>
          <w:rFonts w:hint="eastAsia"/>
          <w:lang w:eastAsia="zh-CN"/>
        </w:rPr>
        <w:t>。</w:t>
      </w:r>
    </w:p>
    <w:p w14:paraId="427A04D1" w14:textId="6F817292" w:rsidR="00232D60" w:rsidRPr="002D23C7" w:rsidRDefault="00232D60" w:rsidP="00960C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这里需要注意标点符号可能和英文单词一起被读入在字符串中，因此需要判断一下字符串的末尾是否是英文，若不是，则提取字符串的纯英文子串作为新的判断对象。</w:t>
      </w:r>
    </w:p>
    <w:p w14:paraId="5F6A8F6C" w14:textId="2468F6CE" w:rsidR="00954B54" w:rsidRDefault="00954B54" w:rsidP="00A8652E">
      <w:pPr>
        <w:pStyle w:val="3"/>
        <w:spacing w:before="120"/>
      </w:pPr>
      <w:bookmarkStart w:id="16" w:name="_Toc84795707"/>
      <w:r>
        <w:rPr>
          <w:rFonts w:hint="eastAsia"/>
        </w:rPr>
        <w:t xml:space="preserve">3.2.2 </w:t>
      </w:r>
      <w:r>
        <w:rPr>
          <w:rFonts w:hint="eastAsia"/>
        </w:rPr>
        <w:t>核心代码</w:t>
      </w:r>
      <w:bookmarkEnd w:id="16"/>
    </w:p>
    <w:p w14:paraId="09D06946" w14:textId="77777777" w:rsidR="00F2638C" w:rsidRDefault="00C93DF2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KeywordSearch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::KeywordSearch(</w:t>
      </w:r>
      <w:r w:rsidR="00F2638C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2638C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 w:rsidR="00F2638C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2638C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2638C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 w:rsidR="00F2638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B63525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C597D29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 = -1;</w:t>
      </w:r>
    </w:p>
    <w:p w14:paraId="20236D48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_keyword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241F6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_filename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D5676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_fin.open(_filename,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::in);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ios::in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形式打开文件，只能读取文件</w:t>
      </w:r>
    </w:p>
    <w:p w14:paraId="63EC514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_fin.seekg(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::beg);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将文件标识符设置在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begin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位置</w:t>
      </w:r>
    </w:p>
    <w:p w14:paraId="5FFB4ECD" w14:textId="1662B024" w:rsidR="00587D9B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30C0EB2" w14:textId="6F9406FF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81B66F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KeywordSearch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::getCount()</w:t>
      </w:r>
    </w:p>
    <w:p w14:paraId="2E4ACF3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6FBC8D3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//_count!=-1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时说明已查找过，直接返回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_count</w:t>
      </w:r>
    </w:p>
    <w:p w14:paraId="0453EC58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(_count == -1) {</w:t>
      </w:r>
    </w:p>
    <w:p w14:paraId="229EAD7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 = 0;</w:t>
      </w:r>
    </w:p>
    <w:p w14:paraId="3C7131E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word;</w:t>
      </w:r>
    </w:p>
    <w:p w14:paraId="5D9440EF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当未读取到文件末尾时</w:t>
      </w:r>
    </w:p>
    <w:p w14:paraId="1B8BFEBF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(!_fin.eof()) {</w:t>
      </w:r>
    </w:p>
    <w:p w14:paraId="64B8AAC5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清空，防止最后一行读不到东西导致最后一个单词被两次计算</w:t>
      </w:r>
    </w:p>
    <w:p w14:paraId="1B7C290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word.clear();</w:t>
      </w:r>
    </w:p>
    <w:p w14:paraId="053F974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_fin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word;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从文件读取字符串，有可能连着标点符号一起读取，故需要作二次处理</w:t>
      </w:r>
    </w:p>
    <w:p w14:paraId="739AC06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size = word.size();</w:t>
      </w:r>
    </w:p>
    <w:p w14:paraId="12D3175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(!word.empty()) {</w:t>
      </w:r>
    </w:p>
    <w:p w14:paraId="47323C64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如果读取字符串最后一位不是字母，则说明连着标点一起读进来了</w:t>
      </w:r>
    </w:p>
    <w:p w14:paraId="6D43AA7B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(word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size - 1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word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size - 1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'z'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7F02EF0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获取子串，重新构造字符串</w:t>
      </w:r>
    </w:p>
    <w:p w14:paraId="34458993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word.substr(0, size - 1);</w:t>
      </w:r>
    </w:p>
    <w:p w14:paraId="6ABBA4D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BAECCA7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此时字符串一定是纯英文，直接判断是否与关键字相等</w:t>
      </w:r>
    </w:p>
    <w:p w14:paraId="3BEDFDA2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_keyword) {</w:t>
      </w:r>
    </w:p>
    <w:p w14:paraId="3427F6F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_count++;</w:t>
      </w:r>
    </w:p>
    <w:p w14:paraId="7C39FD4D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7B76D2E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2E46171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E7AFCD2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F41FD26" w14:textId="77777777" w:rsidR="00F2638C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_count;</w:t>
      </w:r>
    </w:p>
    <w:p w14:paraId="23ECF427" w14:textId="016B5DBD" w:rsidR="00587D9B" w:rsidRPr="00587D9B" w:rsidRDefault="00F2638C" w:rsidP="00F2638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7" w:name="_Toc84795708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7"/>
    </w:p>
    <w:p w14:paraId="76099308" w14:textId="3D565F31" w:rsidR="004135DF" w:rsidRDefault="004135DF" w:rsidP="004135DF">
      <w:pPr>
        <w:pStyle w:val="2"/>
        <w:spacing w:before="120"/>
      </w:pPr>
      <w:bookmarkStart w:id="18" w:name="_Toc84795709"/>
      <w:r>
        <w:rPr>
          <w:rFonts w:hint="eastAsia"/>
        </w:rPr>
        <w:t xml:space="preserve">4.1 </w:t>
      </w:r>
      <w:r w:rsidR="00F2638C">
        <w:rPr>
          <w:rFonts w:hint="eastAsia"/>
        </w:rPr>
        <w:t>基础</w:t>
      </w:r>
      <w:r>
        <w:rPr>
          <w:rFonts w:hint="eastAsia"/>
        </w:rPr>
        <w:t>功能测试</w:t>
      </w:r>
      <w:bookmarkEnd w:id="18"/>
    </w:p>
    <w:p w14:paraId="55EC89CD" w14:textId="77777777" w:rsidR="00486722" w:rsidRDefault="00F2638C" w:rsidP="004135DF">
      <w:pPr>
        <w:rPr>
          <w:lang w:eastAsia="zh-CN"/>
        </w:rPr>
      </w:pPr>
      <w:r w:rsidRPr="00F2638C">
        <w:rPr>
          <w:noProof/>
          <w:lang w:eastAsia="zh-CN"/>
        </w:rPr>
        <w:drawing>
          <wp:inline distT="0" distB="0" distL="0" distR="0" wp14:anchorId="4886E089" wp14:editId="1656F4FD">
            <wp:extent cx="5759450" cy="765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AC7" w14:textId="142476C1" w:rsidR="004135DF" w:rsidRPr="004135DF" w:rsidRDefault="00486722" w:rsidP="004135D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795CA63" wp14:editId="4D683864">
            <wp:extent cx="4787153" cy="8423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72" cy="8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2F56" w14:textId="48CEBCC4" w:rsidR="00486722" w:rsidRDefault="00486722" w:rsidP="00486722">
      <w:pPr>
        <w:pStyle w:val="2"/>
        <w:spacing w:before="120"/>
      </w:pPr>
      <w:bookmarkStart w:id="19" w:name="_Toc84795710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默认文件名</w:t>
      </w:r>
      <w:r>
        <w:rPr>
          <w:rFonts w:hint="eastAsia"/>
        </w:rPr>
        <w:t>测试</w:t>
      </w:r>
      <w:bookmarkEnd w:id="19"/>
    </w:p>
    <w:p w14:paraId="6743A1AF" w14:textId="1EFF6B97" w:rsidR="003118CA" w:rsidRDefault="0048672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BB7B91F" wp14:editId="29CBF226">
            <wp:extent cx="3585882" cy="13884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14" cy="13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3E7F" w14:textId="0C70B835" w:rsidR="00486722" w:rsidRDefault="0048672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9992F8" wp14:editId="4C2C7AF7">
            <wp:extent cx="3706760" cy="10219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54" cy="103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F77F" w14:textId="7EB29DFC" w:rsidR="00486722" w:rsidRDefault="00486722" w:rsidP="00486722">
      <w:pPr>
        <w:pStyle w:val="2"/>
        <w:spacing w:before="120"/>
      </w:pPr>
      <w:bookmarkStart w:id="20" w:name="_Toc84795711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极端情况测试</w:t>
      </w:r>
      <w:bookmarkEnd w:id="20"/>
    </w:p>
    <w:p w14:paraId="5B578A24" w14:textId="653B64BB" w:rsidR="00486722" w:rsidRDefault="00486722" w:rsidP="003118C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9716C95" wp14:editId="28C932A5">
            <wp:extent cx="3451225" cy="21602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F171" w14:textId="7361620F" w:rsidR="00DA0ADE" w:rsidRPr="000C1870" w:rsidRDefault="00486722" w:rsidP="006D6EF5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6F7918" wp14:editId="6539A6C6">
            <wp:extent cx="2519045" cy="2321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ADE" w:rsidRPr="000C1870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E8DF" w14:textId="77777777" w:rsidR="00E5783C" w:rsidRDefault="00E5783C" w:rsidP="001D0743">
      <w:r>
        <w:separator/>
      </w:r>
    </w:p>
    <w:p w14:paraId="3825B8FC" w14:textId="77777777" w:rsidR="00E5783C" w:rsidRDefault="00E5783C" w:rsidP="001D0743"/>
    <w:p w14:paraId="1A366CB2" w14:textId="77777777" w:rsidR="00E5783C" w:rsidRDefault="00E5783C" w:rsidP="001D0743"/>
    <w:p w14:paraId="34F4B7A4" w14:textId="77777777" w:rsidR="00E5783C" w:rsidRDefault="00E5783C" w:rsidP="001D0743"/>
    <w:p w14:paraId="2B35D34A" w14:textId="77777777" w:rsidR="00E5783C" w:rsidRDefault="00E5783C" w:rsidP="001D0743"/>
    <w:p w14:paraId="4AF78703" w14:textId="77777777" w:rsidR="00E5783C" w:rsidRDefault="00E5783C" w:rsidP="001D0743"/>
  </w:endnote>
  <w:endnote w:type="continuationSeparator" w:id="0">
    <w:p w14:paraId="3DEF0483" w14:textId="77777777" w:rsidR="00E5783C" w:rsidRDefault="00E5783C" w:rsidP="001D0743">
      <w:r>
        <w:continuationSeparator/>
      </w:r>
    </w:p>
    <w:p w14:paraId="158CDD00" w14:textId="77777777" w:rsidR="00E5783C" w:rsidRDefault="00E5783C" w:rsidP="001D0743"/>
    <w:p w14:paraId="58070072" w14:textId="77777777" w:rsidR="00E5783C" w:rsidRDefault="00E5783C" w:rsidP="001D0743"/>
    <w:p w14:paraId="1FA8FF24" w14:textId="77777777" w:rsidR="00E5783C" w:rsidRDefault="00E5783C" w:rsidP="001D0743"/>
    <w:p w14:paraId="3150C6DF" w14:textId="77777777" w:rsidR="00E5783C" w:rsidRDefault="00E5783C" w:rsidP="001D0743"/>
    <w:p w14:paraId="02EA14BC" w14:textId="77777777" w:rsidR="00E5783C" w:rsidRDefault="00E5783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1A0D" w14:textId="77777777" w:rsidR="00E5783C" w:rsidRDefault="00E5783C" w:rsidP="001D0743">
      <w:r>
        <w:separator/>
      </w:r>
    </w:p>
    <w:p w14:paraId="2DE5448F" w14:textId="77777777" w:rsidR="00E5783C" w:rsidRDefault="00E5783C" w:rsidP="001D0743"/>
    <w:p w14:paraId="4F83E1A3" w14:textId="77777777" w:rsidR="00E5783C" w:rsidRDefault="00E5783C" w:rsidP="001D0743"/>
    <w:p w14:paraId="11741331" w14:textId="77777777" w:rsidR="00E5783C" w:rsidRDefault="00E5783C" w:rsidP="001D0743"/>
    <w:p w14:paraId="2D1104A3" w14:textId="77777777" w:rsidR="00E5783C" w:rsidRDefault="00E5783C" w:rsidP="001D0743"/>
    <w:p w14:paraId="00EB9FC9" w14:textId="77777777" w:rsidR="00E5783C" w:rsidRDefault="00E5783C" w:rsidP="001D0743"/>
  </w:footnote>
  <w:footnote w:type="continuationSeparator" w:id="0">
    <w:p w14:paraId="215730AB" w14:textId="77777777" w:rsidR="00E5783C" w:rsidRDefault="00E5783C" w:rsidP="001D0743">
      <w:r>
        <w:continuationSeparator/>
      </w:r>
    </w:p>
    <w:p w14:paraId="28F2D488" w14:textId="77777777" w:rsidR="00E5783C" w:rsidRDefault="00E5783C" w:rsidP="001D0743"/>
    <w:p w14:paraId="06D03908" w14:textId="77777777" w:rsidR="00E5783C" w:rsidRDefault="00E5783C" w:rsidP="001D0743"/>
    <w:p w14:paraId="7D28904A" w14:textId="77777777" w:rsidR="00E5783C" w:rsidRDefault="00E5783C" w:rsidP="001D0743"/>
    <w:p w14:paraId="1834636B" w14:textId="77777777" w:rsidR="00E5783C" w:rsidRDefault="00E5783C" w:rsidP="001D0743"/>
    <w:p w14:paraId="2CD6AF27" w14:textId="77777777" w:rsidR="00E5783C" w:rsidRDefault="00E5783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966ED"/>
    <w:multiLevelType w:val="multilevel"/>
    <w:tmpl w:val="B7F01A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1870"/>
    <w:rsid w:val="000C3B12"/>
    <w:rsid w:val="000C413B"/>
    <w:rsid w:val="000C4222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5F50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2D6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493E"/>
    <w:rsid w:val="00297F37"/>
    <w:rsid w:val="002A0799"/>
    <w:rsid w:val="002A0AB3"/>
    <w:rsid w:val="002A1833"/>
    <w:rsid w:val="002A20B5"/>
    <w:rsid w:val="002A711F"/>
    <w:rsid w:val="002B25AA"/>
    <w:rsid w:val="002B3460"/>
    <w:rsid w:val="002B6262"/>
    <w:rsid w:val="002C0039"/>
    <w:rsid w:val="002C1E9C"/>
    <w:rsid w:val="002C2E93"/>
    <w:rsid w:val="002C49DC"/>
    <w:rsid w:val="002D23C7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C745A"/>
    <w:rsid w:val="003D19E0"/>
    <w:rsid w:val="003D2BD5"/>
    <w:rsid w:val="003E05A6"/>
    <w:rsid w:val="003E74D2"/>
    <w:rsid w:val="003E7BED"/>
    <w:rsid w:val="003F2540"/>
    <w:rsid w:val="003F47F3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364D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86722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3CC0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614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97A24"/>
    <w:rsid w:val="005A223D"/>
    <w:rsid w:val="005A3BA9"/>
    <w:rsid w:val="005A6DF4"/>
    <w:rsid w:val="005B4E87"/>
    <w:rsid w:val="005B5A96"/>
    <w:rsid w:val="005B6822"/>
    <w:rsid w:val="005C0700"/>
    <w:rsid w:val="005C14B8"/>
    <w:rsid w:val="005C28F5"/>
    <w:rsid w:val="005C2DA5"/>
    <w:rsid w:val="005D1221"/>
    <w:rsid w:val="005D2A7E"/>
    <w:rsid w:val="005D2CEC"/>
    <w:rsid w:val="005D5001"/>
    <w:rsid w:val="005D5CC5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3D35"/>
    <w:rsid w:val="006641A9"/>
    <w:rsid w:val="00667E22"/>
    <w:rsid w:val="006725FB"/>
    <w:rsid w:val="00672FB4"/>
    <w:rsid w:val="0067322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6EF5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4D59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7A7C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4A9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20B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058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0BA6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96764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11D9"/>
    <w:rsid w:val="00B62909"/>
    <w:rsid w:val="00B649B3"/>
    <w:rsid w:val="00B65630"/>
    <w:rsid w:val="00B71935"/>
    <w:rsid w:val="00B71FD6"/>
    <w:rsid w:val="00B72BEA"/>
    <w:rsid w:val="00B8243B"/>
    <w:rsid w:val="00B853D5"/>
    <w:rsid w:val="00B86730"/>
    <w:rsid w:val="00B90226"/>
    <w:rsid w:val="00B9036B"/>
    <w:rsid w:val="00B90EEC"/>
    <w:rsid w:val="00B92201"/>
    <w:rsid w:val="00B957EC"/>
    <w:rsid w:val="00B9645E"/>
    <w:rsid w:val="00B97FE3"/>
    <w:rsid w:val="00BA2FE7"/>
    <w:rsid w:val="00BA3886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20F"/>
    <w:rsid w:val="00BE380F"/>
    <w:rsid w:val="00BE5369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3DF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ADE"/>
    <w:rsid w:val="00DA2D64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783C"/>
    <w:rsid w:val="00E651B7"/>
    <w:rsid w:val="00E66BD7"/>
    <w:rsid w:val="00E67094"/>
    <w:rsid w:val="00E75CAF"/>
    <w:rsid w:val="00E816C9"/>
    <w:rsid w:val="00E849B7"/>
    <w:rsid w:val="00E906D9"/>
    <w:rsid w:val="00E9172F"/>
    <w:rsid w:val="00E94C7D"/>
    <w:rsid w:val="00E94CD2"/>
    <w:rsid w:val="00EA400E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051B"/>
    <w:rsid w:val="00EE2B3E"/>
    <w:rsid w:val="00EE347B"/>
    <w:rsid w:val="00EE393C"/>
    <w:rsid w:val="00EE55E3"/>
    <w:rsid w:val="00EE653E"/>
    <w:rsid w:val="00EF28CC"/>
    <w:rsid w:val="00EF32B4"/>
    <w:rsid w:val="00F04A52"/>
    <w:rsid w:val="00F15B8B"/>
    <w:rsid w:val="00F1712D"/>
    <w:rsid w:val="00F225D6"/>
    <w:rsid w:val="00F2462A"/>
    <w:rsid w:val="00F2638C"/>
    <w:rsid w:val="00F319D5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692</TotalTime>
  <Pages>8</Pages>
  <Words>741</Words>
  <Characters>4229</Characters>
  <Application>Microsoft Office Word</Application>
  <DocSecurity>0</DocSecurity>
  <Lines>35</Lines>
  <Paragraphs>9</Paragraphs>
  <ScaleCrop>false</ScaleCrop>
  <Company>中国石油大学</Company>
  <LinksUpToDate>false</LinksUpToDate>
  <CharactersWithSpaces>4961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31</cp:revision>
  <cp:lastPrinted>2008-07-17T03:36:00Z</cp:lastPrinted>
  <dcterms:created xsi:type="dcterms:W3CDTF">2017-10-13T02:08:00Z</dcterms:created>
  <dcterms:modified xsi:type="dcterms:W3CDTF">2021-10-10T14:01:00Z</dcterms:modified>
</cp:coreProperties>
</file>