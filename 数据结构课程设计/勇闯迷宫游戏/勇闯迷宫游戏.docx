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1FCF990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6287D">
        <w:rPr>
          <w:rFonts w:ascii="TypeLand 康熙字典體" w:eastAsiaTheme="minorEastAsia" w:hAnsi="TypeLand 康熙字典體" w:hint="eastAsia"/>
          <w:lang w:eastAsia="zh-CN"/>
        </w:rPr>
        <w:t>勇闯迷宫游戏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3398D45A" w14:textId="67904BCE" w:rsidR="00DF435E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4771247" w:history="1">
        <w:r w:rsidR="00DF435E" w:rsidRPr="00830547">
          <w:rPr>
            <w:rStyle w:val="aff1"/>
            <w:noProof/>
          </w:rPr>
          <w:t xml:space="preserve">1  </w:t>
        </w:r>
        <w:r w:rsidR="00DF435E" w:rsidRPr="00830547">
          <w:rPr>
            <w:rStyle w:val="aff1"/>
            <w:noProof/>
          </w:rPr>
          <w:t>分析</w:t>
        </w:r>
        <w:r w:rsidR="00DF435E">
          <w:rPr>
            <w:noProof/>
            <w:webHidden/>
          </w:rPr>
          <w:tab/>
        </w:r>
        <w:r w:rsidR="00DF435E">
          <w:rPr>
            <w:noProof/>
            <w:webHidden/>
          </w:rPr>
          <w:fldChar w:fldCharType="begin"/>
        </w:r>
        <w:r w:rsidR="00DF435E">
          <w:rPr>
            <w:noProof/>
            <w:webHidden/>
          </w:rPr>
          <w:instrText xml:space="preserve"> PAGEREF _Toc84771247 \h </w:instrText>
        </w:r>
        <w:r w:rsidR="00DF435E">
          <w:rPr>
            <w:noProof/>
            <w:webHidden/>
          </w:rPr>
        </w:r>
        <w:r w:rsidR="00DF435E">
          <w:rPr>
            <w:noProof/>
            <w:webHidden/>
          </w:rPr>
          <w:fldChar w:fldCharType="separate"/>
        </w:r>
        <w:r w:rsidR="00DF435E">
          <w:rPr>
            <w:noProof/>
            <w:webHidden/>
          </w:rPr>
          <w:t>1</w:t>
        </w:r>
        <w:r w:rsidR="00DF435E">
          <w:rPr>
            <w:noProof/>
            <w:webHidden/>
          </w:rPr>
          <w:fldChar w:fldCharType="end"/>
        </w:r>
      </w:hyperlink>
    </w:p>
    <w:p w14:paraId="091761F5" w14:textId="452423FF" w:rsidR="00DF435E" w:rsidRDefault="00DF435E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48" w:history="1">
        <w:r w:rsidRPr="00830547">
          <w:rPr>
            <w:rStyle w:val="aff1"/>
            <w:noProof/>
          </w:rPr>
          <w:t>1.1</w:t>
        </w:r>
        <w:r w:rsidRPr="00830547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159EA3" w14:textId="1685C3F5" w:rsidR="00DF435E" w:rsidRDefault="00DF435E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49" w:history="1">
        <w:r w:rsidRPr="00830547">
          <w:rPr>
            <w:rStyle w:val="aff1"/>
            <w:noProof/>
          </w:rPr>
          <w:t>1.2</w:t>
        </w:r>
        <w:r w:rsidRPr="00830547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73BA9E" w14:textId="06CAE92C" w:rsidR="00DF435E" w:rsidRDefault="00DF435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1250" w:history="1">
        <w:r w:rsidRPr="00830547">
          <w:rPr>
            <w:rStyle w:val="aff1"/>
            <w:noProof/>
          </w:rPr>
          <w:t xml:space="preserve">2 </w:t>
        </w:r>
        <w:r w:rsidRPr="00830547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CB0C5A" w14:textId="3B620CD2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1" w:history="1">
        <w:r w:rsidRPr="00830547">
          <w:rPr>
            <w:rStyle w:val="aff1"/>
            <w:noProof/>
          </w:rPr>
          <w:t xml:space="preserve">2.1 </w:t>
        </w:r>
        <w:r w:rsidRPr="00830547">
          <w:rPr>
            <w:rStyle w:val="aff1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A5A113" w14:textId="5D280370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2" w:history="1">
        <w:r w:rsidRPr="00830547">
          <w:rPr>
            <w:rStyle w:val="aff1"/>
            <w:noProof/>
          </w:rPr>
          <w:t xml:space="preserve">2.2 </w:t>
        </w:r>
        <w:r w:rsidRPr="00830547">
          <w:rPr>
            <w:rStyle w:val="aff1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214193" w14:textId="57563D09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3" w:history="1">
        <w:r w:rsidRPr="00830547">
          <w:rPr>
            <w:rStyle w:val="aff1"/>
            <w:noProof/>
          </w:rPr>
          <w:t xml:space="preserve">2.3 </w:t>
        </w:r>
        <w:r w:rsidRPr="00830547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DD7EFD" w14:textId="6B073739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4" w:history="1">
        <w:r w:rsidRPr="00830547">
          <w:rPr>
            <w:rStyle w:val="aff1"/>
            <w:noProof/>
          </w:rPr>
          <w:t xml:space="preserve">2.4 </w:t>
        </w:r>
        <w:r w:rsidRPr="00830547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5DA0E8" w14:textId="166E3172" w:rsidR="00DF435E" w:rsidRDefault="00DF435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1255" w:history="1">
        <w:r w:rsidRPr="00830547">
          <w:rPr>
            <w:rStyle w:val="aff1"/>
            <w:noProof/>
          </w:rPr>
          <w:t xml:space="preserve">3 </w:t>
        </w:r>
        <w:r w:rsidRPr="00830547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F29476" w14:textId="6F5D97A8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6" w:history="1">
        <w:r w:rsidRPr="00830547">
          <w:rPr>
            <w:rStyle w:val="aff1"/>
            <w:noProof/>
          </w:rPr>
          <w:t xml:space="preserve">3.1 </w:t>
        </w:r>
        <w:r w:rsidRPr="00830547">
          <w:rPr>
            <w:rStyle w:val="aff1"/>
            <w:noProof/>
          </w:rPr>
          <w:t>输入函数的实现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3644D7" w14:textId="714E6BF4" w:rsidR="00DF435E" w:rsidRDefault="00DF435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7" w:history="1">
        <w:r w:rsidRPr="00830547">
          <w:rPr>
            <w:rStyle w:val="aff1"/>
            <w:noProof/>
          </w:rPr>
          <w:t xml:space="preserve">3.1.1 </w:t>
        </w:r>
        <w:r w:rsidRPr="00830547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FBBB02" w14:textId="1F606ACC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8" w:history="1">
        <w:r w:rsidRPr="00830547">
          <w:rPr>
            <w:rStyle w:val="aff1"/>
            <w:noProof/>
          </w:rPr>
          <w:t xml:space="preserve">3.2 </w:t>
        </w:r>
        <w:r w:rsidRPr="00830547">
          <w:rPr>
            <w:rStyle w:val="aff1"/>
            <w:noProof/>
          </w:rPr>
          <w:t>输出函数的实现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1F977" w14:textId="6A1AC76B" w:rsidR="00DF435E" w:rsidRDefault="00DF435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59" w:history="1">
        <w:r w:rsidRPr="00830547">
          <w:rPr>
            <w:rStyle w:val="aff1"/>
            <w:noProof/>
          </w:rPr>
          <w:t xml:space="preserve">3.2.1 </w:t>
        </w:r>
        <w:r w:rsidRPr="00830547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C3DD8" w14:textId="747B091F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0" w:history="1">
        <w:r w:rsidRPr="00830547">
          <w:rPr>
            <w:rStyle w:val="aff1"/>
            <w:noProof/>
          </w:rPr>
          <w:t xml:space="preserve">3.3 </w:t>
        </w:r>
        <w:r w:rsidRPr="00830547">
          <w:rPr>
            <w:rStyle w:val="aff1"/>
            <w:noProof/>
          </w:rPr>
          <w:t>递归搜索函数的实现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D6BB9" w14:textId="17F9EECC" w:rsidR="00DF435E" w:rsidRDefault="00DF435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1" w:history="1">
        <w:r w:rsidRPr="00830547">
          <w:rPr>
            <w:rStyle w:val="aff1"/>
            <w:noProof/>
          </w:rPr>
          <w:t xml:space="preserve">3.3.1 </w:t>
        </w:r>
        <w:r w:rsidRPr="00830547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A738B" w14:textId="184EDFC0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2" w:history="1">
        <w:r w:rsidRPr="00830547">
          <w:rPr>
            <w:rStyle w:val="aff1"/>
            <w:noProof/>
          </w:rPr>
          <w:t xml:space="preserve">3.5 </w:t>
        </w:r>
        <w:r w:rsidRPr="00830547">
          <w:rPr>
            <w:rStyle w:val="aff1"/>
            <w:noProof/>
          </w:rPr>
          <w:t>统计功能的实现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FF8571" w14:textId="7806BA4D" w:rsidR="00DF435E" w:rsidRDefault="00DF435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3" w:history="1">
        <w:r w:rsidRPr="00830547">
          <w:rPr>
            <w:rStyle w:val="aff1"/>
            <w:noProof/>
          </w:rPr>
          <w:t xml:space="preserve">3.5.1 </w:t>
        </w:r>
        <w:r w:rsidRPr="00830547">
          <w:rPr>
            <w:rStyle w:val="aff1"/>
            <w:noProof/>
          </w:rPr>
          <w:t>统计功能流程图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AF3A1B" w14:textId="246B1E82" w:rsidR="00DF435E" w:rsidRDefault="00DF435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4" w:history="1">
        <w:r w:rsidRPr="00830547">
          <w:rPr>
            <w:rStyle w:val="aff1"/>
            <w:noProof/>
          </w:rPr>
          <w:t xml:space="preserve">3.5.2 </w:t>
        </w:r>
        <w:r w:rsidRPr="00830547">
          <w:rPr>
            <w:rStyle w:val="aff1"/>
            <w:noProof/>
          </w:rPr>
          <w:t>统计功能核心代码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519F7" w14:textId="64D751DE" w:rsidR="00DF435E" w:rsidRDefault="00DF435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5" w:history="1">
        <w:r w:rsidRPr="00830547">
          <w:rPr>
            <w:rStyle w:val="aff1"/>
            <w:noProof/>
          </w:rPr>
          <w:t xml:space="preserve">3.5.3 </w:t>
        </w:r>
        <w:r w:rsidRPr="00830547">
          <w:rPr>
            <w:rStyle w:val="aff1"/>
            <w:noProof/>
          </w:rPr>
          <w:t>统计功能截屏示例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1F1C0" w14:textId="4CF8D539" w:rsidR="00DF435E" w:rsidRDefault="00DF435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1266" w:history="1">
        <w:r w:rsidRPr="00830547">
          <w:rPr>
            <w:rStyle w:val="aff1"/>
            <w:noProof/>
          </w:rPr>
          <w:t xml:space="preserve">4 </w:t>
        </w:r>
        <w:r w:rsidRPr="00830547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3FE23" w14:textId="2969B9F6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7" w:history="1">
        <w:r w:rsidRPr="00830547">
          <w:rPr>
            <w:rStyle w:val="aff1"/>
            <w:noProof/>
          </w:rPr>
          <w:t xml:space="preserve">4.1 </w:t>
        </w:r>
        <w:r w:rsidRPr="00830547">
          <w:rPr>
            <w:rStyle w:val="aff1"/>
            <w:noProof/>
          </w:rPr>
          <w:t>测试</w:t>
        </w:r>
        <w:r w:rsidRPr="00830547">
          <w:rPr>
            <w:rStyle w:val="aff1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93EB5" w14:textId="6C4CB19D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8" w:history="1">
        <w:r w:rsidRPr="00830547">
          <w:rPr>
            <w:rStyle w:val="aff1"/>
            <w:noProof/>
          </w:rPr>
          <w:t xml:space="preserve">4.2 </w:t>
        </w:r>
        <w:r w:rsidRPr="00830547">
          <w:rPr>
            <w:rStyle w:val="aff1"/>
            <w:noProof/>
          </w:rPr>
          <w:t>测试</w:t>
        </w:r>
        <w:r w:rsidRPr="00830547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D79639" w14:textId="7EB045D5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69" w:history="1">
        <w:r w:rsidRPr="00830547">
          <w:rPr>
            <w:rStyle w:val="aff1"/>
            <w:noProof/>
          </w:rPr>
          <w:t xml:space="preserve">4.3 </w:t>
        </w:r>
        <w:r w:rsidRPr="00830547">
          <w:rPr>
            <w:rStyle w:val="aff1"/>
            <w:noProof/>
          </w:rPr>
          <w:t>测试</w:t>
        </w:r>
        <w:r w:rsidRPr="00830547">
          <w:rPr>
            <w:rStyle w:val="aff1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AD4E9" w14:textId="525F753A" w:rsidR="00DF435E" w:rsidRDefault="00DF435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1270" w:history="1">
        <w:r w:rsidRPr="00830547">
          <w:rPr>
            <w:rStyle w:val="aff1"/>
            <w:noProof/>
          </w:rPr>
          <w:t xml:space="preserve">4.4 </w:t>
        </w:r>
        <w:r w:rsidRPr="00830547">
          <w:rPr>
            <w:rStyle w:val="aff1"/>
            <w:noProof/>
          </w:rPr>
          <w:t>测试</w:t>
        </w:r>
        <w:r w:rsidRPr="00830547">
          <w:rPr>
            <w:rStyle w:val="aff1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77E19" w14:textId="69B6BE11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77124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6BF9F1D2" w:rsidR="00262274" w:rsidRDefault="0075165E" w:rsidP="00B6287D">
      <w:pPr>
        <w:pStyle w:val="2"/>
        <w:numPr>
          <w:ilvl w:val="1"/>
          <w:numId w:val="25"/>
        </w:numPr>
        <w:spacing w:before="120"/>
      </w:pPr>
      <w:bookmarkStart w:id="3" w:name="_Toc84771248"/>
      <w:r w:rsidRPr="00C119C2">
        <w:rPr>
          <w:rFonts w:hint="eastAsia"/>
        </w:rPr>
        <w:t>背景分析</w:t>
      </w:r>
      <w:bookmarkEnd w:id="3"/>
    </w:p>
    <w:p w14:paraId="7606550E" w14:textId="4D5D574D" w:rsidR="00B6287D" w:rsidRPr="00B6287D" w:rsidRDefault="00B6287D" w:rsidP="00B6287D">
      <w:pPr>
        <w:rPr>
          <w:lang w:eastAsia="zh-CN"/>
        </w:rPr>
      </w:pPr>
      <w:r>
        <w:rPr>
          <w:rFonts w:hint="eastAsia"/>
          <w:lang w:eastAsia="zh-CN"/>
        </w:rPr>
        <w:t>迷宫只有两个门，一个门叫入口，另一个门叫出口。一个骑士骑马从入口进入迷宫，迷宫设置很多障碍，骑士需要在迷宫中寻找通路以到达出口。</w:t>
      </w:r>
    </w:p>
    <w:p w14:paraId="220D656F" w14:textId="703E75D3" w:rsidR="00B6287D" w:rsidRDefault="0075165E" w:rsidP="00B6287D">
      <w:pPr>
        <w:pStyle w:val="2"/>
        <w:numPr>
          <w:ilvl w:val="1"/>
          <w:numId w:val="25"/>
        </w:numPr>
        <w:spacing w:before="120"/>
      </w:pPr>
      <w:bookmarkStart w:id="4" w:name="_Toc84771249"/>
      <w:r w:rsidRPr="00C119C2">
        <w:rPr>
          <w:rFonts w:hint="eastAsia"/>
        </w:rPr>
        <w:t>功能分析</w:t>
      </w:r>
      <w:bookmarkEnd w:id="4"/>
    </w:p>
    <w:p w14:paraId="273B18AA" w14:textId="17A72BA3" w:rsidR="00B6287D" w:rsidRPr="002504EB" w:rsidRDefault="00B6287D" w:rsidP="002504EB">
      <w:pPr>
        <w:rPr>
          <w:lang w:eastAsia="zh-CN"/>
        </w:rPr>
      </w:pPr>
      <w:r>
        <w:rPr>
          <w:rFonts w:hint="eastAsia"/>
          <w:lang w:eastAsia="zh-CN"/>
        </w:rPr>
        <w:t>对本题建立如下数学模型：有一个只包含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m:oMath>
        <m:r>
          <w:rPr>
            <w:rFonts w:ascii="Cambria Math" w:hAnsi="Cambria Math" w:hint="eastAsia"/>
            <w:lang w:eastAsia="zh-CN"/>
          </w:rPr>
          <m:t>n</m:t>
        </m:r>
        <m:r>
          <w:rPr>
            <w:rFonts w:ascii="Cambria Math" w:hAnsi="Cambria Math"/>
            <w:lang w:eastAsia="zh-CN"/>
          </w:rPr>
          <m:t>×m</m:t>
        </m:r>
      </m:oMath>
      <w:r>
        <w:rPr>
          <w:rFonts w:hint="eastAsia"/>
          <w:lang w:eastAsia="zh-CN"/>
        </w:rPr>
        <w:t>维矩阵，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代表迷宫中的障碍，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表示可以通过，现给定</w:t>
      </w:r>
      <m:oMath>
        <m:r>
          <w:rPr>
            <w:rFonts w:ascii="Cambria Math" w:hAnsi="Cambria Math" w:hint="eastAsia"/>
            <w:lang w:eastAsia="zh-CN"/>
          </w:rPr>
          <m:t>n</m:t>
        </m:r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 w:hint="eastAsia"/>
            <w:lang w:eastAsia="zh-CN"/>
          </w:rPr>
          <m:t>m</m:t>
        </m:r>
      </m:oMath>
      <w:r>
        <w:rPr>
          <w:rFonts w:hint="eastAsia"/>
          <w:lang w:eastAsia="zh-CN"/>
        </w:rPr>
        <w:t>，有一个人从左上角即</w:t>
      </w:r>
      <w:r>
        <w:rPr>
          <w:rFonts w:hint="eastAsia"/>
          <w:lang w:eastAsia="zh-CN"/>
        </w:rPr>
        <w:t>(1,</w:t>
      </w:r>
      <w:r>
        <w:rPr>
          <w:lang w:eastAsia="zh-CN"/>
        </w:rPr>
        <w:t>1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点出发，只能通过上下左右移动，且不能离开矩阵，问到达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n,m)</m:t>
        </m:r>
      </m:oMath>
      <w:r w:rsidR="006D3F8D">
        <w:rPr>
          <w:rFonts w:hint="eastAsia"/>
          <w:lang w:eastAsia="zh-CN"/>
        </w:rPr>
        <w:t>最短距离</w:t>
      </w:r>
      <w:r>
        <w:rPr>
          <w:rFonts w:hint="eastAsia"/>
          <w:lang w:eastAsia="zh-CN"/>
        </w:rPr>
        <w:t>？</w:t>
      </w:r>
    </w:p>
    <w:p w14:paraId="52EA1E69" w14:textId="4173D776" w:rsidR="00B6287D" w:rsidRPr="00B6287D" w:rsidRDefault="00B6287D" w:rsidP="00B6287D">
      <w:pPr>
        <w:rPr>
          <w:lang w:eastAsia="zh-CN"/>
        </w:rPr>
      </w:pPr>
      <w:r>
        <w:rPr>
          <w:rFonts w:hint="eastAsia"/>
          <w:lang w:eastAsia="zh-CN"/>
        </w:rPr>
        <w:t>将矩阵建立坐标系，行数作为横坐标，列数作为纵坐标，这样最后的路径就能用一连串坐标表达。若能找到这样的一条路径，则输出路径；若无法找到，则输出“无法到达终点！”。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5" w:name="_Toc84771250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1F321FFC" w14:textId="1EFCEE65" w:rsidR="0075165E" w:rsidRDefault="0075165E" w:rsidP="008F78B2">
      <w:pPr>
        <w:pStyle w:val="2"/>
        <w:spacing w:before="120"/>
      </w:pPr>
      <w:bookmarkStart w:id="6" w:name="_Toc84771251"/>
      <w:r>
        <w:rPr>
          <w:rFonts w:hint="eastAsia"/>
        </w:rPr>
        <w:t xml:space="preserve">2.1 </w:t>
      </w:r>
      <w:r w:rsidR="006D3F8D">
        <w:rPr>
          <w:rFonts w:hint="eastAsia"/>
        </w:rPr>
        <w:t>算法设计</w:t>
      </w:r>
      <w:bookmarkEnd w:id="6"/>
    </w:p>
    <w:p w14:paraId="6101DBD0" w14:textId="6DC757BD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B6287D">
        <w:rPr>
          <w:rFonts w:hint="eastAsia"/>
          <w:lang w:eastAsia="zh-CN"/>
        </w:rPr>
        <w:t>迷宫问题的求解过程可以采用深度优先搜索（或者广度优先搜索），即在一定的约束条件下试探地探索前进（即不能越过矩阵边界），</w:t>
      </w:r>
      <w:proofErr w:type="gramStart"/>
      <w:r w:rsidR="00B6287D">
        <w:rPr>
          <w:rFonts w:hint="eastAsia"/>
          <w:lang w:eastAsia="zh-CN"/>
        </w:rPr>
        <w:t>若前进</w:t>
      </w:r>
      <w:proofErr w:type="gramEnd"/>
      <w:r w:rsidR="00B6287D">
        <w:rPr>
          <w:rFonts w:hint="eastAsia"/>
          <w:lang w:eastAsia="zh-CN"/>
        </w:rPr>
        <w:t>过程中受阻，则及时回头纠正错误并另择通路继续探索。</w:t>
      </w:r>
    </w:p>
    <w:p w14:paraId="137DE1CD" w14:textId="6EBC353B" w:rsidR="00B6287D" w:rsidRPr="00061434" w:rsidRDefault="00B6287D" w:rsidP="00061434">
      <w:pPr>
        <w:rPr>
          <w:lang w:eastAsia="zh-CN"/>
        </w:rPr>
      </w:pPr>
      <w:r>
        <w:rPr>
          <w:rFonts w:hint="eastAsia"/>
          <w:lang w:eastAsia="zh-CN"/>
        </w:rPr>
        <w:t>深度优先搜索采用递归实现，对于现在所处的某个点，判断其四个方向是否能走，若能走，则前进；终止条件是现在所处的某个点即为终点，此时更新最短距离</w:t>
      </w:r>
      <w:r w:rsidR="006D3F8D">
        <w:rPr>
          <w:rFonts w:hint="eastAsia"/>
          <w:lang w:eastAsia="zh-CN"/>
        </w:rPr>
        <w:t>，并保存路径</w:t>
      </w:r>
      <w:r>
        <w:rPr>
          <w:rFonts w:hint="eastAsia"/>
          <w:lang w:eastAsia="zh-CN"/>
        </w:rPr>
        <w:t>；若当前已经走过的距离</w:t>
      </w:r>
      <w:r w:rsidR="006D3F8D">
        <w:rPr>
          <w:rFonts w:hint="eastAsia"/>
          <w:lang w:eastAsia="zh-CN"/>
        </w:rPr>
        <w:t>超过了最短距离，则没有必要再继续走了，这里可以认为是一个简单的剪枝。</w:t>
      </w:r>
    </w:p>
    <w:p w14:paraId="1F5AAF87" w14:textId="083F11EC" w:rsidR="0075165E" w:rsidRDefault="0075165E" w:rsidP="008F78B2">
      <w:pPr>
        <w:pStyle w:val="2"/>
        <w:spacing w:before="120"/>
      </w:pPr>
      <w:bookmarkStart w:id="7" w:name="_Toc84771252"/>
      <w:r>
        <w:rPr>
          <w:rFonts w:hint="eastAsia"/>
        </w:rPr>
        <w:t xml:space="preserve">2.2 </w:t>
      </w:r>
      <w:r w:rsidR="00061434">
        <w:rPr>
          <w:rFonts w:hint="eastAsia"/>
        </w:rPr>
        <w:t>结构设计</w:t>
      </w:r>
      <w:bookmarkEnd w:id="7"/>
    </w:p>
    <w:p w14:paraId="769F3644" w14:textId="0663ED80" w:rsidR="002504EB" w:rsidRPr="002504EB" w:rsidRDefault="002504EB" w:rsidP="00250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将“点”封装为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类，方便路径的</w:t>
      </w:r>
      <w:r w:rsidR="009E1EEB">
        <w:rPr>
          <w:rFonts w:hint="eastAsia"/>
          <w:lang w:eastAsia="zh-CN"/>
        </w:rPr>
        <w:t>存储和输出，创建</w:t>
      </w:r>
      <w:r w:rsidR="009E1EEB">
        <w:rPr>
          <w:rFonts w:hint="eastAsia"/>
          <w:lang w:eastAsia="zh-CN"/>
        </w:rPr>
        <w:t>2</w:t>
      </w:r>
      <w:r w:rsidR="009E1EEB">
        <w:rPr>
          <w:rFonts w:hint="eastAsia"/>
          <w:lang w:eastAsia="zh-CN"/>
        </w:rPr>
        <w:t>个路径数组，一个为过程性的，在递归过程中会被不断被更改，另一个是结果性的，存储最短路径；设置一个</w:t>
      </w:r>
      <w:proofErr w:type="spellStart"/>
      <w:r w:rsidR="009E1EEB">
        <w:rPr>
          <w:rFonts w:hint="eastAsia"/>
          <w:lang w:eastAsia="zh-CN"/>
        </w:rPr>
        <w:t>cur</w:t>
      </w:r>
      <w:r w:rsidR="009E1EEB">
        <w:rPr>
          <w:lang w:eastAsia="zh-CN"/>
        </w:rPr>
        <w:t>Length</w:t>
      </w:r>
      <w:proofErr w:type="spellEnd"/>
      <w:r w:rsidR="009E1EEB">
        <w:rPr>
          <w:lang w:eastAsia="zh-CN"/>
        </w:rPr>
        <w:t>=0</w:t>
      </w:r>
      <w:r w:rsidR="009E1EEB">
        <w:rPr>
          <w:rFonts w:hint="eastAsia"/>
          <w:lang w:eastAsia="zh-CN"/>
        </w:rPr>
        <w:t>和</w:t>
      </w:r>
      <w:proofErr w:type="spellStart"/>
      <w:r w:rsidR="009E1EEB">
        <w:rPr>
          <w:lang w:eastAsia="zh-CN"/>
        </w:rPr>
        <w:t>minLength</w:t>
      </w:r>
      <w:proofErr w:type="spellEnd"/>
      <w:r w:rsidR="009E1EEB">
        <w:rPr>
          <w:lang w:eastAsia="zh-CN"/>
        </w:rPr>
        <w:t>=max</w:t>
      </w:r>
      <w:r w:rsidR="009E1EEB">
        <w:rPr>
          <w:rFonts w:hint="eastAsia"/>
          <w:lang w:eastAsia="zh-CN"/>
        </w:rPr>
        <w:t>，当套用一次递归公式时，就让</w:t>
      </w:r>
      <w:proofErr w:type="spellStart"/>
      <w:r w:rsidR="009E1EEB">
        <w:rPr>
          <w:rFonts w:hint="eastAsia"/>
          <w:lang w:eastAsia="zh-CN"/>
        </w:rPr>
        <w:t>curLength</w:t>
      </w:r>
      <w:proofErr w:type="spellEnd"/>
      <w:r w:rsidR="009E1EEB">
        <w:rPr>
          <w:lang w:eastAsia="zh-CN"/>
        </w:rPr>
        <w:t>++</w:t>
      </w:r>
      <w:r w:rsidR="009E1EEB">
        <w:rPr>
          <w:rFonts w:hint="eastAsia"/>
          <w:lang w:eastAsia="zh-CN"/>
        </w:rPr>
        <w:t>，当回溯时</w:t>
      </w:r>
      <w:r w:rsidR="009E1EEB">
        <w:rPr>
          <w:rFonts w:hint="eastAsia"/>
          <w:lang w:eastAsia="zh-CN"/>
        </w:rPr>
        <w:lastRenderedPageBreak/>
        <w:t>就让</w:t>
      </w:r>
      <w:proofErr w:type="spellStart"/>
      <w:r w:rsidR="009E1EEB">
        <w:rPr>
          <w:rFonts w:hint="eastAsia"/>
          <w:lang w:eastAsia="zh-CN"/>
        </w:rPr>
        <w:t>cur</w:t>
      </w:r>
      <w:r w:rsidR="009E1EEB">
        <w:rPr>
          <w:lang w:eastAsia="zh-CN"/>
        </w:rPr>
        <w:t>Length</w:t>
      </w:r>
      <w:proofErr w:type="spellEnd"/>
      <w:r w:rsidR="009E1EEB">
        <w:rPr>
          <w:lang w:eastAsia="zh-CN"/>
        </w:rPr>
        <w:t>--</w:t>
      </w:r>
      <w:r w:rsidR="009E1EEB">
        <w:rPr>
          <w:rFonts w:hint="eastAsia"/>
          <w:lang w:eastAsia="zh-CN"/>
        </w:rPr>
        <w:t>，这样就能时刻知道在迷宫中进过了多少距离。对于迷宫的大小，为了简化起见，设置为定值</w:t>
      </w:r>
      <w:r w:rsidR="009E1EEB">
        <w:rPr>
          <w:rFonts w:hint="eastAsia"/>
          <w:lang w:eastAsia="zh-CN"/>
        </w:rPr>
        <w:t>2</w:t>
      </w:r>
      <w:r w:rsidR="009E1EEB">
        <w:rPr>
          <w:lang w:eastAsia="zh-CN"/>
        </w:rPr>
        <w:t>0</w:t>
      </w:r>
      <w:r w:rsidR="009E1EEB">
        <w:rPr>
          <w:rFonts w:hint="eastAsia"/>
          <w:lang w:eastAsia="zh-CN"/>
        </w:rPr>
        <w:t>*</w:t>
      </w:r>
      <w:r w:rsidR="009E1EEB">
        <w:rPr>
          <w:lang w:eastAsia="zh-CN"/>
        </w:rPr>
        <w:t>20</w:t>
      </w:r>
      <w:r w:rsidR="009E1EEB">
        <w:rPr>
          <w:rFonts w:hint="eastAsia"/>
          <w:lang w:eastAsia="zh-CN"/>
        </w:rPr>
        <w:t>，这样路径的最大值也就是</w:t>
      </w:r>
      <w:r w:rsidR="009E1EEB">
        <w:rPr>
          <w:rFonts w:hint="eastAsia"/>
          <w:lang w:eastAsia="zh-CN"/>
        </w:rPr>
        <w:t>2</w:t>
      </w:r>
      <w:r w:rsidR="009E1EEB">
        <w:rPr>
          <w:lang w:eastAsia="zh-CN"/>
        </w:rPr>
        <w:t>0</w:t>
      </w:r>
      <w:r w:rsidR="009E1EEB">
        <w:rPr>
          <w:rFonts w:hint="eastAsia"/>
          <w:lang w:eastAsia="zh-CN"/>
        </w:rPr>
        <w:t>*</w:t>
      </w:r>
      <w:r w:rsidR="009E1EEB">
        <w:rPr>
          <w:lang w:eastAsia="zh-CN"/>
        </w:rPr>
        <w:t>20</w:t>
      </w:r>
      <w:r w:rsidR="009E1EEB">
        <w:rPr>
          <w:rFonts w:hint="eastAsia"/>
          <w:lang w:eastAsia="zh-CN"/>
        </w:rPr>
        <w:t>，所以用来存储路径的</w:t>
      </w:r>
      <w:r w:rsidR="009E1EEB">
        <w:rPr>
          <w:rFonts w:hint="eastAsia"/>
          <w:lang w:eastAsia="zh-CN"/>
        </w:rPr>
        <w:t>Point</w:t>
      </w:r>
      <w:r w:rsidR="009E1EEB">
        <w:rPr>
          <w:rFonts w:hint="eastAsia"/>
          <w:lang w:eastAsia="zh-CN"/>
        </w:rPr>
        <w:t>数组也只需要开</w:t>
      </w:r>
      <w:r w:rsidR="009E1EEB">
        <w:rPr>
          <w:rFonts w:hint="eastAsia"/>
          <w:lang w:eastAsia="zh-CN"/>
        </w:rPr>
        <w:t>2*</w:t>
      </w:r>
      <w:r w:rsidR="009E1EEB">
        <w:rPr>
          <w:lang w:eastAsia="zh-CN"/>
        </w:rPr>
        <w:t>20</w:t>
      </w:r>
      <w:r w:rsidR="009E1EEB">
        <w:rPr>
          <w:rFonts w:hint="eastAsia"/>
          <w:lang w:eastAsia="zh-CN"/>
        </w:rPr>
        <w:t>*</w:t>
      </w:r>
      <w:r w:rsidR="009E1EEB">
        <w:rPr>
          <w:lang w:eastAsia="zh-CN"/>
        </w:rPr>
        <w:t>20</w:t>
      </w:r>
      <w:r w:rsidR="009E1EEB">
        <w:rPr>
          <w:rFonts w:hint="eastAsia"/>
          <w:lang w:eastAsia="zh-CN"/>
        </w:rPr>
        <w:t>，若要进行动态分配，则需要手写一个动态分配的</w:t>
      </w:r>
      <w:r w:rsidR="009E1EEB">
        <w:rPr>
          <w:rFonts w:hint="eastAsia"/>
          <w:lang w:eastAsia="zh-CN"/>
        </w:rPr>
        <w:t>vector</w:t>
      </w:r>
      <w:r w:rsidR="009E1EEB">
        <w:rPr>
          <w:rFonts w:hint="eastAsia"/>
          <w:lang w:eastAsia="zh-CN"/>
        </w:rPr>
        <w:t>（当然也可以直接用标准</w:t>
      </w:r>
      <w:proofErr w:type="spellStart"/>
      <w:r w:rsidR="009E1EEB">
        <w:rPr>
          <w:rFonts w:hint="eastAsia"/>
          <w:lang w:eastAsia="zh-CN"/>
        </w:rPr>
        <w:t>stl</w:t>
      </w:r>
      <w:proofErr w:type="spellEnd"/>
      <w:r w:rsidR="009E1EEB">
        <w:rPr>
          <w:rFonts w:hint="eastAsia"/>
          <w:lang w:eastAsia="zh-CN"/>
        </w:rPr>
        <w:t>的</w:t>
      </w:r>
      <w:r w:rsidR="009E1EEB">
        <w:rPr>
          <w:rFonts w:hint="eastAsia"/>
          <w:lang w:eastAsia="zh-CN"/>
        </w:rPr>
        <w:t>vector</w:t>
      </w:r>
      <w:r w:rsidR="009E1EEB">
        <w:rPr>
          <w:rFonts w:hint="eastAsia"/>
          <w:lang w:eastAsia="zh-CN"/>
        </w:rPr>
        <w:t>类）</w:t>
      </w:r>
      <w:r w:rsidR="00B40EC8">
        <w:rPr>
          <w:rFonts w:hint="eastAsia"/>
          <w:lang w:eastAsia="zh-CN"/>
        </w:rPr>
        <w:t>，较为麻烦，此处作简化处理。</w:t>
      </w:r>
    </w:p>
    <w:p w14:paraId="39FB8B61" w14:textId="65951CE0" w:rsidR="006D3F8D" w:rsidRPr="006D3F8D" w:rsidRDefault="002504EB" w:rsidP="006D3F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代码结构采用递归方式实现，递归函数为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earch_shortest_route</w:t>
      </w:r>
      <w:proofErr w:type="spellEnd"/>
      <w:r>
        <w:rPr>
          <w:lang w:eastAsia="zh-CN"/>
        </w:rPr>
        <w:t>(int x, int y)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是当前状态</w:t>
      </w:r>
      <w:proofErr w:type="gramStart"/>
      <w:r>
        <w:rPr>
          <w:rFonts w:hint="eastAsia"/>
          <w:lang w:eastAsia="zh-CN"/>
        </w:rPr>
        <w:t>下所在</w:t>
      </w:r>
      <w:proofErr w:type="gramEnd"/>
      <w:r>
        <w:rPr>
          <w:rFonts w:hint="eastAsia"/>
          <w:lang w:eastAsia="zh-CN"/>
        </w:rPr>
        <w:t>的位置；在递归函数中，首先判断当前路径长度是否超过已有的最短路径，若已经超过则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；不然，</w:t>
      </w:r>
      <w:proofErr w:type="gramStart"/>
      <w:r>
        <w:rPr>
          <w:rFonts w:hint="eastAsia"/>
          <w:lang w:eastAsia="zh-CN"/>
        </w:rPr>
        <w:t>则判断</w:t>
      </w:r>
      <w:proofErr w:type="gramEnd"/>
      <w:r>
        <w:rPr>
          <w:rFonts w:hint="eastAsia"/>
          <w:lang w:eastAsia="zh-CN"/>
        </w:rPr>
        <w:t>当前所处位置是否为终点，若为终点，则将当前路径存储到</w:t>
      </w:r>
      <w:r w:rsidR="00B40EC8">
        <w:rPr>
          <w:rFonts w:hint="eastAsia"/>
          <w:lang w:eastAsia="zh-CN"/>
        </w:rPr>
        <w:t>最短路径，同时更新</w:t>
      </w:r>
      <w:proofErr w:type="spellStart"/>
      <w:r w:rsidR="00B40EC8">
        <w:rPr>
          <w:rFonts w:hint="eastAsia"/>
          <w:lang w:eastAsia="zh-CN"/>
        </w:rPr>
        <w:t>m</w:t>
      </w:r>
      <w:r w:rsidR="00B40EC8">
        <w:rPr>
          <w:lang w:eastAsia="zh-CN"/>
        </w:rPr>
        <w:t>inLength</w:t>
      </w:r>
      <w:proofErr w:type="spellEnd"/>
      <w:r w:rsidR="00B40EC8">
        <w:rPr>
          <w:rFonts w:hint="eastAsia"/>
          <w:lang w:eastAsia="zh-CN"/>
        </w:rPr>
        <w:t>；当递归完毕，则输出最短路径即可。</w:t>
      </w:r>
    </w:p>
    <w:p w14:paraId="7EEDD929" w14:textId="77777777" w:rsidR="0075165E" w:rsidRDefault="0075165E" w:rsidP="008F78B2">
      <w:pPr>
        <w:pStyle w:val="2"/>
        <w:spacing w:before="120"/>
      </w:pPr>
      <w:bookmarkStart w:id="8" w:name="_Toc84771253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72D0534F" w14:textId="24BB4B13" w:rsidR="00AD5E2E" w:rsidRDefault="00B40EC8" w:rsidP="006B0072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点</w:t>
      </w:r>
      <w:r w:rsidR="00061434" w:rsidRPr="006B0072">
        <w:rPr>
          <w:rFonts w:hint="eastAsia"/>
          <w:b/>
          <w:lang w:eastAsia="zh-CN"/>
        </w:rPr>
        <w:t>类（</w:t>
      </w:r>
      <w:r>
        <w:rPr>
          <w:rFonts w:hint="eastAsia"/>
          <w:b/>
          <w:lang w:eastAsia="zh-CN"/>
        </w:rPr>
        <w:t>Point</w:t>
      </w:r>
      <w:r w:rsidR="00061434" w:rsidRPr="006B0072">
        <w:rPr>
          <w:rFonts w:hint="eastAsia"/>
          <w:b/>
          <w:lang w:eastAsia="zh-CN"/>
        </w:rPr>
        <w:t>）</w:t>
      </w:r>
    </w:p>
    <w:p w14:paraId="04A9D642" w14:textId="199847B9" w:rsidR="006B0072" w:rsidRDefault="00B40EC8" w:rsidP="0049125E">
      <w:pPr>
        <w:ind w:firstLine="482"/>
        <w:rPr>
          <w:b/>
          <w:lang w:eastAsia="zh-CN"/>
        </w:rPr>
      </w:pPr>
      <w:r>
        <w:rPr>
          <w:b/>
          <w:lang w:eastAsia="zh-CN"/>
        </w:rPr>
        <w:t>public:</w:t>
      </w:r>
    </w:p>
    <w:p w14:paraId="7F0E7ACC" w14:textId="4AD6BE9B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_x, _y;</w:t>
      </w:r>
    </w:p>
    <w:p w14:paraId="4A0798F3" w14:textId="00CCB9ED" w:rsidR="006B0072" w:rsidRPr="00DF435E" w:rsidRDefault="00B40EC8" w:rsidP="0049125E">
      <w:pPr>
        <w:ind w:firstLine="380"/>
        <w:rPr>
          <w:rFonts w:hint="eastAsia"/>
          <w:b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Point(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0) :_x(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_y(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</w:t>
      </w:r>
    </w:p>
    <w:p w14:paraId="20836D82" w14:textId="77777777" w:rsidR="0075165E" w:rsidRDefault="0075165E" w:rsidP="008F78B2">
      <w:pPr>
        <w:pStyle w:val="2"/>
        <w:spacing w:before="120"/>
      </w:pPr>
      <w:bookmarkStart w:id="9" w:name="_Toc84771254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9"/>
    </w:p>
    <w:p w14:paraId="6D0CD5C9" w14:textId="0D493EBF" w:rsidR="006B0072" w:rsidRPr="006B0072" w:rsidRDefault="00B40EC8" w:rsidP="006B00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系统首先输出提示词，然后接受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，再接受一个</w:t>
      </w:r>
      <m:oMath>
        <m:r>
          <w:rPr>
            <w:rFonts w:ascii="Cambria Math" w:hAnsi="Cambria Math"/>
            <w:lang w:eastAsia="zh-CN"/>
          </w:rPr>
          <m:t>n×m</m:t>
        </m:r>
      </m:oMath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0</w:t>
      </w:r>
      <w:r>
        <w:rPr>
          <w:lang w:eastAsia="zh-CN"/>
        </w:rPr>
        <w:t>1</w:t>
      </w:r>
      <w:r>
        <w:rPr>
          <w:rFonts w:hint="eastAsia"/>
          <w:lang w:eastAsia="zh-CN"/>
        </w:rPr>
        <w:t>矩阵</w:t>
      </w:r>
      <w:r w:rsidR="009913EE">
        <w:rPr>
          <w:rFonts w:hint="eastAsia"/>
          <w:lang w:eastAsia="zh-CN"/>
        </w:rPr>
        <w:t>；然后进行运算，最后输出结果路径。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0" w:name="_Toc84771255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0"/>
    </w:p>
    <w:p w14:paraId="634F00CB" w14:textId="6C3C464A" w:rsidR="0075165E" w:rsidRDefault="0075165E" w:rsidP="008F78B2">
      <w:pPr>
        <w:pStyle w:val="2"/>
        <w:spacing w:before="120"/>
      </w:pPr>
      <w:bookmarkStart w:id="11" w:name="_Toc84771256"/>
      <w:r>
        <w:rPr>
          <w:rFonts w:hint="eastAsia"/>
        </w:rPr>
        <w:t xml:space="preserve">3.1 </w:t>
      </w:r>
      <w:r w:rsidR="00B40EC8">
        <w:rPr>
          <w:rFonts w:hint="eastAsia"/>
        </w:rPr>
        <w:t>输入函数的实现</w:t>
      </w:r>
      <w:bookmarkEnd w:id="11"/>
    </w:p>
    <w:p w14:paraId="68DE67FA" w14:textId="3F2BA213" w:rsidR="00AD5E2E" w:rsidRPr="008F78B2" w:rsidRDefault="00AD5E2E" w:rsidP="00A8652E">
      <w:pPr>
        <w:pStyle w:val="3"/>
        <w:spacing w:before="120"/>
      </w:pPr>
      <w:bookmarkStart w:id="12" w:name="_Toc84771257"/>
      <w:r w:rsidRPr="008F78B2">
        <w:rPr>
          <w:rFonts w:hint="eastAsia"/>
        </w:rPr>
        <w:t xml:space="preserve">3.1.1 </w:t>
      </w:r>
      <w:r w:rsidR="00B40EC8">
        <w:rPr>
          <w:rFonts w:hint="eastAsia"/>
        </w:rPr>
        <w:t>核心代码</w:t>
      </w:r>
      <w:bookmarkEnd w:id="12"/>
    </w:p>
    <w:p w14:paraId="09EB07E7" w14:textId="4A0DDD75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89AEEC1" w14:textId="3CC0B4DF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起点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(1,1);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终点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n,m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)</w:t>
      </w:r>
    </w:p>
    <w:p w14:paraId="0AC620AF" w14:textId="10F5B22A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m;</w:t>
      </w:r>
    </w:p>
    <w:p w14:paraId="6DE08062" w14:textId="03022820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startPoint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Point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1, 1);</w:t>
      </w:r>
    </w:p>
    <w:p w14:paraId="58AA3340" w14:textId="04C9FDF7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endPoint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Point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n, m);</w:t>
      </w:r>
    </w:p>
    <w:p w14:paraId="147CFDA3" w14:textId="542091E5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1A1B1276" w14:textId="0089F2A0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m;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B9FEDD8" w14:textId="472D92A8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map[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][j];</w:t>
      </w:r>
    </w:p>
    <w:p w14:paraId="61743B0D" w14:textId="3A600928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30A5BC8" w14:textId="114C0579" w:rsidR="00B40EC8" w:rsidRDefault="00B40EC8" w:rsidP="00B40E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AB1CF75" w14:textId="7F6FDD5F" w:rsidR="00954B54" w:rsidRPr="00954B54" w:rsidRDefault="00B40EC8" w:rsidP="00B40EC8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FFB4ECD" w14:textId="2915A12A" w:rsidR="00587D9B" w:rsidRDefault="0075165E" w:rsidP="00B40EC8">
      <w:pPr>
        <w:pStyle w:val="2"/>
        <w:spacing w:before="120"/>
      </w:pPr>
      <w:bookmarkStart w:id="13" w:name="_Toc84771258"/>
      <w:r>
        <w:rPr>
          <w:rFonts w:hint="eastAsia"/>
        </w:rPr>
        <w:lastRenderedPageBreak/>
        <w:t xml:space="preserve">3.2 </w:t>
      </w:r>
      <w:r w:rsidR="00B40EC8">
        <w:rPr>
          <w:rFonts w:hint="eastAsia"/>
        </w:rPr>
        <w:t>输出函数的实现</w:t>
      </w:r>
      <w:bookmarkEnd w:id="13"/>
    </w:p>
    <w:p w14:paraId="1DC953E2" w14:textId="593745E6" w:rsidR="00B40EC8" w:rsidRDefault="00B40EC8" w:rsidP="00B40EC8">
      <w:pPr>
        <w:pStyle w:val="3"/>
        <w:spacing w:before="120"/>
      </w:pPr>
      <w:bookmarkStart w:id="14" w:name="_Toc84771259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核心代码</w:t>
      </w:r>
      <w:bookmarkEnd w:id="14"/>
    </w:p>
    <w:p w14:paraId="46AEFBBF" w14:textId="77777777" w:rsidR="009913EE" w:rsidRDefault="00B40EC8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9913EE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9913E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9913E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output(</w:t>
      </w:r>
      <w:proofErr w:type="gramEnd"/>
      <w:r w:rsidR="009913E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1FCA7A0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maxn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maxm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4B78BC8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"("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shortest_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0]._x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","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shortest_route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[0]._y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")"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07A2549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48F5531C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"---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shortest_route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]._x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","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shortest_route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]._y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")"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682411A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E083373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BAA94AD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4A1678C7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没有通向终点的路径！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B245284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DD48A45" w14:textId="1B7E8532" w:rsidR="00B40EC8" w:rsidRPr="00B40EC8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70AF6D9" w14:textId="6139A604" w:rsidR="0075165E" w:rsidRDefault="0075165E" w:rsidP="008F78B2">
      <w:pPr>
        <w:pStyle w:val="2"/>
        <w:spacing w:before="120"/>
      </w:pPr>
      <w:bookmarkStart w:id="15" w:name="_Toc84771260"/>
      <w:r>
        <w:rPr>
          <w:rFonts w:hint="eastAsia"/>
        </w:rPr>
        <w:t xml:space="preserve">3.3 </w:t>
      </w:r>
      <w:r w:rsidR="00B40EC8">
        <w:rPr>
          <w:rFonts w:hint="eastAsia"/>
        </w:rPr>
        <w:t>递归搜索函数的实现</w:t>
      </w:r>
      <w:bookmarkEnd w:id="15"/>
    </w:p>
    <w:p w14:paraId="0AACCB49" w14:textId="30FD47F7" w:rsidR="00587D9B" w:rsidRDefault="00587D9B" w:rsidP="00A8652E">
      <w:pPr>
        <w:pStyle w:val="3"/>
        <w:spacing w:before="120"/>
      </w:pPr>
      <w:bookmarkStart w:id="16" w:name="_Toc84771261"/>
      <w:r>
        <w:rPr>
          <w:rFonts w:hint="eastAsia"/>
        </w:rPr>
        <w:t xml:space="preserve">3.3.1 </w:t>
      </w:r>
      <w:r w:rsidR="00B40EC8">
        <w:rPr>
          <w:rFonts w:hint="eastAsia"/>
        </w:rPr>
        <w:t>核心代码</w:t>
      </w:r>
      <w:bookmarkEnd w:id="16"/>
    </w:p>
    <w:p w14:paraId="45620563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search_shortest_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C7580E1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判断当前路径长度是否大于等于最短路径</w:t>
      </w:r>
    </w:p>
    <w:p w14:paraId="22DE1061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C272E82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若是，则直接返回</w:t>
      </w:r>
    </w:p>
    <w:p w14:paraId="462FFFD4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A76303F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325BE9F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endPoint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._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x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endPoint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._y) {</w:t>
      </w:r>
    </w:p>
    <w:p w14:paraId="3A0EBC85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若小于，且当前已是终点，则复制路径，并更新最短路径，注意这个地方最短路径应该要减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1</w:t>
      </w:r>
    </w:p>
    <w:p w14:paraId="6262FD3A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0A997BC8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shortest_route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]._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x = route[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]._x;</w:t>
      </w:r>
    </w:p>
    <w:p w14:paraId="3D2E55BD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shortest_route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]._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 = route[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]._y;</w:t>
      </w:r>
    </w:p>
    <w:p w14:paraId="359C0256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D126C71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curLength-1;</w:t>
      </w:r>
    </w:p>
    <w:p w14:paraId="06D704AB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1DAD0E4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28C7A38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ty;</w:t>
      </w:r>
    </w:p>
    <w:p w14:paraId="22398373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对于当前的位置，试着向上下左右四个方向移动</w:t>
      </w:r>
    </w:p>
    <w:p w14:paraId="137499BD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移动之前判断目标位置是否合理，即是否越界、已经走过、有障碍物</w:t>
      </w:r>
    </w:p>
    <w:p w14:paraId="7B3A9BA8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4;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12727E7C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step[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][0];</w:t>
      </w:r>
    </w:p>
    <w:p w14:paraId="4D6B17AA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step[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][1];</w:t>
      </w:r>
    </w:p>
    <w:p w14:paraId="2077AC93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1 &amp;&amp; ty &gt;= 1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n &amp;&amp; ty &lt;= m &amp;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 !map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][ty] &amp;&amp; !b[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][ty]) {</w:t>
      </w:r>
    </w:p>
    <w:p w14:paraId="2A2458BF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走之前将其标记为走过，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并当前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路径长度加一，加入到当前路径之中</w:t>
      </w:r>
    </w:p>
    <w:p w14:paraId="4F6D6CF4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b[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][ty] = 1;</w:t>
      </w:r>
    </w:p>
    <w:p w14:paraId="33F9B71D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route[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Point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ty);</w:t>
      </w:r>
    </w:p>
    <w:p w14:paraId="0DF2B1A6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3295E62D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search_shortest_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route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ty);</w:t>
      </w:r>
    </w:p>
    <w:p w14:paraId="3BAC2104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走之后路径长度减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一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，并将其标记为未走过</w:t>
      </w:r>
    </w:p>
    <w:p w14:paraId="557B7A08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curLength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--;</w:t>
      </w:r>
    </w:p>
    <w:p w14:paraId="7D056E1A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b[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][ty] = 0;</w:t>
      </w:r>
    </w:p>
    <w:p w14:paraId="545DDC8C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FE2BF80" w14:textId="77777777" w:rsidR="009913EE" w:rsidRDefault="009913EE" w:rsidP="009913E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1FF6AF1" w14:textId="28D966C5" w:rsidR="00960CC1" w:rsidRPr="00960CC1" w:rsidRDefault="009913EE" w:rsidP="009913EE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3ECF427" w14:textId="41CE2FEE" w:rsidR="00587D9B" w:rsidRPr="00587D9B" w:rsidRDefault="00587D9B" w:rsidP="00587D9B">
      <w:pPr>
        <w:rPr>
          <w:lang w:eastAsia="zh-CN"/>
        </w:rPr>
      </w:pP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7" w:name="_Toc8477126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7"/>
    </w:p>
    <w:p w14:paraId="76099308" w14:textId="7BF2CC4A" w:rsidR="004135DF" w:rsidRDefault="004135DF" w:rsidP="004135DF">
      <w:pPr>
        <w:pStyle w:val="2"/>
        <w:spacing w:before="120"/>
      </w:pPr>
      <w:bookmarkStart w:id="18" w:name="_Toc84771267"/>
      <w:r>
        <w:rPr>
          <w:rFonts w:hint="eastAsia"/>
        </w:rPr>
        <w:t xml:space="preserve">4.1 </w:t>
      </w:r>
      <w:r w:rsidR="009913EE">
        <w:rPr>
          <w:rFonts w:hint="eastAsia"/>
        </w:rPr>
        <w:t>测试</w:t>
      </w:r>
      <w:r w:rsidR="009913EE">
        <w:rPr>
          <w:rFonts w:hint="eastAsia"/>
        </w:rPr>
        <w:t>1</w:t>
      </w:r>
      <w:bookmarkEnd w:id="18"/>
    </w:p>
    <w:p w14:paraId="7309D395" w14:textId="3C55B143" w:rsidR="00967C27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rFonts w:hint="eastAsia"/>
          <w:b/>
          <w:lang w:eastAsia="zh-CN"/>
        </w:rPr>
        <w:t>测试用例：</w:t>
      </w:r>
    </w:p>
    <w:p w14:paraId="517BB77B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8 9</w:t>
      </w:r>
    </w:p>
    <w:p w14:paraId="123ABC2F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0 1 1 1 1 0 0 0 0</w:t>
      </w:r>
    </w:p>
    <w:p w14:paraId="72520A06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0 0 0 0 0 0 1 1 0</w:t>
      </w:r>
    </w:p>
    <w:p w14:paraId="505775CD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1 0 1 1 1 0 0 0 0</w:t>
      </w:r>
    </w:p>
    <w:p w14:paraId="464F096C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0 0 0 0 1 1 0 1 0</w:t>
      </w:r>
    </w:p>
    <w:p w14:paraId="612946CE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0 1 1 0 0 0 0 1 0</w:t>
      </w:r>
    </w:p>
    <w:p w14:paraId="078E2D1F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0 1 0 0 1 0 1 0 0</w:t>
      </w:r>
    </w:p>
    <w:p w14:paraId="2339FB8F" w14:textId="77777777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1 0 1 0 1 0 1 0 0</w:t>
      </w:r>
    </w:p>
    <w:p w14:paraId="3E7E3706" w14:textId="02745C1E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0 0 0 0 0 0 1 0 0</w:t>
      </w:r>
    </w:p>
    <w:p w14:paraId="1349C988" w14:textId="77777777" w:rsidR="009913EE" w:rsidRDefault="009913EE" w:rsidP="009913EE">
      <w:pPr>
        <w:rPr>
          <w:bCs/>
          <w:lang w:eastAsia="zh-CN"/>
        </w:rPr>
      </w:pPr>
      <w:r w:rsidRPr="009913EE">
        <w:rPr>
          <w:rFonts w:hint="eastAsia"/>
          <w:bCs/>
          <w:lang w:eastAsia="zh-CN"/>
        </w:rPr>
        <w:t>实验结果：</w:t>
      </w:r>
    </w:p>
    <w:p w14:paraId="156050A2" w14:textId="09D03339" w:rsidR="009913EE" w:rsidRPr="009913EE" w:rsidRDefault="009913EE" w:rsidP="009913EE">
      <w:pPr>
        <w:rPr>
          <w:rFonts w:hint="eastAsia"/>
          <w:bCs/>
          <w:lang w:eastAsia="zh-CN"/>
        </w:rPr>
      </w:pPr>
      <w:r w:rsidRPr="009913EE">
        <w:rPr>
          <w:bCs/>
          <w:lang w:eastAsia="zh-CN"/>
        </w:rPr>
        <w:t>(1,</w:t>
      </w:r>
      <w:proofErr w:type="gramStart"/>
      <w:r w:rsidRPr="009913EE">
        <w:rPr>
          <w:bCs/>
          <w:lang w:eastAsia="zh-CN"/>
        </w:rPr>
        <w:t>1)---</w:t>
      </w:r>
      <w:proofErr w:type="gramEnd"/>
      <w:r w:rsidRPr="009913EE">
        <w:rPr>
          <w:bCs/>
          <w:lang w:eastAsia="zh-CN"/>
        </w:rPr>
        <w:t>&gt;(2,1)---&gt;(2,2)---&gt;(2,3)---&gt;(2,4)---&gt;(2,5)---&gt;(2,6)---&gt;(3,6)---&gt;(3,7)---&gt;(3,8)---&gt;(3,9)---&gt;(4,9)---&gt;(5,9)---&gt;(6,9)---&gt;(7,9)---&gt;(8,9)</w:t>
      </w:r>
    </w:p>
    <w:p w14:paraId="0906A6D5" w14:textId="5BA87868" w:rsidR="009913EE" w:rsidRDefault="009913EE" w:rsidP="009913EE">
      <w:pPr>
        <w:pStyle w:val="2"/>
        <w:spacing w:before="120"/>
      </w:pPr>
      <w:bookmarkStart w:id="19" w:name="_Toc84771268"/>
      <w:r>
        <w:rPr>
          <w:rFonts w:hint="eastAsia"/>
        </w:rPr>
        <w:t>4.</w:t>
      </w:r>
      <w:r w:rsidR="00DF435E"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2</w:t>
      </w:r>
      <w:bookmarkEnd w:id="19"/>
    </w:p>
    <w:p w14:paraId="5E84CA26" w14:textId="6A155E02" w:rsidR="009913EE" w:rsidRPr="00DF435E" w:rsidRDefault="009913EE" w:rsidP="00DF435E">
      <w:pPr>
        <w:ind w:firstLine="482"/>
        <w:rPr>
          <w:rFonts w:hint="eastAsia"/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4A28AC21" w14:textId="7008B420" w:rsidR="009913E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2</w:t>
      </w:r>
      <w:r w:rsidRPr="00DF435E">
        <w:rPr>
          <w:b/>
          <w:lang w:eastAsia="zh-CN"/>
        </w:rPr>
        <w:t>0 20</w:t>
      </w:r>
    </w:p>
    <w:p w14:paraId="0559FC54" w14:textId="31E47190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0 0 0 0 1 1 1 0 0 1 1 1 0 0 0 1 1</w:t>
      </w:r>
    </w:p>
    <w:p w14:paraId="6831C521" w14:textId="459E13AF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1</w:t>
      </w:r>
      <w:r w:rsidRPr="00DF435E">
        <w:rPr>
          <w:b/>
          <w:lang w:eastAsia="zh-CN"/>
        </w:rPr>
        <w:t xml:space="preserve">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0 1 0 0 1 0 0 0 0 1 0 1 1 1 1 0 0 1</w:t>
      </w:r>
    </w:p>
    <w:p w14:paraId="5864800B" w14:textId="555E080A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0 0 0 0 0 0 0 1 0 1 0 1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1 1 1 1 0 1</w:t>
      </w:r>
    </w:p>
    <w:p w14:paraId="229105E8" w14:textId="29FD3AAE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0 1 0 1 0 0 1 0 0 1 0 1 1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0 0 0 0 1 1</w:t>
      </w:r>
    </w:p>
    <w:p w14:paraId="309C5BF1" w14:textId="4D5BDC2A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1 0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0 0 0 0 1 1 0 0 0 0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1 0 1 1 0 1</w:t>
      </w:r>
    </w:p>
    <w:p w14:paraId="797FEB0A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0 0 1 0 1 1 1 0 0 1 0 1 1 1 1 1 0 1 0 1</w:t>
      </w:r>
    </w:p>
    <w:p w14:paraId="3B68CB34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1 0 0 0 0 1 0 0 0 0 1 1 1 1 0 1 0 1 1 0</w:t>
      </w:r>
    </w:p>
    <w:p w14:paraId="3E486B5F" w14:textId="55CE331E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lastRenderedPageBreak/>
        <w:t xml:space="preserve">1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1 0 0 0 1 1 0 0 0 0 0 0 1 1 0 1 1 1</w:t>
      </w:r>
    </w:p>
    <w:p w14:paraId="7B4C0169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0 0 1 0 0 1 1 1 0 0 1 0 1 1 1 1 0 0 1 1</w:t>
      </w:r>
    </w:p>
    <w:p w14:paraId="2DDF1A8C" w14:textId="7C7EAD32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1 0 0 1 0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0 1 0 1 0 1 1 0 1 0 0 0 0 0</w:t>
      </w:r>
    </w:p>
    <w:p w14:paraId="630A3B02" w14:textId="2B720311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1 0 1 1 0 0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0 0 0 0 0 1 1 0 1 0 1</w:t>
      </w:r>
    </w:p>
    <w:p w14:paraId="1A86A6E0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0 1 1 0 0 0 0 1 1 0 0 1 0 1 0 1 0 0 1 0</w:t>
      </w:r>
    </w:p>
    <w:p w14:paraId="3ABCAF79" w14:textId="1F58C81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0 0 0 1 0 0 0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0 1 1 0 1 1 0 1 1 0 1 0</w:t>
      </w:r>
    </w:p>
    <w:p w14:paraId="73A49576" w14:textId="7D25E7A6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0 0 0 1 0 1 1 0 1 0 1 0 1 0 0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0 1 0 1</w:t>
      </w:r>
    </w:p>
    <w:p w14:paraId="0C06CE46" w14:textId="4C92A0F0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1 1 0 1 1 1 1 0 0 0 0 0 0 0 1 1 0 0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1</w:t>
      </w:r>
    </w:p>
    <w:p w14:paraId="7C241763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0 1 1 0 1 0 0 0 0 1 0 1 0 0 0 0 1 1 0 1</w:t>
      </w:r>
    </w:p>
    <w:p w14:paraId="0FA22781" w14:textId="4B2DD829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 xml:space="preserve">1 1 1 0 0 1 1 0 0 0 1 1 1 0 0 </w:t>
      </w:r>
      <w:r w:rsidRPr="00DF435E">
        <w:rPr>
          <w:b/>
          <w:lang w:eastAsia="zh-CN"/>
        </w:rPr>
        <w:t>0</w:t>
      </w:r>
      <w:r w:rsidRPr="00DF435E">
        <w:rPr>
          <w:b/>
          <w:lang w:eastAsia="zh-CN"/>
        </w:rPr>
        <w:t xml:space="preserve"> 0 0 0 0</w:t>
      </w:r>
    </w:p>
    <w:p w14:paraId="5AD24120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0 0 1 1 0 1 0 1 0 1 1 0 0 0 0 1 0 0 0 1</w:t>
      </w:r>
    </w:p>
    <w:p w14:paraId="4F194A7B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1 0 0 0 1 0 0 1 1 0 1 1 0 1 1 1 1 0 0 1</w:t>
      </w:r>
    </w:p>
    <w:p w14:paraId="18F3118F" w14:textId="17F2D99C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b/>
          <w:lang w:eastAsia="zh-CN"/>
        </w:rPr>
        <w:t>1 1 1 1 0 1 1 0 0 1 1 1 0 1 1 1 0 0 0 0</w:t>
      </w:r>
    </w:p>
    <w:p w14:paraId="72151FE4" w14:textId="77777777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5A93059E" w14:textId="73EF93D4" w:rsidR="00DF435E" w:rsidRDefault="00DF435E" w:rsidP="00DF435E">
      <w:pPr>
        <w:rPr>
          <w:bCs/>
          <w:lang w:eastAsia="zh-CN"/>
        </w:rPr>
      </w:pPr>
      <w:r w:rsidRPr="00DF435E">
        <w:rPr>
          <w:bCs/>
          <w:lang w:eastAsia="zh-CN"/>
        </w:rPr>
        <w:t>(1,1)---&gt;(1,2)---&gt;(2,2)---&gt;(3,2)---&gt;(3,3)---&gt;(4,3)---&gt;(5,3)---&gt;(5,4)---&gt;(6,4)---&gt;(7,4)---&gt;(8,4)---&gt;(9,4)---&gt;(9,5)---&gt;(10,5)---&gt;(10,6)---&gt;(10,7)---&gt;(11,7)---&gt;(12,7)---&gt;(13,7)---&gt;(13,8)---&gt;(14,8)---&gt;(15,8)---&gt;(15,9)---&gt;(15,10)---&gt;(15,11)---&gt;(15,12)---&gt;(15,13)---&gt;(16,13)---&gt;(16,14)---&gt;(17,14)---&gt;(17,15)---&gt;(17,16)---&gt;(17,17)---&gt;(18,17)---&gt;(18,18)---&gt;(19,18)---&gt;(20,18)---&gt;(20,19)---&gt;(20,20)</w:t>
      </w:r>
    </w:p>
    <w:p w14:paraId="32B3F80A" w14:textId="0E35A067" w:rsidR="00DF435E" w:rsidRDefault="00DF435E" w:rsidP="00DF435E">
      <w:pPr>
        <w:pStyle w:val="2"/>
        <w:spacing w:before="120"/>
      </w:pPr>
      <w:bookmarkStart w:id="20" w:name="_Toc84771269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3</w:t>
      </w:r>
      <w:bookmarkEnd w:id="20"/>
    </w:p>
    <w:p w14:paraId="23C2C5C4" w14:textId="77777777" w:rsidR="00DF435E" w:rsidRPr="00DF435E" w:rsidRDefault="00DF435E" w:rsidP="00DF435E">
      <w:pPr>
        <w:ind w:firstLine="482"/>
        <w:rPr>
          <w:rFonts w:hint="eastAsia"/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2F6EA94D" w14:textId="79002B0B" w:rsidR="00DF435E" w:rsidRDefault="00DF435E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1 1</w:t>
      </w:r>
    </w:p>
    <w:p w14:paraId="1680353E" w14:textId="4F8742E5" w:rsidR="00DF435E" w:rsidRDefault="00DF435E" w:rsidP="00DF435E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0</w:t>
      </w:r>
    </w:p>
    <w:p w14:paraId="057E8CC7" w14:textId="482786E4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62EB6DC1" w14:textId="131E2DF3" w:rsidR="00DF435E" w:rsidRDefault="00DF435E" w:rsidP="00DF435E">
      <w:pPr>
        <w:rPr>
          <w:bCs/>
          <w:lang w:eastAsia="zh-CN"/>
        </w:rPr>
      </w:pPr>
      <w:r w:rsidRPr="00DF435E">
        <w:rPr>
          <w:bCs/>
          <w:lang w:eastAsia="zh-CN"/>
        </w:rPr>
        <w:t>(1,1)</w:t>
      </w:r>
    </w:p>
    <w:p w14:paraId="2589C125" w14:textId="3EC572D9" w:rsidR="00DF435E" w:rsidRDefault="00DF435E" w:rsidP="00DF435E">
      <w:pPr>
        <w:pStyle w:val="2"/>
        <w:spacing w:before="120"/>
      </w:pPr>
      <w:bookmarkStart w:id="21" w:name="_Toc84771270"/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4</w:t>
      </w:r>
      <w:bookmarkEnd w:id="21"/>
    </w:p>
    <w:p w14:paraId="57D48056" w14:textId="77777777" w:rsidR="00DF435E" w:rsidRPr="00DF435E" w:rsidRDefault="00DF435E" w:rsidP="00DF435E">
      <w:pPr>
        <w:ind w:firstLine="482"/>
        <w:rPr>
          <w:rFonts w:hint="eastAsia"/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02455A3C" w14:textId="1A1975ED" w:rsidR="00DF435E" w:rsidRDefault="00DF435E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3 3</w:t>
      </w:r>
    </w:p>
    <w:p w14:paraId="5DCDB1D4" w14:textId="249697E5" w:rsidR="00DF435E" w:rsidRDefault="00DF435E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0 0 1</w:t>
      </w:r>
    </w:p>
    <w:p w14:paraId="404DFE63" w14:textId="0F72864E" w:rsidR="00DF435E" w:rsidRDefault="00DF435E" w:rsidP="00DF435E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0</w:t>
      </w:r>
      <w:r>
        <w:rPr>
          <w:b/>
          <w:lang w:eastAsia="zh-CN"/>
        </w:rPr>
        <w:t xml:space="preserve"> 1 0</w:t>
      </w:r>
    </w:p>
    <w:p w14:paraId="37971F86" w14:textId="7288B778" w:rsidR="00DF435E" w:rsidRDefault="00DF435E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1 0 0</w:t>
      </w:r>
    </w:p>
    <w:p w14:paraId="05184EED" w14:textId="77777777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lastRenderedPageBreak/>
        <w:t>实验结果：</w:t>
      </w:r>
    </w:p>
    <w:p w14:paraId="490728C5" w14:textId="34CA661C" w:rsidR="00DF435E" w:rsidRPr="00DF435E" w:rsidRDefault="00DF435E" w:rsidP="00DF435E">
      <w:pPr>
        <w:rPr>
          <w:rFonts w:hint="eastAsia"/>
          <w:bCs/>
          <w:lang w:eastAsia="zh-CN"/>
        </w:rPr>
      </w:pPr>
      <w:r w:rsidRPr="00DF435E">
        <w:rPr>
          <w:rFonts w:hint="eastAsia"/>
          <w:bCs/>
          <w:lang w:eastAsia="zh-CN"/>
        </w:rPr>
        <w:t>没有通向终点的路径！</w:t>
      </w:r>
    </w:p>
    <w:sectPr w:rsidR="00DF435E" w:rsidRPr="00DF435E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7667" w14:textId="77777777" w:rsidR="00854B74" w:rsidRDefault="00854B74" w:rsidP="001D0743">
      <w:r>
        <w:separator/>
      </w:r>
    </w:p>
    <w:p w14:paraId="5BEF0D1B" w14:textId="77777777" w:rsidR="00854B74" w:rsidRDefault="00854B74" w:rsidP="001D0743"/>
    <w:p w14:paraId="7CD6ADC8" w14:textId="77777777" w:rsidR="00854B74" w:rsidRDefault="00854B74" w:rsidP="001D0743"/>
    <w:p w14:paraId="52D5BDDA" w14:textId="77777777" w:rsidR="00854B74" w:rsidRDefault="00854B74" w:rsidP="001D0743"/>
    <w:p w14:paraId="6CE1391F" w14:textId="77777777" w:rsidR="00854B74" w:rsidRDefault="00854B74" w:rsidP="001D0743"/>
    <w:p w14:paraId="17594DCE" w14:textId="77777777" w:rsidR="00854B74" w:rsidRDefault="00854B74" w:rsidP="001D0743"/>
  </w:endnote>
  <w:endnote w:type="continuationSeparator" w:id="0">
    <w:p w14:paraId="28194787" w14:textId="77777777" w:rsidR="00854B74" w:rsidRDefault="00854B74" w:rsidP="001D0743">
      <w:r>
        <w:continuationSeparator/>
      </w:r>
    </w:p>
    <w:p w14:paraId="6CD9D970" w14:textId="77777777" w:rsidR="00854B74" w:rsidRDefault="00854B74" w:rsidP="001D0743"/>
    <w:p w14:paraId="7C777DE4" w14:textId="77777777" w:rsidR="00854B74" w:rsidRDefault="00854B74" w:rsidP="001D0743"/>
    <w:p w14:paraId="0F259CBA" w14:textId="77777777" w:rsidR="00854B74" w:rsidRDefault="00854B74" w:rsidP="001D0743"/>
    <w:p w14:paraId="30FA39A7" w14:textId="77777777" w:rsidR="00854B74" w:rsidRDefault="00854B74" w:rsidP="001D0743"/>
    <w:p w14:paraId="0A828A59" w14:textId="77777777" w:rsidR="00854B74" w:rsidRDefault="00854B7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4443" w14:textId="77777777" w:rsidR="00854B74" w:rsidRDefault="00854B74" w:rsidP="001D0743">
      <w:r>
        <w:separator/>
      </w:r>
    </w:p>
    <w:p w14:paraId="7930A3F0" w14:textId="77777777" w:rsidR="00854B74" w:rsidRDefault="00854B74" w:rsidP="001D0743"/>
    <w:p w14:paraId="5A0E3A14" w14:textId="77777777" w:rsidR="00854B74" w:rsidRDefault="00854B74" w:rsidP="001D0743"/>
    <w:p w14:paraId="6ED6EFE6" w14:textId="77777777" w:rsidR="00854B74" w:rsidRDefault="00854B74" w:rsidP="001D0743"/>
    <w:p w14:paraId="46BE3434" w14:textId="77777777" w:rsidR="00854B74" w:rsidRDefault="00854B74" w:rsidP="001D0743"/>
    <w:p w14:paraId="09E58D3B" w14:textId="77777777" w:rsidR="00854B74" w:rsidRDefault="00854B74" w:rsidP="001D0743"/>
  </w:footnote>
  <w:footnote w:type="continuationSeparator" w:id="0">
    <w:p w14:paraId="1404C824" w14:textId="77777777" w:rsidR="00854B74" w:rsidRDefault="00854B74" w:rsidP="001D0743">
      <w:r>
        <w:continuationSeparator/>
      </w:r>
    </w:p>
    <w:p w14:paraId="167ECB6C" w14:textId="77777777" w:rsidR="00854B74" w:rsidRDefault="00854B74" w:rsidP="001D0743"/>
    <w:p w14:paraId="194EA682" w14:textId="77777777" w:rsidR="00854B74" w:rsidRDefault="00854B74" w:rsidP="001D0743"/>
    <w:p w14:paraId="79568C82" w14:textId="77777777" w:rsidR="00854B74" w:rsidRDefault="00854B74" w:rsidP="001D0743"/>
    <w:p w14:paraId="08595BC7" w14:textId="77777777" w:rsidR="00854B74" w:rsidRDefault="00854B74" w:rsidP="001D0743"/>
    <w:p w14:paraId="6722A134" w14:textId="77777777" w:rsidR="00854B74" w:rsidRDefault="00854B7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BE2D09"/>
    <w:multiLevelType w:val="multilevel"/>
    <w:tmpl w:val="D0EC82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04EB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3F8D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4B74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466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13EE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EE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0EC8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87D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435E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affffa">
    <w:name w:val="Placeholder Text"/>
    <w:basedOn w:val="a0"/>
    <w:uiPriority w:val="99"/>
    <w:semiHidden/>
    <w:rsid w:val="00250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343</TotalTime>
  <Pages>8</Pages>
  <Words>919</Words>
  <Characters>5243</Characters>
  <Application>Microsoft Office Word</Application>
  <DocSecurity>0</DocSecurity>
  <Lines>43</Lines>
  <Paragraphs>12</Paragraphs>
  <ScaleCrop>false</ScaleCrop>
  <Company>中国石油大学</Company>
  <LinksUpToDate>false</LinksUpToDate>
  <CharactersWithSpaces>6150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24</cp:revision>
  <cp:lastPrinted>2008-07-17T03:36:00Z</cp:lastPrinted>
  <dcterms:created xsi:type="dcterms:W3CDTF">2017-10-13T02:08:00Z</dcterms:created>
  <dcterms:modified xsi:type="dcterms:W3CDTF">2021-10-10T07:14:00Z</dcterms:modified>
</cp:coreProperties>
</file>