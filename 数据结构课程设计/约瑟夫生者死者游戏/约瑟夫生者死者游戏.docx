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FC3A0F3" w14:textId="77777777" w:rsidR="00B138A1" w:rsidRPr="001E4DF9" w:rsidRDefault="00B138A1" w:rsidP="001D0743">
      <w:pPr>
        <w:rPr>
          <w:lang w:eastAsia="zh-CN"/>
        </w:rPr>
      </w:pPr>
    </w:p>
    <w:p w14:paraId="2F0245FF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05441890" w14:textId="77777777" w:rsidR="00404CF0" w:rsidRPr="00ED4D76" w:rsidRDefault="00404CF0" w:rsidP="001D0743">
      <w:pPr>
        <w:rPr>
          <w:lang w:eastAsia="zh-CN"/>
        </w:rPr>
      </w:pPr>
    </w:p>
    <w:p w14:paraId="206F0662" w14:textId="77777777" w:rsidR="00404CF0" w:rsidRPr="00ED4D76" w:rsidRDefault="00404CF0" w:rsidP="001D0743">
      <w:pPr>
        <w:rPr>
          <w:lang w:eastAsia="zh-CN"/>
        </w:rPr>
      </w:pPr>
    </w:p>
    <w:p w14:paraId="5E54AEAC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71BDEADA" w14:textId="751681F1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8E3D6F">
        <w:rPr>
          <w:rFonts w:ascii="TypeLand 康熙字典體" w:eastAsiaTheme="minorEastAsia" w:hAnsi="TypeLand 康熙字典體" w:hint="eastAsia"/>
          <w:lang w:eastAsia="zh-CN"/>
        </w:rPr>
        <w:t>约</w:t>
      </w:r>
      <w:proofErr w:type="gramStart"/>
      <w:r w:rsidR="008E3D6F">
        <w:rPr>
          <w:rFonts w:ascii="TypeLand 康熙字典體" w:eastAsiaTheme="minorEastAsia" w:hAnsi="TypeLand 康熙字典體" w:hint="eastAsia"/>
          <w:lang w:eastAsia="zh-CN"/>
        </w:rPr>
        <w:t>瑟</w:t>
      </w:r>
      <w:proofErr w:type="gramEnd"/>
      <w:r w:rsidR="008E3D6F">
        <w:rPr>
          <w:rFonts w:ascii="TypeLand 康熙字典體" w:eastAsiaTheme="minorEastAsia" w:hAnsi="TypeLand 康熙字典體" w:hint="eastAsia"/>
          <w:lang w:eastAsia="zh-CN"/>
        </w:rPr>
        <w:t>夫生者死者游戏</w:t>
      </w:r>
    </w:p>
    <w:p w14:paraId="1DE79C64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59677115" w14:textId="77777777" w:rsidR="00AB4DCF" w:rsidRPr="00ED4D76" w:rsidRDefault="00AB4DCF" w:rsidP="001D0743">
      <w:pPr>
        <w:rPr>
          <w:lang w:eastAsia="zh-CN"/>
        </w:rPr>
      </w:pPr>
    </w:p>
    <w:p w14:paraId="706A1AC7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31923091" w14:textId="77777777" w:rsidR="00B138A1" w:rsidRPr="00ED4D76" w:rsidRDefault="00B138A1" w:rsidP="001D0743">
      <w:pPr>
        <w:rPr>
          <w:lang w:eastAsia="zh-CN"/>
        </w:rPr>
      </w:pPr>
    </w:p>
    <w:p w14:paraId="505DF049" w14:textId="77777777" w:rsidR="00B138A1" w:rsidRPr="00ED4D76" w:rsidRDefault="00B138A1" w:rsidP="001D0743">
      <w:pPr>
        <w:rPr>
          <w:lang w:eastAsia="zh-CN"/>
        </w:rPr>
      </w:pPr>
    </w:p>
    <w:p w14:paraId="3ED7F08B" w14:textId="77777777" w:rsidR="00B138A1" w:rsidRPr="00ED4D76" w:rsidRDefault="00B138A1" w:rsidP="001D0743">
      <w:pPr>
        <w:rPr>
          <w:lang w:eastAsia="zh-CN"/>
        </w:rPr>
      </w:pPr>
    </w:p>
    <w:p w14:paraId="7D33DE08" w14:textId="77777777" w:rsidR="00B138A1" w:rsidRPr="00ED4D76" w:rsidRDefault="00B138A1" w:rsidP="001D0743">
      <w:pPr>
        <w:rPr>
          <w:lang w:eastAsia="zh-CN"/>
        </w:rPr>
      </w:pPr>
    </w:p>
    <w:p w14:paraId="49D9DB6E" w14:textId="77777777" w:rsidR="006F1CF2" w:rsidRPr="00ED4D76" w:rsidRDefault="006F1CF2" w:rsidP="001D0743">
      <w:pPr>
        <w:rPr>
          <w:lang w:eastAsia="zh-CN"/>
        </w:rPr>
      </w:pPr>
    </w:p>
    <w:p w14:paraId="45C3F4FC" w14:textId="77777777" w:rsidR="006F1CF2" w:rsidRPr="00ED4D76" w:rsidRDefault="006F1CF2" w:rsidP="001D0743">
      <w:pPr>
        <w:rPr>
          <w:lang w:eastAsia="zh-CN"/>
        </w:rPr>
      </w:pPr>
    </w:p>
    <w:p w14:paraId="099A4237" w14:textId="108367B8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 w:hint="eastAsia"/>
          <w:u w:val="single"/>
          <w:lang w:eastAsia="zh-CN"/>
        </w:rPr>
        <w:t>刘畅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DEAE336" w14:textId="3152E5E6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/>
          <w:u w:val="single"/>
          <w:lang w:eastAsia="zh-CN"/>
        </w:rPr>
        <w:t>2054164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371B8767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36264CC4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765BC694" w14:textId="77777777" w:rsidR="00B138A1" w:rsidRPr="00ED4D76" w:rsidRDefault="00B138A1" w:rsidP="001D0743">
      <w:pPr>
        <w:rPr>
          <w:lang w:eastAsia="zh-CN"/>
        </w:rPr>
      </w:pPr>
    </w:p>
    <w:p w14:paraId="39DE11A1" w14:textId="77777777" w:rsidR="006F1CF2" w:rsidRPr="00ED4D76" w:rsidRDefault="006F1CF2" w:rsidP="001D0743">
      <w:pPr>
        <w:rPr>
          <w:lang w:eastAsia="zh-CN"/>
        </w:rPr>
      </w:pPr>
    </w:p>
    <w:p w14:paraId="17571CB1" w14:textId="77777777" w:rsidR="006F1CF2" w:rsidRPr="00ED4D76" w:rsidRDefault="006F1CF2" w:rsidP="001D0743">
      <w:pPr>
        <w:rPr>
          <w:lang w:eastAsia="zh-CN"/>
        </w:rPr>
      </w:pPr>
    </w:p>
    <w:p w14:paraId="03F4658E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E8B55A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7822372" w14:textId="77777777" w:rsidR="00056E90" w:rsidRPr="00ED4D76" w:rsidRDefault="00056E90" w:rsidP="001D0743">
      <w:pPr>
        <w:rPr>
          <w:lang w:eastAsia="zh-CN"/>
        </w:rPr>
      </w:pPr>
    </w:p>
    <w:p w14:paraId="0696BFE2" w14:textId="77777777" w:rsidR="00E53577" w:rsidRPr="00ED4D76" w:rsidRDefault="00E53577" w:rsidP="001D0743">
      <w:pPr>
        <w:rPr>
          <w:lang w:eastAsia="zh-CN"/>
        </w:rPr>
      </w:pPr>
    </w:p>
    <w:p w14:paraId="604BF10E" w14:textId="77777777" w:rsidR="00E53577" w:rsidRPr="00ED4D76" w:rsidRDefault="00E53577" w:rsidP="001D0743">
      <w:pPr>
        <w:rPr>
          <w:lang w:eastAsia="zh-CN"/>
        </w:rPr>
      </w:pPr>
    </w:p>
    <w:p w14:paraId="5C6B8984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4876838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7FAF7F00" w14:textId="26B34827" w:rsidR="00583BCB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84669565" w:history="1">
        <w:r w:rsidR="00583BCB" w:rsidRPr="008D1B2A">
          <w:rPr>
            <w:rStyle w:val="aff1"/>
            <w:noProof/>
          </w:rPr>
          <w:t xml:space="preserve">1  </w:t>
        </w:r>
        <w:r w:rsidR="00583BCB" w:rsidRPr="008D1B2A">
          <w:rPr>
            <w:rStyle w:val="aff1"/>
            <w:noProof/>
          </w:rPr>
          <w:t>分析</w:t>
        </w:r>
        <w:r w:rsidR="00583BCB">
          <w:rPr>
            <w:noProof/>
            <w:webHidden/>
          </w:rPr>
          <w:tab/>
        </w:r>
        <w:r w:rsidR="00583BCB">
          <w:rPr>
            <w:noProof/>
            <w:webHidden/>
          </w:rPr>
          <w:fldChar w:fldCharType="begin"/>
        </w:r>
        <w:r w:rsidR="00583BCB">
          <w:rPr>
            <w:noProof/>
            <w:webHidden/>
          </w:rPr>
          <w:instrText xml:space="preserve"> PAGEREF _Toc84669565 \h </w:instrText>
        </w:r>
        <w:r w:rsidR="00583BCB">
          <w:rPr>
            <w:noProof/>
            <w:webHidden/>
          </w:rPr>
        </w:r>
        <w:r w:rsidR="00583BCB">
          <w:rPr>
            <w:noProof/>
            <w:webHidden/>
          </w:rPr>
          <w:fldChar w:fldCharType="separate"/>
        </w:r>
        <w:r w:rsidR="00583BCB">
          <w:rPr>
            <w:noProof/>
            <w:webHidden/>
          </w:rPr>
          <w:t>1</w:t>
        </w:r>
        <w:r w:rsidR="00583BCB">
          <w:rPr>
            <w:noProof/>
            <w:webHidden/>
          </w:rPr>
          <w:fldChar w:fldCharType="end"/>
        </w:r>
      </w:hyperlink>
    </w:p>
    <w:p w14:paraId="0AA824EE" w14:textId="5F222ACB" w:rsidR="00583BCB" w:rsidRDefault="00583BC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66" w:history="1">
        <w:r w:rsidRPr="008D1B2A">
          <w:rPr>
            <w:rStyle w:val="aff1"/>
            <w:noProof/>
          </w:rPr>
          <w:t xml:space="preserve">1.1 </w:t>
        </w:r>
        <w:r w:rsidRPr="008D1B2A">
          <w:rPr>
            <w:rStyle w:val="aff1"/>
            <w:noProof/>
          </w:rPr>
          <w:t>背景分析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_Toc84669566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F9D70BC" w14:textId="254A2AC9" w:rsidR="00583BCB" w:rsidRDefault="00583BC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67" w:history="1">
        <w:r w:rsidRPr="008D1B2A">
          <w:rPr>
            <w:rStyle w:val="aff1"/>
            <w:noProof/>
          </w:rPr>
          <w:t xml:space="preserve">1.2 </w:t>
        </w:r>
        <w:r w:rsidRPr="008D1B2A">
          <w:rPr>
            <w:rStyle w:val="aff1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_Toc84669567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FAD7EF" w14:textId="30545937" w:rsidR="00583BCB" w:rsidRDefault="00583BCB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4669568" w:history="1">
        <w:r w:rsidRPr="008D1B2A">
          <w:rPr>
            <w:rStyle w:val="aff1"/>
            <w:noProof/>
          </w:rPr>
          <w:t xml:space="preserve">2 </w:t>
        </w:r>
        <w:r w:rsidRPr="008D1B2A">
          <w:rPr>
            <w:rStyle w:val="aff1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_Toc84669568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3A9437" w14:textId="31A904DF" w:rsidR="00583BCB" w:rsidRDefault="00583BC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69" w:history="1">
        <w:r w:rsidRPr="008D1B2A">
          <w:rPr>
            <w:rStyle w:val="aff1"/>
            <w:noProof/>
          </w:rPr>
          <w:t xml:space="preserve">2.1 </w:t>
        </w:r>
        <w:r w:rsidRPr="008D1B2A">
          <w:rPr>
            <w:rStyle w:val="aff1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_Toc84669569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54B1C8" w14:textId="3B02363B" w:rsidR="00583BCB" w:rsidRDefault="00583BC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70" w:history="1">
        <w:r w:rsidRPr="008D1B2A">
          <w:rPr>
            <w:rStyle w:val="aff1"/>
            <w:noProof/>
          </w:rPr>
          <w:t xml:space="preserve">2.2 </w:t>
        </w:r>
        <w:r w:rsidRPr="008D1B2A">
          <w:rPr>
            <w:rStyle w:val="aff1"/>
            <w:noProof/>
          </w:rPr>
          <w:t>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_Toc84669570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354184" w14:textId="01DC6A74" w:rsidR="00583BCB" w:rsidRDefault="00583BC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71" w:history="1">
        <w:r w:rsidRPr="008D1B2A">
          <w:rPr>
            <w:rStyle w:val="aff1"/>
            <w:noProof/>
          </w:rPr>
          <w:t xml:space="preserve">2.3 </w:t>
        </w:r>
        <w:r w:rsidRPr="008D1B2A">
          <w:rPr>
            <w:rStyle w:val="aff1"/>
            <w:noProof/>
          </w:rPr>
          <w:t>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_Toc84669571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1F3919" w14:textId="02467139" w:rsidR="00583BCB" w:rsidRDefault="00583BCB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4669572" w:history="1">
        <w:r w:rsidRPr="008D1B2A">
          <w:rPr>
            <w:rStyle w:val="aff1"/>
            <w:noProof/>
          </w:rPr>
          <w:t xml:space="preserve">3 </w:t>
        </w:r>
        <w:r w:rsidRPr="008D1B2A">
          <w:rPr>
            <w:rStyle w:val="aff1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_Toc84669572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DE4D3F" w14:textId="73A6304B" w:rsidR="00583BCB" w:rsidRDefault="00583BC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73" w:history="1">
        <w:r w:rsidRPr="008D1B2A">
          <w:rPr>
            <w:rStyle w:val="aff1"/>
            <w:noProof/>
          </w:rPr>
          <w:t xml:space="preserve">3.1 </w:t>
        </w:r>
        <w:r w:rsidRPr="008D1B2A">
          <w:rPr>
            <w:rStyle w:val="aff1"/>
            <w:noProof/>
          </w:rPr>
          <w:t>插入功能的实现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_Toc84669573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464993" w14:textId="44D30B5C" w:rsidR="00583BCB" w:rsidRDefault="00583BC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74" w:history="1">
        <w:r w:rsidRPr="008D1B2A">
          <w:rPr>
            <w:rStyle w:val="aff1"/>
            <w:noProof/>
          </w:rPr>
          <w:t xml:space="preserve">3.1.1 </w:t>
        </w:r>
        <w:r w:rsidRPr="008D1B2A">
          <w:rPr>
            <w:rStyle w:val="aff1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_Toc84669574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813E29" w14:textId="2350F1AD" w:rsidR="00583BCB" w:rsidRDefault="00583BCB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75" w:history="1">
        <w:r w:rsidRPr="008D1B2A">
          <w:rPr>
            <w:rStyle w:val="aff1"/>
            <w:noProof/>
          </w:rPr>
          <w:t xml:space="preserve">3.1.2 </w:t>
        </w:r>
        <w:r w:rsidRPr="008D1B2A">
          <w:rPr>
            <w:rStyle w:val="aff1"/>
            <w:noProof/>
          </w:rPr>
          <w:t>插入功能核心代码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_Toc84669575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3A4F63" w14:textId="321A7707" w:rsidR="00583BCB" w:rsidRDefault="00583BC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76" w:history="1">
        <w:r w:rsidRPr="008D1B2A">
          <w:rPr>
            <w:rStyle w:val="aff1"/>
            <w:noProof/>
          </w:rPr>
          <w:t xml:space="preserve">3.2 </w:t>
        </w:r>
        <w:r w:rsidRPr="008D1B2A">
          <w:rPr>
            <w:rStyle w:val="aff1"/>
            <w:noProof/>
          </w:rPr>
          <w:t>删除功能的实现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_Toc84669576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044E0C" w14:textId="6A48F939" w:rsidR="00583BCB" w:rsidRDefault="002B3D0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77" w:history="1">
        <w:r w:rsidR="00583BCB" w:rsidRPr="008D1B2A">
          <w:rPr>
            <w:rStyle w:val="aff1"/>
            <w:noProof/>
          </w:rPr>
          <w:t xml:space="preserve">3.2.1 </w:t>
        </w:r>
        <w:r w:rsidR="00583BCB" w:rsidRPr="008D1B2A">
          <w:rPr>
            <w:rStyle w:val="aff1"/>
            <w:noProof/>
          </w:rPr>
          <w:t>实现方法</w:t>
        </w:r>
        <w:r w:rsidR="00583BCB">
          <w:rPr>
            <w:noProof/>
            <w:webHidden/>
          </w:rPr>
          <w:tab/>
        </w:r>
        <w:r w:rsidR="00583BCB">
          <w:rPr>
            <w:noProof/>
            <w:webHidden/>
          </w:rPr>
          <w:fldChar w:fldCharType="begin"/>
        </w:r>
        <w:r w:rsidR="00583BCB">
          <w:rPr>
            <w:noProof/>
            <w:webHidden/>
          </w:rPr>
          <w:instrText xml:space="preserve"> PAGEREF _Toc84669577 \h </w:instrText>
        </w:r>
        <w:r w:rsidR="00583BCB">
          <w:rPr>
            <w:noProof/>
            <w:webHidden/>
          </w:rPr>
        </w:r>
        <w:r w:rsidR="00583BCB">
          <w:rPr>
            <w:noProof/>
            <w:webHidden/>
          </w:rPr>
          <w:fldChar w:fldCharType="separate"/>
        </w:r>
        <w:r w:rsidR="00583BCB">
          <w:rPr>
            <w:noProof/>
            <w:webHidden/>
          </w:rPr>
          <w:t>3</w:t>
        </w:r>
        <w:r w:rsidR="00583BCB">
          <w:rPr>
            <w:noProof/>
            <w:webHidden/>
          </w:rPr>
          <w:fldChar w:fldCharType="end"/>
        </w:r>
      </w:hyperlink>
    </w:p>
    <w:p w14:paraId="66330E54" w14:textId="7D595AA8" w:rsidR="00583BCB" w:rsidRDefault="002B3D0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78" w:history="1">
        <w:r w:rsidR="00583BCB" w:rsidRPr="008D1B2A">
          <w:rPr>
            <w:rStyle w:val="aff1"/>
            <w:noProof/>
          </w:rPr>
          <w:t xml:space="preserve">3.2.2 </w:t>
        </w:r>
        <w:r w:rsidR="00583BCB" w:rsidRPr="008D1B2A">
          <w:rPr>
            <w:rStyle w:val="aff1"/>
            <w:noProof/>
          </w:rPr>
          <w:t>删除功能核心代码</w:t>
        </w:r>
        <w:r w:rsidR="00583BCB">
          <w:rPr>
            <w:noProof/>
            <w:webHidden/>
          </w:rPr>
          <w:tab/>
        </w:r>
        <w:r w:rsidR="00583BCB">
          <w:rPr>
            <w:noProof/>
            <w:webHidden/>
          </w:rPr>
          <w:fldChar w:fldCharType="begin"/>
        </w:r>
        <w:r w:rsidR="00583BCB">
          <w:rPr>
            <w:noProof/>
            <w:webHidden/>
          </w:rPr>
          <w:instrText xml:space="preserve"> PAGEREF _Toc84669578 \h </w:instrText>
        </w:r>
        <w:r w:rsidR="00583BCB">
          <w:rPr>
            <w:noProof/>
            <w:webHidden/>
          </w:rPr>
        </w:r>
        <w:r w:rsidR="00583BCB">
          <w:rPr>
            <w:noProof/>
            <w:webHidden/>
          </w:rPr>
          <w:fldChar w:fldCharType="separate"/>
        </w:r>
        <w:r w:rsidR="00583BCB">
          <w:rPr>
            <w:noProof/>
            <w:webHidden/>
          </w:rPr>
          <w:t>3</w:t>
        </w:r>
        <w:r w:rsidR="00583BCB">
          <w:rPr>
            <w:noProof/>
            <w:webHidden/>
          </w:rPr>
          <w:fldChar w:fldCharType="end"/>
        </w:r>
      </w:hyperlink>
    </w:p>
    <w:p w14:paraId="4FB9A2E7" w14:textId="1892903C" w:rsidR="00583BCB" w:rsidRDefault="002B3D01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79" w:history="1">
        <w:r w:rsidR="00583BCB" w:rsidRPr="008D1B2A">
          <w:rPr>
            <w:rStyle w:val="aff1"/>
            <w:noProof/>
          </w:rPr>
          <w:t xml:space="preserve">3.3 </w:t>
        </w:r>
        <w:r w:rsidR="00583BCB" w:rsidRPr="008D1B2A">
          <w:rPr>
            <w:rStyle w:val="aff1"/>
            <w:noProof/>
          </w:rPr>
          <w:t>清空功能的实现</w:t>
        </w:r>
        <w:r w:rsidR="00583BCB">
          <w:rPr>
            <w:noProof/>
            <w:webHidden/>
          </w:rPr>
          <w:tab/>
        </w:r>
        <w:r w:rsidR="00583BCB">
          <w:rPr>
            <w:noProof/>
            <w:webHidden/>
          </w:rPr>
          <w:fldChar w:fldCharType="begin"/>
        </w:r>
        <w:r w:rsidR="00583BCB">
          <w:rPr>
            <w:noProof/>
            <w:webHidden/>
          </w:rPr>
          <w:instrText xml:space="preserve"> PAGEREF _Toc84669579 \h </w:instrText>
        </w:r>
        <w:r w:rsidR="00583BCB">
          <w:rPr>
            <w:noProof/>
            <w:webHidden/>
          </w:rPr>
        </w:r>
        <w:r w:rsidR="00583BCB">
          <w:rPr>
            <w:noProof/>
            <w:webHidden/>
          </w:rPr>
          <w:fldChar w:fldCharType="separate"/>
        </w:r>
        <w:r w:rsidR="00583BCB">
          <w:rPr>
            <w:noProof/>
            <w:webHidden/>
          </w:rPr>
          <w:t>4</w:t>
        </w:r>
        <w:r w:rsidR="00583BCB">
          <w:rPr>
            <w:noProof/>
            <w:webHidden/>
          </w:rPr>
          <w:fldChar w:fldCharType="end"/>
        </w:r>
      </w:hyperlink>
    </w:p>
    <w:p w14:paraId="1FAB5176" w14:textId="374FF048" w:rsidR="00583BCB" w:rsidRDefault="002B3D0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80" w:history="1">
        <w:r w:rsidR="00583BCB" w:rsidRPr="008D1B2A">
          <w:rPr>
            <w:rStyle w:val="aff1"/>
            <w:noProof/>
          </w:rPr>
          <w:t xml:space="preserve">3.3.1 </w:t>
        </w:r>
        <w:r w:rsidR="00583BCB" w:rsidRPr="008D1B2A">
          <w:rPr>
            <w:rStyle w:val="aff1"/>
            <w:noProof/>
          </w:rPr>
          <w:t>实现方法</w:t>
        </w:r>
        <w:r w:rsidR="00583BCB">
          <w:rPr>
            <w:noProof/>
            <w:webHidden/>
          </w:rPr>
          <w:tab/>
        </w:r>
        <w:r w:rsidR="00583BCB">
          <w:rPr>
            <w:noProof/>
            <w:webHidden/>
          </w:rPr>
          <w:fldChar w:fldCharType="begin"/>
        </w:r>
        <w:r w:rsidR="00583BCB">
          <w:rPr>
            <w:noProof/>
            <w:webHidden/>
          </w:rPr>
          <w:instrText xml:space="preserve"> PAGEREF _Toc84669580 \h </w:instrText>
        </w:r>
        <w:r w:rsidR="00583BCB">
          <w:rPr>
            <w:noProof/>
            <w:webHidden/>
          </w:rPr>
        </w:r>
        <w:r w:rsidR="00583BCB">
          <w:rPr>
            <w:noProof/>
            <w:webHidden/>
          </w:rPr>
          <w:fldChar w:fldCharType="separate"/>
        </w:r>
        <w:r w:rsidR="00583BCB">
          <w:rPr>
            <w:noProof/>
            <w:webHidden/>
          </w:rPr>
          <w:t>4</w:t>
        </w:r>
        <w:r w:rsidR="00583BCB">
          <w:rPr>
            <w:noProof/>
            <w:webHidden/>
          </w:rPr>
          <w:fldChar w:fldCharType="end"/>
        </w:r>
      </w:hyperlink>
    </w:p>
    <w:p w14:paraId="0A60D1AB" w14:textId="0E7501A1" w:rsidR="00583BCB" w:rsidRDefault="002B3D0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81" w:history="1">
        <w:r w:rsidR="00583BCB" w:rsidRPr="008D1B2A">
          <w:rPr>
            <w:rStyle w:val="aff1"/>
            <w:noProof/>
          </w:rPr>
          <w:t xml:space="preserve">3.3.2 </w:t>
        </w:r>
        <w:r w:rsidR="00583BCB" w:rsidRPr="008D1B2A">
          <w:rPr>
            <w:rStyle w:val="aff1"/>
            <w:noProof/>
          </w:rPr>
          <w:t>清空功能核心代码</w:t>
        </w:r>
        <w:r w:rsidR="00583BCB">
          <w:rPr>
            <w:noProof/>
            <w:webHidden/>
          </w:rPr>
          <w:tab/>
        </w:r>
        <w:r w:rsidR="00583BCB">
          <w:rPr>
            <w:noProof/>
            <w:webHidden/>
          </w:rPr>
          <w:fldChar w:fldCharType="begin"/>
        </w:r>
        <w:r w:rsidR="00583BCB">
          <w:rPr>
            <w:noProof/>
            <w:webHidden/>
          </w:rPr>
          <w:instrText xml:space="preserve"> PAGEREF _Toc84669581 \h </w:instrText>
        </w:r>
        <w:r w:rsidR="00583BCB">
          <w:rPr>
            <w:noProof/>
            <w:webHidden/>
          </w:rPr>
        </w:r>
        <w:r w:rsidR="00583BCB">
          <w:rPr>
            <w:noProof/>
            <w:webHidden/>
          </w:rPr>
          <w:fldChar w:fldCharType="separate"/>
        </w:r>
        <w:r w:rsidR="00583BCB">
          <w:rPr>
            <w:noProof/>
            <w:webHidden/>
          </w:rPr>
          <w:t>4</w:t>
        </w:r>
        <w:r w:rsidR="00583BCB">
          <w:rPr>
            <w:noProof/>
            <w:webHidden/>
          </w:rPr>
          <w:fldChar w:fldCharType="end"/>
        </w:r>
      </w:hyperlink>
    </w:p>
    <w:p w14:paraId="3F5850A2" w14:textId="62C52C3D" w:rsidR="00583BCB" w:rsidRDefault="002B3D01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82" w:history="1">
        <w:r w:rsidR="00583BCB" w:rsidRPr="008D1B2A">
          <w:rPr>
            <w:rStyle w:val="aff1"/>
            <w:noProof/>
          </w:rPr>
          <w:t>3.4 main.cpp</w:t>
        </w:r>
        <w:r w:rsidR="00583BCB" w:rsidRPr="008D1B2A">
          <w:rPr>
            <w:rStyle w:val="aff1"/>
            <w:noProof/>
          </w:rPr>
          <w:t>代码逻辑</w:t>
        </w:r>
        <w:r w:rsidR="00583BCB">
          <w:rPr>
            <w:noProof/>
            <w:webHidden/>
          </w:rPr>
          <w:tab/>
        </w:r>
        <w:r w:rsidR="00583BCB">
          <w:rPr>
            <w:noProof/>
            <w:webHidden/>
          </w:rPr>
          <w:fldChar w:fldCharType="begin"/>
        </w:r>
        <w:r w:rsidR="00583BCB">
          <w:rPr>
            <w:noProof/>
            <w:webHidden/>
          </w:rPr>
          <w:instrText xml:space="preserve"> PAGEREF _Toc84669582 \h </w:instrText>
        </w:r>
        <w:r w:rsidR="00583BCB">
          <w:rPr>
            <w:noProof/>
            <w:webHidden/>
          </w:rPr>
        </w:r>
        <w:r w:rsidR="00583BCB">
          <w:rPr>
            <w:noProof/>
            <w:webHidden/>
          </w:rPr>
          <w:fldChar w:fldCharType="separate"/>
        </w:r>
        <w:r w:rsidR="00583BCB">
          <w:rPr>
            <w:noProof/>
            <w:webHidden/>
          </w:rPr>
          <w:t>4</w:t>
        </w:r>
        <w:r w:rsidR="00583BCB">
          <w:rPr>
            <w:noProof/>
            <w:webHidden/>
          </w:rPr>
          <w:fldChar w:fldCharType="end"/>
        </w:r>
      </w:hyperlink>
    </w:p>
    <w:p w14:paraId="3A1A2394" w14:textId="15D7C62D" w:rsidR="00583BCB" w:rsidRDefault="002B3D0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83" w:history="1">
        <w:r w:rsidR="00583BCB" w:rsidRPr="008D1B2A">
          <w:rPr>
            <w:rStyle w:val="aff1"/>
            <w:noProof/>
          </w:rPr>
          <w:t xml:space="preserve">3.4.1 </w:t>
        </w:r>
        <w:r w:rsidR="00583BCB" w:rsidRPr="008D1B2A">
          <w:rPr>
            <w:rStyle w:val="aff1"/>
            <w:noProof/>
          </w:rPr>
          <w:t>具体实现过程</w:t>
        </w:r>
        <w:r w:rsidR="00583BCB">
          <w:rPr>
            <w:noProof/>
            <w:webHidden/>
          </w:rPr>
          <w:tab/>
        </w:r>
        <w:r w:rsidR="00583BCB">
          <w:rPr>
            <w:noProof/>
            <w:webHidden/>
          </w:rPr>
          <w:fldChar w:fldCharType="begin"/>
        </w:r>
        <w:r w:rsidR="00583BCB">
          <w:rPr>
            <w:noProof/>
            <w:webHidden/>
          </w:rPr>
          <w:instrText xml:space="preserve"> PAGEREF _Toc84669583 \h </w:instrText>
        </w:r>
        <w:r w:rsidR="00583BCB">
          <w:rPr>
            <w:noProof/>
            <w:webHidden/>
          </w:rPr>
        </w:r>
        <w:r w:rsidR="00583BCB">
          <w:rPr>
            <w:noProof/>
            <w:webHidden/>
          </w:rPr>
          <w:fldChar w:fldCharType="separate"/>
        </w:r>
        <w:r w:rsidR="00583BCB">
          <w:rPr>
            <w:noProof/>
            <w:webHidden/>
          </w:rPr>
          <w:t>4</w:t>
        </w:r>
        <w:r w:rsidR="00583BCB">
          <w:rPr>
            <w:noProof/>
            <w:webHidden/>
          </w:rPr>
          <w:fldChar w:fldCharType="end"/>
        </w:r>
      </w:hyperlink>
    </w:p>
    <w:p w14:paraId="17D3BE9C" w14:textId="425E6FF2" w:rsidR="00583BCB" w:rsidRDefault="002B3D0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84" w:history="1">
        <w:r w:rsidR="00583BCB" w:rsidRPr="008D1B2A">
          <w:rPr>
            <w:rStyle w:val="aff1"/>
            <w:noProof/>
          </w:rPr>
          <w:t xml:space="preserve">3.4.2 </w:t>
        </w:r>
        <w:r w:rsidR="00583BCB" w:rsidRPr="008D1B2A">
          <w:rPr>
            <w:rStyle w:val="aff1"/>
            <w:noProof/>
          </w:rPr>
          <w:t>总体系统核心代码</w:t>
        </w:r>
        <w:r w:rsidR="00583BCB">
          <w:rPr>
            <w:noProof/>
            <w:webHidden/>
          </w:rPr>
          <w:tab/>
        </w:r>
        <w:r w:rsidR="00583BCB">
          <w:rPr>
            <w:noProof/>
            <w:webHidden/>
          </w:rPr>
          <w:fldChar w:fldCharType="begin"/>
        </w:r>
        <w:r w:rsidR="00583BCB">
          <w:rPr>
            <w:noProof/>
            <w:webHidden/>
          </w:rPr>
          <w:instrText xml:space="preserve"> PAGEREF _Toc84669584 \h </w:instrText>
        </w:r>
        <w:r w:rsidR="00583BCB">
          <w:rPr>
            <w:noProof/>
            <w:webHidden/>
          </w:rPr>
        </w:r>
        <w:r w:rsidR="00583BCB">
          <w:rPr>
            <w:noProof/>
            <w:webHidden/>
          </w:rPr>
          <w:fldChar w:fldCharType="separate"/>
        </w:r>
        <w:r w:rsidR="00583BCB">
          <w:rPr>
            <w:noProof/>
            <w:webHidden/>
          </w:rPr>
          <w:t>4</w:t>
        </w:r>
        <w:r w:rsidR="00583BCB">
          <w:rPr>
            <w:noProof/>
            <w:webHidden/>
          </w:rPr>
          <w:fldChar w:fldCharType="end"/>
        </w:r>
      </w:hyperlink>
    </w:p>
    <w:p w14:paraId="314411FB" w14:textId="5252AE81" w:rsidR="00583BCB" w:rsidRDefault="002B3D01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4669585" w:history="1">
        <w:r w:rsidR="00583BCB" w:rsidRPr="008D1B2A">
          <w:rPr>
            <w:rStyle w:val="aff1"/>
            <w:noProof/>
          </w:rPr>
          <w:t xml:space="preserve">4 </w:t>
        </w:r>
        <w:r w:rsidR="00583BCB" w:rsidRPr="008D1B2A">
          <w:rPr>
            <w:rStyle w:val="aff1"/>
            <w:noProof/>
          </w:rPr>
          <w:t>测试</w:t>
        </w:r>
        <w:r w:rsidR="00583BCB">
          <w:rPr>
            <w:noProof/>
            <w:webHidden/>
          </w:rPr>
          <w:tab/>
        </w:r>
        <w:r w:rsidR="00583BCB">
          <w:rPr>
            <w:noProof/>
            <w:webHidden/>
          </w:rPr>
          <w:fldChar w:fldCharType="begin"/>
        </w:r>
        <w:r w:rsidR="00583BCB">
          <w:rPr>
            <w:noProof/>
            <w:webHidden/>
          </w:rPr>
          <w:instrText xml:space="preserve"> PAGEREF _Toc84669585 \h </w:instrText>
        </w:r>
        <w:r w:rsidR="00583BCB">
          <w:rPr>
            <w:noProof/>
            <w:webHidden/>
          </w:rPr>
        </w:r>
        <w:r w:rsidR="00583BCB">
          <w:rPr>
            <w:noProof/>
            <w:webHidden/>
          </w:rPr>
          <w:fldChar w:fldCharType="separate"/>
        </w:r>
        <w:r w:rsidR="00583BCB">
          <w:rPr>
            <w:noProof/>
            <w:webHidden/>
          </w:rPr>
          <w:t>5</w:t>
        </w:r>
        <w:r w:rsidR="00583BCB">
          <w:rPr>
            <w:noProof/>
            <w:webHidden/>
          </w:rPr>
          <w:fldChar w:fldCharType="end"/>
        </w:r>
      </w:hyperlink>
    </w:p>
    <w:p w14:paraId="1B72A393" w14:textId="0B1E64CE" w:rsidR="00583BCB" w:rsidRDefault="002B3D01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86" w:history="1">
        <w:r w:rsidR="00583BCB" w:rsidRPr="008D1B2A">
          <w:rPr>
            <w:rStyle w:val="aff1"/>
            <w:noProof/>
          </w:rPr>
          <w:t xml:space="preserve">4.1 </w:t>
        </w:r>
        <w:r w:rsidR="00583BCB" w:rsidRPr="008D1B2A">
          <w:rPr>
            <w:rStyle w:val="aff1"/>
            <w:noProof/>
          </w:rPr>
          <w:t>测试</w:t>
        </w:r>
        <w:r w:rsidR="00583BCB" w:rsidRPr="008D1B2A">
          <w:rPr>
            <w:rStyle w:val="aff1"/>
            <w:noProof/>
          </w:rPr>
          <w:t>1</w:t>
        </w:r>
        <w:r w:rsidR="00583BCB">
          <w:rPr>
            <w:noProof/>
            <w:webHidden/>
          </w:rPr>
          <w:tab/>
        </w:r>
        <w:r w:rsidR="00583BCB">
          <w:rPr>
            <w:noProof/>
            <w:webHidden/>
          </w:rPr>
          <w:fldChar w:fldCharType="begin"/>
        </w:r>
        <w:r w:rsidR="00583BCB">
          <w:rPr>
            <w:noProof/>
            <w:webHidden/>
          </w:rPr>
          <w:instrText xml:space="preserve"> PAGEREF _Toc84669586 \h </w:instrText>
        </w:r>
        <w:r w:rsidR="00583BCB">
          <w:rPr>
            <w:noProof/>
            <w:webHidden/>
          </w:rPr>
        </w:r>
        <w:r w:rsidR="00583BCB">
          <w:rPr>
            <w:noProof/>
            <w:webHidden/>
          </w:rPr>
          <w:fldChar w:fldCharType="separate"/>
        </w:r>
        <w:r w:rsidR="00583BCB">
          <w:rPr>
            <w:noProof/>
            <w:webHidden/>
          </w:rPr>
          <w:t>5</w:t>
        </w:r>
        <w:r w:rsidR="00583BCB">
          <w:rPr>
            <w:noProof/>
            <w:webHidden/>
          </w:rPr>
          <w:fldChar w:fldCharType="end"/>
        </w:r>
      </w:hyperlink>
    </w:p>
    <w:p w14:paraId="17FA0CA1" w14:textId="3AE0EEF6" w:rsidR="00583BCB" w:rsidRDefault="002B3D01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87" w:history="1">
        <w:r w:rsidR="00583BCB" w:rsidRPr="008D1B2A">
          <w:rPr>
            <w:rStyle w:val="aff1"/>
            <w:noProof/>
          </w:rPr>
          <w:t xml:space="preserve">4.2 </w:t>
        </w:r>
        <w:r w:rsidR="00583BCB" w:rsidRPr="008D1B2A">
          <w:rPr>
            <w:rStyle w:val="aff1"/>
            <w:noProof/>
          </w:rPr>
          <w:t>测试</w:t>
        </w:r>
        <w:r w:rsidR="00583BCB" w:rsidRPr="008D1B2A">
          <w:rPr>
            <w:rStyle w:val="aff1"/>
            <w:noProof/>
          </w:rPr>
          <w:t>2</w:t>
        </w:r>
        <w:r w:rsidR="00583BCB">
          <w:rPr>
            <w:noProof/>
            <w:webHidden/>
          </w:rPr>
          <w:tab/>
        </w:r>
        <w:r w:rsidR="00583BCB">
          <w:rPr>
            <w:noProof/>
            <w:webHidden/>
          </w:rPr>
          <w:fldChar w:fldCharType="begin"/>
        </w:r>
        <w:r w:rsidR="00583BCB">
          <w:rPr>
            <w:noProof/>
            <w:webHidden/>
          </w:rPr>
          <w:instrText xml:space="preserve"> PAGEREF _Toc84669587 \h </w:instrText>
        </w:r>
        <w:r w:rsidR="00583BCB">
          <w:rPr>
            <w:noProof/>
            <w:webHidden/>
          </w:rPr>
        </w:r>
        <w:r w:rsidR="00583BCB">
          <w:rPr>
            <w:noProof/>
            <w:webHidden/>
          </w:rPr>
          <w:fldChar w:fldCharType="separate"/>
        </w:r>
        <w:r w:rsidR="00583BCB">
          <w:rPr>
            <w:noProof/>
            <w:webHidden/>
          </w:rPr>
          <w:t>6</w:t>
        </w:r>
        <w:r w:rsidR="00583BCB">
          <w:rPr>
            <w:noProof/>
            <w:webHidden/>
          </w:rPr>
          <w:fldChar w:fldCharType="end"/>
        </w:r>
      </w:hyperlink>
    </w:p>
    <w:p w14:paraId="6EC3483D" w14:textId="5C6750A3" w:rsidR="00583BCB" w:rsidRDefault="002B3D01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669588" w:history="1">
        <w:r w:rsidR="00583BCB" w:rsidRPr="008D1B2A">
          <w:rPr>
            <w:rStyle w:val="aff1"/>
            <w:noProof/>
          </w:rPr>
          <w:t xml:space="preserve">4.3 </w:t>
        </w:r>
        <w:r w:rsidR="00583BCB" w:rsidRPr="008D1B2A">
          <w:rPr>
            <w:rStyle w:val="aff1"/>
            <w:noProof/>
          </w:rPr>
          <w:t>测试</w:t>
        </w:r>
        <w:r w:rsidR="00583BCB" w:rsidRPr="008D1B2A">
          <w:rPr>
            <w:rStyle w:val="aff1"/>
            <w:noProof/>
          </w:rPr>
          <w:t>3</w:t>
        </w:r>
        <w:r w:rsidR="00583BCB">
          <w:rPr>
            <w:noProof/>
            <w:webHidden/>
          </w:rPr>
          <w:tab/>
        </w:r>
        <w:r w:rsidR="00583BCB">
          <w:rPr>
            <w:noProof/>
            <w:webHidden/>
          </w:rPr>
          <w:fldChar w:fldCharType="begin"/>
        </w:r>
        <w:r w:rsidR="00583BCB">
          <w:rPr>
            <w:noProof/>
            <w:webHidden/>
          </w:rPr>
          <w:instrText xml:space="preserve"> PAGEREF _Toc84669588 \h </w:instrText>
        </w:r>
        <w:r w:rsidR="00583BCB">
          <w:rPr>
            <w:noProof/>
            <w:webHidden/>
          </w:rPr>
        </w:r>
        <w:r w:rsidR="00583BCB">
          <w:rPr>
            <w:noProof/>
            <w:webHidden/>
          </w:rPr>
          <w:fldChar w:fldCharType="separate"/>
        </w:r>
        <w:r w:rsidR="00583BCB">
          <w:rPr>
            <w:noProof/>
            <w:webHidden/>
          </w:rPr>
          <w:t>6</w:t>
        </w:r>
        <w:r w:rsidR="00583BCB">
          <w:rPr>
            <w:noProof/>
            <w:webHidden/>
          </w:rPr>
          <w:fldChar w:fldCharType="end"/>
        </w:r>
      </w:hyperlink>
    </w:p>
    <w:p w14:paraId="33ED6298" w14:textId="54B73E80" w:rsidR="00D27026" w:rsidRPr="00540E28" w:rsidRDefault="00572339" w:rsidP="00540E28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  <w:sectPr w:rsidR="00D27026" w:rsidRPr="00540E28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fldChar w:fldCharType="end"/>
      </w:r>
      <w:r w:rsidR="00AD4053" w:rsidRPr="00ED4D76">
        <w:br w:type="page"/>
      </w:r>
    </w:p>
    <w:p w14:paraId="34EC2F12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84669565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63D694D0" w14:textId="77777777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84669566"/>
      <w:r w:rsidRPr="00C119C2">
        <w:rPr>
          <w:rFonts w:hint="eastAsia"/>
        </w:rPr>
        <w:t xml:space="preserve">1.1 </w:t>
      </w:r>
      <w:bookmarkEnd w:id="3"/>
      <w:r w:rsidR="0075165E" w:rsidRPr="00C119C2">
        <w:rPr>
          <w:rFonts w:hint="eastAsia"/>
        </w:rPr>
        <w:t>背景分析</w:t>
      </w:r>
      <w:bookmarkEnd w:id="4"/>
    </w:p>
    <w:p w14:paraId="3E98FA73" w14:textId="082384B2" w:rsidR="00C119C2" w:rsidRDefault="005D35A3" w:rsidP="00C119C2">
      <w:pPr>
        <w:rPr>
          <w:lang w:eastAsia="zh-CN"/>
        </w:rPr>
      </w:pPr>
      <w:bookmarkStart w:id="5" w:name="_Toc484542869"/>
      <w:r>
        <w:rPr>
          <w:rFonts w:hint="eastAsia"/>
          <w:lang w:eastAsia="zh-CN"/>
        </w:rPr>
        <w:t>约</w:t>
      </w:r>
      <w:proofErr w:type="gramStart"/>
      <w:r>
        <w:rPr>
          <w:rFonts w:hint="eastAsia"/>
          <w:lang w:eastAsia="zh-CN"/>
        </w:rPr>
        <w:t>瑟</w:t>
      </w:r>
      <w:proofErr w:type="gramEnd"/>
      <w:r>
        <w:rPr>
          <w:rFonts w:hint="eastAsia"/>
          <w:lang w:eastAsia="zh-CN"/>
        </w:rPr>
        <w:t>夫生者死者游戏的大意是：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个旅客同乘一条船，因为严重超载，加上风高浪大危险万分；因此船长告诉乘客，只有将全船一半的旅客投入海中，其余人才能幸免于难。无奈，大家只得统一这种方法，并议定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个人围成一圈，由第一个人开始，依次报数，数到第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人，便将他投入大海中，然后从他的下一个人数起，数到第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人，再将他投入大海，如此循环，直到剩下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个乘客为止。问哪些位置是将被扔下大海的位置。</w:t>
      </w:r>
    </w:p>
    <w:p w14:paraId="0DCCF3E8" w14:textId="77777777" w:rsidR="00C119C2" w:rsidRDefault="00794BDB" w:rsidP="008F78B2">
      <w:pPr>
        <w:pStyle w:val="2"/>
        <w:spacing w:before="120"/>
      </w:pPr>
      <w:bookmarkStart w:id="6" w:name="_Toc84669567"/>
      <w:r w:rsidRPr="00C119C2">
        <w:rPr>
          <w:rFonts w:hint="eastAsia"/>
        </w:rPr>
        <w:t xml:space="preserve">1.2 </w:t>
      </w:r>
      <w:bookmarkEnd w:id="5"/>
      <w:r w:rsidR="0075165E" w:rsidRPr="00C119C2">
        <w:rPr>
          <w:rFonts w:hint="eastAsia"/>
        </w:rPr>
        <w:t>功能分析</w:t>
      </w:r>
      <w:bookmarkEnd w:id="6"/>
    </w:p>
    <w:p w14:paraId="1A8C297F" w14:textId="5FA6B356" w:rsidR="005D35A3" w:rsidRDefault="005D35A3" w:rsidP="005D35A3">
      <w:pPr>
        <w:rPr>
          <w:lang w:eastAsia="zh-CN"/>
        </w:rPr>
      </w:pPr>
      <w:r>
        <w:rPr>
          <w:rFonts w:hint="eastAsia"/>
          <w:lang w:eastAsia="zh-CN"/>
        </w:rPr>
        <w:t>在此我们使用单循环链表建立一个简单的模型，假如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旅客排成一个环形，依次顺序编号</w:t>
      </w:r>
      <w:r>
        <w:rPr>
          <w:rFonts w:hint="eastAsia"/>
          <w:lang w:eastAsia="zh-CN"/>
        </w:rPr>
        <w:t xml:space="preserve">1, 2, </w:t>
      </w:r>
      <w:r>
        <w:rPr>
          <w:lang w:eastAsia="zh-CN"/>
        </w:rPr>
        <w:t>…</w:t>
      </w:r>
      <w:r>
        <w:rPr>
          <w:rFonts w:hint="eastAsia"/>
          <w:lang w:eastAsia="zh-CN"/>
        </w:rPr>
        <w:t>, N</w:t>
      </w:r>
      <w:r>
        <w:rPr>
          <w:rFonts w:hint="eastAsia"/>
          <w:lang w:eastAsia="zh-CN"/>
        </w:rPr>
        <w:t>。从某个指定的第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号开始</w:t>
      </w:r>
      <w:r w:rsidR="0071465B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沿环计数，每数到第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个人就让</w:t>
      </w:r>
      <w:r w:rsidR="0071465B">
        <w:rPr>
          <w:rFonts w:hint="eastAsia"/>
          <w:lang w:eastAsia="zh-CN"/>
        </w:rPr>
        <w:t>其</w:t>
      </w:r>
      <w:r>
        <w:rPr>
          <w:rFonts w:hint="eastAsia"/>
          <w:lang w:eastAsia="zh-CN"/>
        </w:rPr>
        <w:t>出列，且从下一个人开始重新计数，继续进行下去。这个过程一直进行到剩下</w:t>
      </w:r>
      <w:r>
        <w:rPr>
          <w:rFonts w:hint="eastAsia"/>
          <w:lang w:eastAsia="zh-CN"/>
        </w:rPr>
        <w:t>K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旅客为止。其中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K</w:t>
      </w:r>
      <w:r>
        <w:rPr>
          <w:rFonts w:hint="eastAsia"/>
          <w:lang w:eastAsia="zh-CN"/>
        </w:rPr>
        <w:t>由用户输入。</w:t>
      </w:r>
    </w:p>
    <w:p w14:paraId="295B522C" w14:textId="1426347C" w:rsidR="005D35A3" w:rsidRDefault="005D35A3" w:rsidP="00C119C2">
      <w:pPr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旅客是站成一个圈，因此本题可以使用循环链表。首先需要建立一个含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元素的链表，采用一个个插入的方式，要注意这里最后一个结点指向的不是</w:t>
      </w:r>
      <w:r>
        <w:rPr>
          <w:rFonts w:hint="eastAsia"/>
          <w:lang w:eastAsia="zh-CN"/>
        </w:rPr>
        <w:t>NULL</w:t>
      </w:r>
      <w:r>
        <w:rPr>
          <w:rFonts w:hint="eastAsia"/>
          <w:lang w:eastAsia="zh-CN"/>
        </w:rPr>
        <w:t>而是附加头结点</w:t>
      </w:r>
      <w:r w:rsidR="00881FDD">
        <w:rPr>
          <w:rFonts w:hint="eastAsia"/>
          <w:lang w:eastAsia="zh-CN"/>
        </w:rPr>
        <w:t>。</w:t>
      </w:r>
    </w:p>
    <w:p w14:paraId="132B6544" w14:textId="0B5B1A73" w:rsidR="00881FDD" w:rsidRDefault="00881FDD" w:rsidP="00C119C2">
      <w:pPr>
        <w:rPr>
          <w:lang w:eastAsia="zh-CN"/>
        </w:rPr>
      </w:pPr>
      <w:r>
        <w:rPr>
          <w:rFonts w:hint="eastAsia"/>
          <w:lang w:eastAsia="zh-CN"/>
        </w:rPr>
        <w:t>在实现过程中主要需要进行向前移动</w:t>
      </w:r>
      <w:r>
        <w:rPr>
          <w:rFonts w:hint="eastAsia"/>
          <w:lang w:eastAsia="zh-CN"/>
        </w:rPr>
        <w:t>M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单位以及删除某个人的操作，前者</w:t>
      </w:r>
      <w:proofErr w:type="gramStart"/>
      <w:r>
        <w:rPr>
          <w:rFonts w:hint="eastAsia"/>
          <w:lang w:eastAsia="zh-CN"/>
        </w:rPr>
        <w:t>只需令某个</w:t>
      </w:r>
      <w:proofErr w:type="gramEnd"/>
      <w:r>
        <w:rPr>
          <w:rFonts w:hint="eastAsia"/>
          <w:lang w:eastAsia="zh-CN"/>
        </w:rPr>
        <w:t>结点指向下一个结点，后者的删除操作与普通链表相似，</w:t>
      </w:r>
      <w:proofErr w:type="gramStart"/>
      <w:r>
        <w:rPr>
          <w:rFonts w:hint="eastAsia"/>
          <w:lang w:eastAsia="zh-CN"/>
        </w:rPr>
        <w:t>只需让</w:t>
      </w:r>
      <w:proofErr w:type="gramEnd"/>
      <w:r>
        <w:rPr>
          <w:rFonts w:hint="eastAsia"/>
          <w:lang w:eastAsia="zh-CN"/>
        </w:rPr>
        <w:t>target</w:t>
      </w:r>
      <w:r>
        <w:rPr>
          <w:rFonts w:hint="eastAsia"/>
          <w:lang w:eastAsia="zh-CN"/>
        </w:rPr>
        <w:t>结点的前一个结点指向</w:t>
      </w:r>
      <w:r>
        <w:rPr>
          <w:rFonts w:hint="eastAsia"/>
          <w:lang w:eastAsia="zh-CN"/>
        </w:rPr>
        <w:t>target</w:t>
      </w:r>
      <w:r>
        <w:rPr>
          <w:rFonts w:hint="eastAsia"/>
          <w:lang w:eastAsia="zh-CN"/>
        </w:rPr>
        <w:t>所指向的结点，再将</w:t>
      </w:r>
      <w:r>
        <w:rPr>
          <w:rFonts w:hint="eastAsia"/>
          <w:lang w:eastAsia="zh-CN"/>
        </w:rPr>
        <w:t>target</w:t>
      </w:r>
      <w:r>
        <w:rPr>
          <w:rFonts w:hint="eastAsia"/>
          <w:lang w:eastAsia="zh-CN"/>
        </w:rPr>
        <w:t>删除，并输出</w:t>
      </w:r>
      <w:r>
        <w:rPr>
          <w:rFonts w:hint="eastAsia"/>
          <w:lang w:eastAsia="zh-CN"/>
        </w:rPr>
        <w:t>target</w:t>
      </w:r>
      <w:r>
        <w:rPr>
          <w:rFonts w:hint="eastAsia"/>
          <w:lang w:eastAsia="zh-CN"/>
        </w:rPr>
        <w:t>的数据。</w:t>
      </w:r>
    </w:p>
    <w:p w14:paraId="411251E5" w14:textId="6FDB170F" w:rsidR="00881FDD" w:rsidRDefault="00881FDD" w:rsidP="00C119C2">
      <w:pPr>
        <w:rPr>
          <w:lang w:eastAsia="zh-CN"/>
        </w:rPr>
      </w:pPr>
      <w:r>
        <w:rPr>
          <w:rFonts w:hint="eastAsia"/>
          <w:lang w:eastAsia="zh-CN"/>
        </w:rPr>
        <w:t>最后还需要遍历一遍链表输出所有剩下的结点。</w:t>
      </w:r>
    </w:p>
    <w:p w14:paraId="1C3E92F1" w14:textId="19BD871F" w:rsidR="00061434" w:rsidRDefault="005D35A3" w:rsidP="00C119C2">
      <w:pPr>
        <w:rPr>
          <w:lang w:eastAsia="zh-CN"/>
        </w:rPr>
      </w:pPr>
      <w:r>
        <w:rPr>
          <w:rFonts w:hint="eastAsia"/>
          <w:lang w:eastAsia="zh-CN"/>
        </w:rPr>
        <w:t>为了使链表为空和不为空时添加元素保持一致，添加一个附加尾结点，在初始化的时候同时指向对方。这样在插入新元素的时候就能统一操作。</w:t>
      </w:r>
    </w:p>
    <w:p w14:paraId="1A3E49A7" w14:textId="4310872C" w:rsidR="00061434" w:rsidRDefault="00881FDD" w:rsidP="00C119C2">
      <w:pPr>
        <w:rPr>
          <w:lang w:eastAsia="zh-CN"/>
        </w:rPr>
      </w:pPr>
      <w:r>
        <w:rPr>
          <w:rFonts w:hint="eastAsia"/>
          <w:lang w:eastAsia="zh-CN"/>
        </w:rPr>
        <w:t>循环链表在遍历的时候会遇到附加头尾结点的情况，由于附加头尾结点并不存储有效的数据，因此在循环到它们的时候需要跳过，因此设置一个成员函数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ircList</w:t>
      </w:r>
      <w:proofErr w:type="spellEnd"/>
      <w:r>
        <w:rPr>
          <w:lang w:eastAsia="zh-CN"/>
        </w:rPr>
        <w:t>::</w:t>
      </w:r>
      <w:proofErr w:type="spellStart"/>
      <w:r>
        <w:rPr>
          <w:lang w:eastAsia="zh-CN"/>
        </w:rPr>
        <w:t>CircLinkNode</w:t>
      </w:r>
      <w:proofErr w:type="spellEnd"/>
      <w:r>
        <w:rPr>
          <w:lang w:eastAsia="zh-CN"/>
        </w:rPr>
        <w:t xml:space="preserve">&lt;T&gt;* </w:t>
      </w:r>
      <w:r>
        <w:rPr>
          <w:rFonts w:hint="eastAsia"/>
          <w:lang w:eastAsia="zh-CN"/>
        </w:rPr>
        <w:t>Next</w:t>
      </w:r>
      <w:r>
        <w:rPr>
          <w:lang w:eastAsia="zh-CN"/>
        </w:rPr>
        <w:t>(</w:t>
      </w:r>
      <w:proofErr w:type="spellStart"/>
      <w:r>
        <w:rPr>
          <w:lang w:eastAsia="zh-CN"/>
        </w:rPr>
        <w:t>CircLinkNode</w:t>
      </w:r>
      <w:proofErr w:type="spellEnd"/>
      <w:r>
        <w:rPr>
          <w:lang w:eastAsia="zh-CN"/>
        </w:rPr>
        <w:t>&lt;T&gt;* cur)</w:t>
      </w:r>
      <w:r>
        <w:rPr>
          <w:rFonts w:hint="eastAsia"/>
          <w:lang w:eastAsia="zh-CN"/>
        </w:rPr>
        <w:t>，用来封装指向下一结点的操作。</w:t>
      </w:r>
    </w:p>
    <w:p w14:paraId="629C3F38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7" w:name="_Toc84669568"/>
      <w:r>
        <w:rPr>
          <w:rFonts w:hint="eastAsia"/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1F321FFC" w14:textId="77777777" w:rsidR="0075165E" w:rsidRDefault="0075165E" w:rsidP="008F78B2">
      <w:pPr>
        <w:pStyle w:val="2"/>
        <w:spacing w:before="120"/>
      </w:pPr>
      <w:bookmarkStart w:id="8" w:name="_Toc84669569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14:paraId="6101DBD0" w14:textId="71A84F1A" w:rsidR="00061434" w:rsidRPr="00061434" w:rsidRDefault="00881FDD" w:rsidP="00061434">
      <w:pPr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旅客围成一个圈之后，没有明确的前后序号顺序，因此采用循环链表。</w:t>
      </w:r>
    </w:p>
    <w:p w14:paraId="1F5AAF87" w14:textId="77777777" w:rsidR="0075165E" w:rsidRDefault="0075165E" w:rsidP="008F78B2">
      <w:pPr>
        <w:pStyle w:val="2"/>
        <w:spacing w:before="120"/>
      </w:pPr>
      <w:bookmarkStart w:id="9" w:name="_Toc84669570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9"/>
    </w:p>
    <w:p w14:paraId="750C9645" w14:textId="042F6DF1" w:rsidR="00061434" w:rsidRDefault="00881FDD" w:rsidP="00061434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CircList</w:t>
      </w:r>
      <w:r>
        <w:rPr>
          <w:lang w:eastAsia="zh-CN"/>
        </w:rPr>
        <w:t>.hpp</w:t>
      </w:r>
      <w:r>
        <w:rPr>
          <w:rFonts w:hint="eastAsia"/>
          <w:lang w:eastAsia="zh-CN"/>
        </w:rPr>
        <w:t>中由于采用</w:t>
      </w:r>
      <w:r>
        <w:rPr>
          <w:rFonts w:hint="eastAsia"/>
          <w:lang w:eastAsia="zh-CN"/>
        </w:rPr>
        <w:t>template</w:t>
      </w:r>
      <w:r>
        <w:rPr>
          <w:rFonts w:hint="eastAsia"/>
          <w:lang w:eastAsia="zh-CN"/>
        </w:rPr>
        <w:t>模板编程，声明和实现无法</w:t>
      </w:r>
      <w:proofErr w:type="gramStart"/>
      <w:r>
        <w:rPr>
          <w:rFonts w:hint="eastAsia"/>
          <w:lang w:eastAsia="zh-CN"/>
        </w:rPr>
        <w:t>分文件</w:t>
      </w:r>
      <w:proofErr w:type="gramEnd"/>
      <w:r>
        <w:rPr>
          <w:rFonts w:hint="eastAsia"/>
          <w:lang w:eastAsia="zh-CN"/>
        </w:rPr>
        <w:t>编写，故两者放在同一文件并命名为</w:t>
      </w:r>
      <w:r>
        <w:rPr>
          <w:rFonts w:hint="eastAsia"/>
          <w:lang w:eastAsia="zh-CN"/>
        </w:rPr>
        <w:t>.</w:t>
      </w:r>
      <w:proofErr w:type="spellStart"/>
      <w:r>
        <w:rPr>
          <w:lang w:eastAsia="zh-CN"/>
        </w:rPr>
        <w:t>hpp</w:t>
      </w:r>
      <w:proofErr w:type="spellEnd"/>
      <w:r>
        <w:rPr>
          <w:rFonts w:hint="eastAsia"/>
          <w:lang w:eastAsia="zh-CN"/>
        </w:rPr>
        <w:t>文件，其中包含两个类，即循环链表结点类（</w:t>
      </w:r>
      <w:proofErr w:type="spellStart"/>
      <w:r>
        <w:rPr>
          <w:rFonts w:hint="eastAsia"/>
          <w:lang w:eastAsia="zh-CN"/>
        </w:rPr>
        <w:t>CircLinkNode</w:t>
      </w:r>
      <w:proofErr w:type="spellEnd"/>
      <w:r>
        <w:rPr>
          <w:rFonts w:hint="eastAsia"/>
          <w:lang w:eastAsia="zh-CN"/>
        </w:rPr>
        <w:t>）和循环链表类（</w:t>
      </w:r>
      <w:proofErr w:type="spellStart"/>
      <w:r>
        <w:rPr>
          <w:rFonts w:hint="eastAsia"/>
          <w:lang w:eastAsia="zh-CN"/>
        </w:rPr>
        <w:t>CircList</w:t>
      </w:r>
      <w:proofErr w:type="spellEnd"/>
      <w:r>
        <w:rPr>
          <w:rFonts w:hint="eastAsia"/>
          <w:lang w:eastAsia="zh-CN"/>
        </w:rPr>
        <w:t>）</w:t>
      </w:r>
      <w:r w:rsidR="002568B1">
        <w:rPr>
          <w:rFonts w:hint="eastAsia"/>
          <w:lang w:eastAsia="zh-CN"/>
        </w:rPr>
        <w:t>。</w:t>
      </w:r>
    </w:p>
    <w:p w14:paraId="7EEDD929" w14:textId="77777777" w:rsidR="0075165E" w:rsidRDefault="0075165E" w:rsidP="008F78B2">
      <w:pPr>
        <w:pStyle w:val="2"/>
        <w:spacing w:before="120"/>
      </w:pPr>
      <w:bookmarkStart w:id="10" w:name="_Toc84669571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14:paraId="72D0534F" w14:textId="246BF510" w:rsidR="00AD5E2E" w:rsidRPr="00881FDD" w:rsidRDefault="00881FDD" w:rsidP="006B0072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循环</w:t>
      </w:r>
      <w:r w:rsidR="00061434" w:rsidRPr="006B0072">
        <w:rPr>
          <w:rFonts w:hint="eastAsia"/>
          <w:b/>
          <w:lang w:eastAsia="zh-CN"/>
        </w:rPr>
        <w:t>链表结点类（</w:t>
      </w:r>
      <w:proofErr w:type="spellStart"/>
      <w:r>
        <w:rPr>
          <w:b/>
          <w:lang w:eastAsia="zh-CN"/>
        </w:rPr>
        <w:t>CircLinkNode</w:t>
      </w:r>
      <w:proofErr w:type="spellEnd"/>
      <w:r w:rsidR="00061434" w:rsidRPr="006B0072">
        <w:rPr>
          <w:rFonts w:hint="eastAsia"/>
          <w:b/>
          <w:lang w:eastAsia="zh-CN"/>
        </w:rPr>
        <w:t>）</w:t>
      </w:r>
    </w:p>
    <w:p w14:paraId="3D18E241" w14:textId="38F7C3AC" w:rsidR="00061434" w:rsidRPr="006B0072" w:rsidRDefault="00881FDD" w:rsidP="006B0072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p</w:t>
      </w:r>
      <w:r>
        <w:rPr>
          <w:b/>
          <w:lang w:eastAsia="zh-CN"/>
        </w:rPr>
        <w:t>ublic</w:t>
      </w:r>
      <w:r>
        <w:rPr>
          <w:rFonts w:hint="eastAsia"/>
          <w:b/>
          <w:lang w:eastAsia="zh-CN"/>
        </w:rPr>
        <w:t>：</w:t>
      </w:r>
    </w:p>
    <w:p w14:paraId="0F09479A" w14:textId="6726FF4D" w:rsidR="002568B1" w:rsidRDefault="002568B1" w:rsidP="002568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CircLinkNode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:_data(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()), _next(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 }</w:t>
      </w:r>
    </w:p>
    <w:p w14:paraId="720C86F4" w14:textId="77777777" w:rsidR="002568B1" w:rsidRDefault="002568B1" w:rsidP="002568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_data;</w:t>
      </w:r>
    </w:p>
    <w:p w14:paraId="04A9D642" w14:textId="1D350850" w:rsidR="006B0072" w:rsidRDefault="002568B1" w:rsidP="002568B1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_next;</w:t>
      </w:r>
    </w:p>
    <w:p w14:paraId="168C93BF" w14:textId="5DB96A20" w:rsidR="00A11156" w:rsidRDefault="00F35D8D" w:rsidP="002568B1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除结点</w:t>
      </w:r>
    </w:p>
    <w:p w14:paraId="4631BA39" w14:textId="77777777" w:rsidR="00A11156" w:rsidRDefault="00A11156" w:rsidP="002568B1"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14:paraId="028D6770" w14:textId="6738005A" w:rsidR="0049125E" w:rsidRPr="006B0072" w:rsidRDefault="00A11156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循环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链表类（</w:t>
      </w:r>
      <w:proofErr w:type="spellStart"/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Circ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List</w:t>
      </w:r>
      <w:proofErr w:type="spellEnd"/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14:paraId="05C5F5C7" w14:textId="77BB0B03" w:rsidR="006B0072" w:rsidRDefault="00A11156" w:rsidP="00A11156">
      <w:pPr>
        <w:ind w:firstLine="482"/>
        <w:rPr>
          <w:b/>
          <w:lang w:eastAsia="zh-CN"/>
        </w:rPr>
      </w:pPr>
      <w:r>
        <w:rPr>
          <w:b/>
          <w:lang w:eastAsia="zh-CN"/>
        </w:rPr>
        <w:t>p</w:t>
      </w:r>
      <w:r w:rsidRPr="00A11156">
        <w:rPr>
          <w:b/>
          <w:lang w:eastAsia="zh-CN"/>
        </w:rPr>
        <w:t>ublic:</w:t>
      </w:r>
    </w:p>
    <w:p w14:paraId="3343BB4D" w14:textId="5FF89001" w:rsidR="00A11156" w:rsidRDefault="00A11156" w:rsidP="00A1115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CircList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  <w:r w:rsidRPr="00F35D8D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构造函数</w:t>
      </w:r>
      <w:r w:rsidR="00F35D8D"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，初始化头尾指针，让它们互相指向对方</w:t>
      </w:r>
    </w:p>
    <w:p w14:paraId="3494E69B" w14:textId="5343E21C" w:rsidR="00A11156" w:rsidRDefault="00A11156" w:rsidP="00A1115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~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CircList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  <w:r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</w:t>
      </w:r>
      <w:r w:rsidRPr="00F35D8D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</w:t>
      </w:r>
      <w:proofErr w:type="gramStart"/>
      <w:r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析构函数</w:t>
      </w:r>
      <w:proofErr w:type="gramEnd"/>
    </w:p>
    <w:p w14:paraId="5A7722EA" w14:textId="2A3F5011" w:rsidR="00A11156" w:rsidRDefault="00A11156" w:rsidP="00A1115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Erase();</w:t>
      </w:r>
      <w:r w:rsidRPr="00F35D8D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删除整个链表</w:t>
      </w:r>
    </w:p>
    <w:p w14:paraId="780BFD21" w14:textId="168BA988" w:rsidR="00A11156" w:rsidRDefault="00A11156" w:rsidP="00A1115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po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Pr="00F35D8D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获得第pos</w:t>
      </w:r>
      <w:proofErr w:type="gramStart"/>
      <w:r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个</w:t>
      </w:r>
      <w:proofErr w:type="gramEnd"/>
      <w:r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链表结点</w:t>
      </w:r>
    </w:p>
    <w:p w14:paraId="09A14338" w14:textId="51475588" w:rsidR="00A11156" w:rsidRDefault="00A11156" w:rsidP="00A1115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Insert(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Pr="00F35D8D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在链表末尾添加元素</w:t>
      </w:r>
    </w:p>
    <w:p w14:paraId="33615E38" w14:textId="6FC37317" w:rsidR="00A11156" w:rsidRDefault="00A11156" w:rsidP="00A1115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Remove(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pre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Pr="00F35D8D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移除p</w:t>
      </w:r>
      <w:r w:rsidRPr="00F35D8D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re</w:t>
      </w:r>
      <w:r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结点下一个结点</w:t>
      </w:r>
    </w:p>
    <w:p w14:paraId="5969CFBB" w14:textId="63E37139" w:rsidR="00A11156" w:rsidRDefault="00A11156" w:rsidP="00A1115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Next(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cur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Pr="00F35D8D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封装循环链表</w:t>
      </w:r>
      <w:r w:rsidR="00F35D8D"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的指向下一结点操作，防止尾结点再次判断</w:t>
      </w:r>
    </w:p>
    <w:p w14:paraId="46086056" w14:textId="2AAB8A74" w:rsidR="00A11156" w:rsidRDefault="00A11156" w:rsidP="00A1115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PrintList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  <w:r w:rsidR="00F35D8D" w:rsidRPr="00F35D8D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F35D8D"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打印链表</w:t>
      </w:r>
    </w:p>
    <w:p w14:paraId="6BACF817" w14:textId="3902AFC7" w:rsidR="00A11156" w:rsidRPr="00A11156" w:rsidRDefault="00A11156" w:rsidP="00A1115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b/>
          <w:lang w:eastAsia="zh-CN"/>
        </w:rPr>
      </w:pPr>
      <w:r w:rsidRPr="00A11156">
        <w:rPr>
          <w:b/>
          <w:lang w:eastAsia="zh-CN"/>
        </w:rPr>
        <w:tab/>
      </w:r>
      <w:r w:rsidR="00F35D8D">
        <w:rPr>
          <w:rFonts w:hint="eastAsia"/>
          <w:b/>
          <w:lang w:eastAsia="zh-CN"/>
        </w:rPr>
        <w:t>p</w:t>
      </w:r>
      <w:r w:rsidRPr="00A11156">
        <w:rPr>
          <w:b/>
          <w:lang w:eastAsia="zh-CN"/>
        </w:rPr>
        <w:t>rivate:</w:t>
      </w:r>
    </w:p>
    <w:p w14:paraId="79ECE357" w14:textId="4863442E" w:rsidR="00A11156" w:rsidRDefault="00A11156" w:rsidP="00A1115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_first, * _last;</w:t>
      </w:r>
      <w:r w:rsidR="00F35D8D"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</w:t>
      </w:r>
      <w:r w:rsidR="00F35D8D" w:rsidRPr="00F35D8D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</w:t>
      </w:r>
      <w:r w:rsidR="00F35D8D" w:rsidRPr="00F35D8D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附加头、尾结点</w:t>
      </w:r>
    </w:p>
    <w:p w14:paraId="59E750F2" w14:textId="77777777" w:rsidR="00A11156" w:rsidRPr="00A11156" w:rsidRDefault="00A11156" w:rsidP="00A11156">
      <w:pPr>
        <w:ind w:firstLine="482"/>
        <w:rPr>
          <w:b/>
          <w:lang w:eastAsia="zh-CN"/>
        </w:rPr>
      </w:pPr>
    </w:p>
    <w:p w14:paraId="20727DC0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1" w:name="_Toc84669572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1"/>
    </w:p>
    <w:p w14:paraId="634F00CB" w14:textId="77777777" w:rsidR="0075165E" w:rsidRDefault="0075165E" w:rsidP="008F78B2">
      <w:pPr>
        <w:pStyle w:val="2"/>
        <w:spacing w:before="120"/>
      </w:pPr>
      <w:bookmarkStart w:id="12" w:name="_Toc84669573"/>
      <w:r>
        <w:rPr>
          <w:rFonts w:hint="eastAsia"/>
        </w:rPr>
        <w:t xml:space="preserve">3.1 </w:t>
      </w:r>
      <w:r>
        <w:rPr>
          <w:rFonts w:hint="eastAsia"/>
        </w:rPr>
        <w:t>插入功能的实现</w:t>
      </w:r>
      <w:bookmarkEnd w:id="12"/>
    </w:p>
    <w:p w14:paraId="2875B705" w14:textId="5D145988" w:rsidR="00A8652E" w:rsidRDefault="00AD5E2E" w:rsidP="00F35D8D">
      <w:pPr>
        <w:pStyle w:val="3"/>
        <w:spacing w:before="120"/>
      </w:pPr>
      <w:bookmarkStart w:id="13" w:name="_Toc84669574"/>
      <w:r w:rsidRPr="008F78B2">
        <w:rPr>
          <w:rFonts w:hint="eastAsia"/>
        </w:rPr>
        <w:t xml:space="preserve">3.1.1 </w:t>
      </w:r>
      <w:r w:rsidR="00F35D8D">
        <w:rPr>
          <w:rFonts w:hint="eastAsia"/>
        </w:rPr>
        <w:t>实现方法</w:t>
      </w:r>
      <w:bookmarkEnd w:id="13"/>
    </w:p>
    <w:p w14:paraId="43731B32" w14:textId="1F5FB2BF" w:rsidR="00F35D8D" w:rsidRDefault="00F35D8D" w:rsidP="00F35D8D">
      <w:pPr>
        <w:rPr>
          <w:lang w:eastAsia="zh-CN"/>
        </w:rPr>
      </w:pPr>
      <w:r>
        <w:rPr>
          <w:rFonts w:hint="eastAsia"/>
          <w:lang w:eastAsia="zh-CN"/>
        </w:rPr>
        <w:t>给定插入元素，将其添加在循环链表末尾：先根据该元素创建循环链表结点，通过遍历链表找到最后一个元素，将最后一个元素指向新结点，新结点指向附加尾结点。</w:t>
      </w:r>
    </w:p>
    <w:p w14:paraId="355912BE" w14:textId="15FA36AF" w:rsidR="00F35D8D" w:rsidRDefault="00F35D8D" w:rsidP="00F35D8D">
      <w:pPr>
        <w:rPr>
          <w:lang w:eastAsia="zh-CN"/>
        </w:rPr>
      </w:pPr>
      <w:r>
        <w:rPr>
          <w:rFonts w:hint="eastAsia"/>
          <w:lang w:eastAsia="zh-CN"/>
        </w:rPr>
        <w:t>若链表本身为空，即附加头尾结点互相指向对方，操作方法和上述一致，因此附加尾结点的设置可以简化代码，是</w:t>
      </w:r>
      <w:proofErr w:type="gramStart"/>
      <w:r>
        <w:rPr>
          <w:rFonts w:hint="eastAsia"/>
          <w:lang w:eastAsia="zh-CN"/>
        </w:rPr>
        <w:t>之</w:t>
      </w:r>
      <w:proofErr w:type="gramEnd"/>
      <w:r>
        <w:rPr>
          <w:rFonts w:hint="eastAsia"/>
          <w:lang w:eastAsia="zh-CN"/>
        </w:rPr>
        <w:t>更为清晰。</w:t>
      </w:r>
    </w:p>
    <w:p w14:paraId="3B10A5BA" w14:textId="2DB6F2E0" w:rsidR="00F35D8D" w:rsidRPr="00F35D8D" w:rsidRDefault="00F35D8D" w:rsidP="00F35D8D">
      <w:pPr>
        <w:rPr>
          <w:lang w:eastAsia="zh-CN"/>
        </w:rPr>
      </w:pPr>
      <w:r>
        <w:rPr>
          <w:rFonts w:hint="eastAsia"/>
          <w:lang w:eastAsia="zh-CN"/>
        </w:rPr>
        <w:t>插入方法主要使用于构建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元素环绕站立的抽象结构，</w:t>
      </w:r>
      <w:r w:rsidR="00314E6E">
        <w:rPr>
          <w:rFonts w:hint="eastAsia"/>
          <w:lang w:eastAsia="zh-CN"/>
        </w:rPr>
        <w:t>即通过循环语句依次插入</w:t>
      </w:r>
      <w:r w:rsidR="00314E6E">
        <w:rPr>
          <w:rFonts w:hint="eastAsia"/>
          <w:lang w:eastAsia="zh-CN"/>
        </w:rPr>
        <w:t>1</w:t>
      </w:r>
      <w:r w:rsidR="00314E6E">
        <w:rPr>
          <w:lang w:eastAsia="zh-CN"/>
        </w:rPr>
        <w:t>5</w:t>
      </w:r>
      <w:r w:rsidR="00314E6E">
        <w:rPr>
          <w:rFonts w:hint="eastAsia"/>
          <w:lang w:eastAsia="zh-CN"/>
        </w:rPr>
        <w:t>个元素。</w:t>
      </w:r>
    </w:p>
    <w:p w14:paraId="46FB0FB6" w14:textId="77777777" w:rsidR="00AD5E2E" w:rsidRDefault="00AD5E2E" w:rsidP="00A8652E">
      <w:pPr>
        <w:pStyle w:val="3"/>
        <w:spacing w:before="120"/>
      </w:pPr>
      <w:bookmarkStart w:id="14" w:name="_Toc84669575"/>
      <w:r>
        <w:rPr>
          <w:rFonts w:hint="eastAsia"/>
        </w:rPr>
        <w:t xml:space="preserve">3.1.2 </w:t>
      </w:r>
      <w:r>
        <w:rPr>
          <w:rFonts w:hint="eastAsia"/>
        </w:rPr>
        <w:t>插入功能核心代码</w:t>
      </w:r>
      <w:bookmarkEnd w:id="14"/>
    </w:p>
    <w:p w14:paraId="6DF9E77D" w14:textId="77777777" w:rsidR="00F35D8D" w:rsidRDefault="00AD5E2E" w:rsidP="00F35D8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 w:rsidR="00F35D8D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 w:rsidR="00F35D8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 w:rsidR="00F35D8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Insert(</w:t>
      </w:r>
      <w:proofErr w:type="gramEnd"/>
      <w:r w:rsidR="00F35D8D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 w:rsidR="00F35D8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 w:rsidR="00F35D8D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</w:t>
      </w:r>
      <w:r w:rsidR="00F35D8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2732A950" w14:textId="77777777" w:rsidR="00F35D8D" w:rsidRDefault="00F35D8D" w:rsidP="00F35D8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newCircNode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&gt;;</w:t>
      </w:r>
    </w:p>
    <w:p w14:paraId="4DC2195C" w14:textId="0E951D1E" w:rsidR="00F35D8D" w:rsidRDefault="00F35D8D" w:rsidP="00F35D8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newCircNode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;}</w:t>
      </w:r>
    </w:p>
    <w:p w14:paraId="2A53C05B" w14:textId="77777777" w:rsidR="00F35D8D" w:rsidRDefault="00F35D8D" w:rsidP="00F35D8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_first;</w:t>
      </w:r>
    </w:p>
    <w:p w14:paraId="792F02CE" w14:textId="0DDE5189" w:rsidR="00F35D8D" w:rsidRDefault="00F35D8D" w:rsidP="00F35D8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 _last) {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-&gt;_next;}</w:t>
      </w:r>
    </w:p>
    <w:p w14:paraId="1B8B8E40" w14:textId="77777777" w:rsidR="00F35D8D" w:rsidRDefault="00F35D8D" w:rsidP="00F35D8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newCircNode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-&gt;_data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3DCF900" w14:textId="77777777" w:rsidR="00F35D8D" w:rsidRDefault="00F35D8D" w:rsidP="00F35D8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-&gt;_next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newCircNode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F496757" w14:textId="77777777" w:rsidR="00F35D8D" w:rsidRDefault="00F35D8D" w:rsidP="00F35D8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newCircNode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-&gt;_next = _last;</w:t>
      </w:r>
    </w:p>
    <w:p w14:paraId="1E0E557D" w14:textId="77777777" w:rsidR="00F35D8D" w:rsidRDefault="00F35D8D" w:rsidP="00F35D8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AB1CF75" w14:textId="0CECCB5B" w:rsidR="00954B54" w:rsidRPr="00F35D8D" w:rsidRDefault="00F35D8D" w:rsidP="00F35D8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0DE1C62" w14:textId="13F3D9DC" w:rsidR="007831E5" w:rsidRPr="007831E5" w:rsidRDefault="0075165E" w:rsidP="007831E5">
      <w:pPr>
        <w:pStyle w:val="2"/>
        <w:spacing w:before="120"/>
      </w:pPr>
      <w:bookmarkStart w:id="15" w:name="_Toc84669576"/>
      <w:r>
        <w:rPr>
          <w:rFonts w:hint="eastAsia"/>
        </w:rPr>
        <w:t xml:space="preserve">3.2 </w:t>
      </w:r>
      <w:r>
        <w:rPr>
          <w:rFonts w:hint="eastAsia"/>
        </w:rPr>
        <w:t>删除功能的实现</w:t>
      </w:r>
      <w:bookmarkEnd w:id="15"/>
    </w:p>
    <w:p w14:paraId="534028D0" w14:textId="7E42F774" w:rsidR="00960CC1" w:rsidRDefault="00954B54" w:rsidP="00314E6E">
      <w:pPr>
        <w:pStyle w:val="3"/>
        <w:spacing w:before="120"/>
      </w:pPr>
      <w:bookmarkStart w:id="16" w:name="_Toc84669577"/>
      <w:r>
        <w:rPr>
          <w:rFonts w:hint="eastAsia"/>
        </w:rPr>
        <w:t xml:space="preserve">3.2.1 </w:t>
      </w:r>
      <w:r w:rsidR="00314E6E">
        <w:rPr>
          <w:rFonts w:hint="eastAsia"/>
        </w:rPr>
        <w:t>实现方法</w:t>
      </w:r>
      <w:bookmarkEnd w:id="16"/>
    </w:p>
    <w:p w14:paraId="6A1C2728" w14:textId="4DCCA00F" w:rsidR="007831E5" w:rsidRPr="007831E5" w:rsidRDefault="007831E5" w:rsidP="007831E5">
      <w:pPr>
        <w:rPr>
          <w:lang w:eastAsia="zh-CN"/>
        </w:rPr>
      </w:pPr>
      <w:r>
        <w:rPr>
          <w:rFonts w:hint="eastAsia"/>
          <w:lang w:eastAsia="zh-CN"/>
        </w:rPr>
        <w:t>已知要删除的链表结点</w:t>
      </w:r>
      <w:r>
        <w:rPr>
          <w:rFonts w:hint="eastAsia"/>
          <w:lang w:eastAsia="zh-CN"/>
        </w:rPr>
        <w:t>tar</w:t>
      </w:r>
      <w:r>
        <w:rPr>
          <w:rFonts w:hint="eastAsia"/>
          <w:lang w:eastAsia="zh-CN"/>
        </w:rPr>
        <w:t>的前一个结点</w:t>
      </w:r>
      <w:r>
        <w:rPr>
          <w:rFonts w:hint="eastAsia"/>
          <w:lang w:eastAsia="zh-CN"/>
        </w:rPr>
        <w:t>pre</w:t>
      </w:r>
      <w:r>
        <w:rPr>
          <w:rFonts w:hint="eastAsia"/>
          <w:lang w:eastAsia="zh-CN"/>
        </w:rPr>
        <w:t>，删除下一个节点：先使用内嵌的</w:t>
      </w:r>
      <w:r>
        <w:rPr>
          <w:rFonts w:hint="eastAsia"/>
          <w:lang w:eastAsia="zh-CN"/>
        </w:rPr>
        <w:t>Next</w:t>
      </w:r>
      <w:r>
        <w:rPr>
          <w:lang w:eastAsia="zh-CN"/>
        </w:rPr>
        <w:t>()</w:t>
      </w:r>
      <w:r>
        <w:rPr>
          <w:rFonts w:hint="eastAsia"/>
          <w:lang w:eastAsia="zh-CN"/>
        </w:rPr>
        <w:t>函数寻找</w:t>
      </w:r>
      <w:r>
        <w:rPr>
          <w:rFonts w:hint="eastAsia"/>
          <w:lang w:eastAsia="zh-CN"/>
        </w:rPr>
        <w:t>p</w:t>
      </w:r>
      <w:r>
        <w:rPr>
          <w:lang w:eastAsia="zh-CN"/>
        </w:rPr>
        <w:t>re</w:t>
      </w:r>
      <w:r>
        <w:rPr>
          <w:rFonts w:hint="eastAsia"/>
          <w:lang w:eastAsia="zh-CN"/>
        </w:rPr>
        <w:t>下一个结点赋值给</w:t>
      </w:r>
      <w:r>
        <w:rPr>
          <w:rFonts w:hint="eastAsia"/>
          <w:lang w:eastAsia="zh-CN"/>
        </w:rPr>
        <w:t>tar</w:t>
      </w:r>
      <w:r>
        <w:rPr>
          <w:rFonts w:hint="eastAsia"/>
          <w:lang w:eastAsia="zh-CN"/>
        </w:rPr>
        <w:t>，然后判断</w:t>
      </w:r>
      <w:r>
        <w:rPr>
          <w:rFonts w:hint="eastAsia"/>
          <w:lang w:eastAsia="zh-CN"/>
        </w:rPr>
        <w:t>pre</w:t>
      </w:r>
      <w:r>
        <w:rPr>
          <w:rFonts w:hint="eastAsia"/>
          <w:lang w:eastAsia="zh-CN"/>
        </w:rPr>
        <w:t>是否为链表末尾，若是，则</w:t>
      </w:r>
      <w:r w:rsidR="00F032AD">
        <w:rPr>
          <w:rFonts w:hint="eastAsia"/>
          <w:lang w:eastAsia="zh-CN"/>
        </w:rPr>
        <w:t>要删除的结点为第一个结点，将</w:t>
      </w:r>
      <w:r w:rsidR="00F032AD">
        <w:rPr>
          <w:rFonts w:hint="eastAsia"/>
          <w:lang w:eastAsia="zh-CN"/>
        </w:rPr>
        <w:t>first</w:t>
      </w:r>
      <w:r w:rsidR="00F032AD">
        <w:rPr>
          <w:rFonts w:hint="eastAsia"/>
          <w:lang w:eastAsia="zh-CN"/>
        </w:rPr>
        <w:t>指向第二个结点即可；若不是，则将</w:t>
      </w:r>
      <w:r w:rsidR="00F032AD">
        <w:rPr>
          <w:rFonts w:hint="eastAsia"/>
          <w:lang w:eastAsia="zh-CN"/>
        </w:rPr>
        <w:t>pre</w:t>
      </w:r>
      <w:r w:rsidR="00F032AD">
        <w:rPr>
          <w:rFonts w:hint="eastAsia"/>
          <w:lang w:eastAsia="zh-CN"/>
        </w:rPr>
        <w:t>指向</w:t>
      </w:r>
      <w:r w:rsidR="00F032AD">
        <w:rPr>
          <w:rFonts w:hint="eastAsia"/>
          <w:lang w:eastAsia="zh-CN"/>
        </w:rPr>
        <w:t>tar</w:t>
      </w:r>
      <w:r w:rsidR="00F032AD">
        <w:rPr>
          <w:rFonts w:hint="eastAsia"/>
          <w:lang w:eastAsia="zh-CN"/>
        </w:rPr>
        <w:t>下一个结点，然后删除目标节点</w:t>
      </w:r>
      <w:r w:rsidR="00F032AD">
        <w:rPr>
          <w:rFonts w:hint="eastAsia"/>
          <w:lang w:eastAsia="zh-CN"/>
        </w:rPr>
        <w:t>tar</w:t>
      </w:r>
      <w:r w:rsidR="00F032AD">
        <w:rPr>
          <w:rFonts w:hint="eastAsia"/>
          <w:lang w:eastAsia="zh-CN"/>
        </w:rPr>
        <w:t>。</w:t>
      </w:r>
    </w:p>
    <w:p w14:paraId="2EBAE49A" w14:textId="40DF0FF8" w:rsidR="00314E6E" w:rsidRDefault="00954B54" w:rsidP="00314E6E">
      <w:pPr>
        <w:pStyle w:val="3"/>
        <w:spacing w:before="120"/>
      </w:pPr>
      <w:bookmarkStart w:id="17" w:name="_Toc84669578"/>
      <w:r>
        <w:rPr>
          <w:rFonts w:hint="eastAsia"/>
        </w:rPr>
        <w:t xml:space="preserve">3.2.2 </w:t>
      </w:r>
      <w:r>
        <w:rPr>
          <w:rFonts w:hint="eastAsia"/>
        </w:rPr>
        <w:t>删除功能核心代码</w:t>
      </w:r>
      <w:bookmarkEnd w:id="17"/>
    </w:p>
    <w:p w14:paraId="359AB43A" w14:textId="32B4061A" w:rsidR="006B7BD7" w:rsidRDefault="00AB2126" w:rsidP="006B7BD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 w:rsidR="006B7BD7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 w:rsidR="006B7BD7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 w:rsidR="006B7BD7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Remove(</w:t>
      </w:r>
      <w:proofErr w:type="spellStart"/>
      <w:proofErr w:type="gramEnd"/>
      <w:r w:rsidR="006B7BD7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CircLinkNode</w:t>
      </w:r>
      <w:proofErr w:type="spellEnd"/>
      <w:r w:rsidR="006B7BD7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 w:rsidR="006B7BD7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 w:rsidR="006B7BD7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 w:rsidR="006B7BD7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pre</w:t>
      </w:r>
      <w:r w:rsidR="006B7BD7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7A96EEF1" w14:textId="3281E0D1" w:rsidR="006B7BD7" w:rsidRDefault="006B7BD7" w:rsidP="006B7BD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pre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|| Next(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pre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;}</w:t>
      </w:r>
    </w:p>
    <w:p w14:paraId="0B597CC1" w14:textId="77777777" w:rsidR="006B7BD7" w:rsidRDefault="006B7BD7" w:rsidP="006B7BD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tar = Next(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pre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9EAB81F" w14:textId="25F06FD9" w:rsidR="006B7BD7" w:rsidRDefault="006B7BD7" w:rsidP="006B7BD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pre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-&gt;_next == _last) {_first-&gt;_next = tar-&gt;_next;}</w:t>
      </w:r>
    </w:p>
    <w:p w14:paraId="4372D342" w14:textId="3D3BD1CC" w:rsidR="006B7BD7" w:rsidRDefault="006B7BD7" w:rsidP="006B7BD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pre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-&gt;_next = tar-&gt;_next;}</w:t>
      </w:r>
    </w:p>
    <w:p w14:paraId="271F69D6" w14:textId="77777777" w:rsidR="006B7BD7" w:rsidRDefault="006B7BD7" w:rsidP="006B7BD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tar;</w:t>
      </w:r>
    </w:p>
    <w:p w14:paraId="7B2C0EEE" w14:textId="77777777" w:rsidR="006B7BD7" w:rsidRDefault="006B7BD7" w:rsidP="006B7BD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6E23A8C" w14:textId="18E94AC5" w:rsidR="00946937" w:rsidRPr="00946937" w:rsidRDefault="006B7BD7" w:rsidP="00946937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FED02A6" w14:textId="611334F4" w:rsidR="0075165E" w:rsidRPr="002779D6" w:rsidRDefault="0075165E" w:rsidP="002779D6">
      <w:pPr>
        <w:pStyle w:val="2"/>
        <w:spacing w:before="120"/>
      </w:pPr>
      <w:bookmarkStart w:id="18" w:name="_Toc495668178"/>
      <w:bookmarkStart w:id="19" w:name="_Toc84669579"/>
      <w:r w:rsidRPr="002779D6">
        <w:rPr>
          <w:rFonts w:hint="eastAsia"/>
        </w:rPr>
        <w:t>3.</w:t>
      </w:r>
      <w:r w:rsidR="006B7BD7">
        <w:t>3</w:t>
      </w:r>
      <w:r w:rsidRPr="002779D6">
        <w:rPr>
          <w:rFonts w:hint="eastAsia"/>
        </w:rPr>
        <w:t xml:space="preserve"> </w:t>
      </w:r>
      <w:r w:rsidR="00A92C3C">
        <w:rPr>
          <w:rFonts w:hint="eastAsia"/>
        </w:rPr>
        <w:t>清空</w:t>
      </w:r>
      <w:r w:rsidRPr="002779D6">
        <w:rPr>
          <w:rFonts w:hint="eastAsia"/>
        </w:rPr>
        <w:t>功能的实现</w:t>
      </w:r>
      <w:bookmarkEnd w:id="18"/>
      <w:bookmarkEnd w:id="19"/>
    </w:p>
    <w:p w14:paraId="128B6277" w14:textId="3CA43F1E" w:rsidR="00946937" w:rsidRDefault="00946937" w:rsidP="00A8652E">
      <w:pPr>
        <w:pStyle w:val="3"/>
        <w:spacing w:before="120"/>
      </w:pPr>
      <w:bookmarkStart w:id="20" w:name="_Toc495668179"/>
      <w:bookmarkStart w:id="21" w:name="_Toc84669580"/>
      <w:r>
        <w:rPr>
          <w:rFonts w:hint="eastAsia"/>
        </w:rPr>
        <w:t>3.</w:t>
      </w:r>
      <w:r w:rsidR="006B7BD7">
        <w:t>3</w:t>
      </w:r>
      <w:r>
        <w:rPr>
          <w:rFonts w:hint="eastAsia"/>
        </w:rPr>
        <w:t xml:space="preserve">.1 </w:t>
      </w:r>
      <w:bookmarkEnd w:id="20"/>
      <w:r w:rsidR="00A92C3C">
        <w:rPr>
          <w:rFonts w:hint="eastAsia"/>
        </w:rPr>
        <w:t>实现方法</w:t>
      </w:r>
      <w:bookmarkEnd w:id="21"/>
    </w:p>
    <w:p w14:paraId="084D1FA3" w14:textId="50AD82EC" w:rsidR="00100777" w:rsidRDefault="00A92C3C" w:rsidP="00100777">
      <w:pPr>
        <w:rPr>
          <w:lang w:eastAsia="zh-CN"/>
        </w:rPr>
      </w:pPr>
      <w:r>
        <w:rPr>
          <w:rFonts w:hint="eastAsia"/>
          <w:lang w:eastAsia="zh-CN"/>
        </w:rPr>
        <w:t>清空链表不删除附加头尾结点，故只要取到附加头结点，然后依次遍历下去直到附加尾结点，将两者中间的所有结点删除，并且使附加头结点指向附加尾结点即可。</w:t>
      </w:r>
    </w:p>
    <w:p w14:paraId="2B84746C" w14:textId="4E0ED12B" w:rsidR="00A92C3C" w:rsidRPr="00100777" w:rsidRDefault="00A92C3C" w:rsidP="00100777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析构函数</w:t>
      </w:r>
      <w:proofErr w:type="gramEnd"/>
      <w:r>
        <w:rPr>
          <w:rFonts w:hint="eastAsia"/>
          <w:lang w:eastAsia="zh-CN"/>
        </w:rPr>
        <w:t>只需在此基础上删除附加头尾结点即可。</w:t>
      </w:r>
    </w:p>
    <w:p w14:paraId="11C370BB" w14:textId="547EE6B2" w:rsidR="00946937" w:rsidRDefault="00946937" w:rsidP="00A8652E">
      <w:pPr>
        <w:pStyle w:val="3"/>
        <w:spacing w:before="120"/>
      </w:pPr>
      <w:bookmarkStart w:id="22" w:name="_Toc495668180"/>
      <w:bookmarkStart w:id="23" w:name="_Toc84669581"/>
      <w:r>
        <w:rPr>
          <w:rFonts w:hint="eastAsia"/>
        </w:rPr>
        <w:t>3.</w:t>
      </w:r>
      <w:r w:rsidR="006B7BD7">
        <w:t>3</w:t>
      </w:r>
      <w:r>
        <w:rPr>
          <w:rFonts w:hint="eastAsia"/>
        </w:rPr>
        <w:t xml:space="preserve">.2 </w:t>
      </w:r>
      <w:r w:rsidR="00A92C3C">
        <w:rPr>
          <w:rFonts w:hint="eastAsia"/>
        </w:rPr>
        <w:t>清空</w:t>
      </w:r>
      <w:r>
        <w:rPr>
          <w:rFonts w:hint="eastAsia"/>
        </w:rPr>
        <w:t>功能核心代码</w:t>
      </w:r>
      <w:bookmarkEnd w:id="22"/>
      <w:bookmarkEnd w:id="23"/>
    </w:p>
    <w:p w14:paraId="217779C3" w14:textId="766F9BAC" w:rsidR="00A92C3C" w:rsidRDefault="00AB2126" w:rsidP="00A92C3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bookmarkStart w:id="24" w:name="_Toc495668181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 w:rsidR="00A92C3C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 w:rsidR="00A92C3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 w:rsidR="00A92C3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Erase(</w:t>
      </w:r>
      <w:proofErr w:type="gramEnd"/>
      <w:r w:rsidR="00A92C3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7F86F1F2" w14:textId="77777777" w:rsidR="00A92C3C" w:rsidRDefault="00A92C3C" w:rsidP="00A92C3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pos;</w:t>
      </w:r>
    </w:p>
    <w:p w14:paraId="76FCD562" w14:textId="77777777" w:rsidR="00A92C3C" w:rsidRDefault="00A92C3C" w:rsidP="00A92C3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(_first-&gt;_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 _last) {</w:t>
      </w:r>
    </w:p>
    <w:p w14:paraId="5C931633" w14:textId="77777777" w:rsidR="00A92C3C" w:rsidRDefault="00A92C3C" w:rsidP="00A92C3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pos = _first-&gt;_next;</w:t>
      </w:r>
    </w:p>
    <w:p w14:paraId="11C77746" w14:textId="77777777" w:rsidR="00A92C3C" w:rsidRDefault="00A92C3C" w:rsidP="00A92C3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_first-&gt;_next = pos-&gt;_next;</w:t>
      </w:r>
    </w:p>
    <w:p w14:paraId="2C377C9E" w14:textId="77777777" w:rsidR="00A92C3C" w:rsidRDefault="00A92C3C" w:rsidP="00A92C3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pos;</w:t>
      </w:r>
    </w:p>
    <w:p w14:paraId="1C9CA5A4" w14:textId="77777777" w:rsidR="00540E28" w:rsidRDefault="00A92C3C" w:rsidP="00540E2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33D8CC6" w14:textId="5CB71363" w:rsidR="00946937" w:rsidRPr="00540E28" w:rsidRDefault="00540E28" w:rsidP="00540E2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A92C3C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  <w:bookmarkEnd w:id="24"/>
      <w:r w:rsidR="00A92C3C">
        <w:rPr>
          <w:lang w:eastAsia="zh-CN"/>
        </w:rPr>
        <w:t xml:space="preserve"> </w:t>
      </w:r>
    </w:p>
    <w:p w14:paraId="2C179383" w14:textId="31E39055" w:rsidR="00BA2E4B" w:rsidRPr="00BA2E4B" w:rsidRDefault="0075165E" w:rsidP="00BA2E4B">
      <w:pPr>
        <w:pStyle w:val="2"/>
        <w:spacing w:before="120"/>
      </w:pPr>
      <w:bookmarkStart w:id="25" w:name="_Toc495668182"/>
      <w:bookmarkStart w:id="26" w:name="_Toc84669582"/>
      <w:r>
        <w:rPr>
          <w:rFonts w:hint="eastAsia"/>
        </w:rPr>
        <w:t>3.</w:t>
      </w:r>
      <w:r w:rsidR="00F95B18">
        <w:t>4</w:t>
      </w:r>
      <w:r>
        <w:rPr>
          <w:rFonts w:hint="eastAsia"/>
        </w:rPr>
        <w:t xml:space="preserve"> </w:t>
      </w:r>
      <w:r w:rsidR="00A92C3C">
        <w:rPr>
          <w:rFonts w:hint="eastAsia"/>
        </w:rPr>
        <w:t>main</w:t>
      </w:r>
      <w:r w:rsidR="00A92C3C">
        <w:t>.cpp</w:t>
      </w:r>
      <w:r w:rsidR="00A92C3C">
        <w:rPr>
          <w:rFonts w:hint="eastAsia"/>
        </w:rPr>
        <w:t>代码逻辑</w:t>
      </w:r>
      <w:bookmarkEnd w:id="25"/>
      <w:bookmarkEnd w:id="26"/>
    </w:p>
    <w:p w14:paraId="33219844" w14:textId="5841A5BA" w:rsidR="00AD5E2E" w:rsidRDefault="00946937" w:rsidP="00A8652E">
      <w:pPr>
        <w:pStyle w:val="3"/>
        <w:spacing w:before="120"/>
      </w:pPr>
      <w:bookmarkStart w:id="27" w:name="_Toc495668183"/>
      <w:bookmarkStart w:id="28" w:name="_Toc84669583"/>
      <w:r>
        <w:rPr>
          <w:rFonts w:hint="eastAsia"/>
        </w:rPr>
        <w:t>3.</w:t>
      </w:r>
      <w:r w:rsidR="00F95B18">
        <w:t>4</w:t>
      </w:r>
      <w:r>
        <w:rPr>
          <w:rFonts w:hint="eastAsia"/>
        </w:rPr>
        <w:t xml:space="preserve">.1 </w:t>
      </w:r>
      <w:bookmarkEnd w:id="27"/>
      <w:r w:rsidR="00A92C3C">
        <w:rPr>
          <w:rFonts w:hint="eastAsia"/>
        </w:rPr>
        <w:t>具体实现过程</w:t>
      </w:r>
      <w:bookmarkEnd w:id="28"/>
    </w:p>
    <w:p w14:paraId="2ADB4624" w14:textId="338E4C92" w:rsidR="004F1DC1" w:rsidRDefault="00A92C3C" w:rsidP="004F1DC1">
      <w:pPr>
        <w:rPr>
          <w:lang w:eastAsia="zh-CN"/>
        </w:rPr>
      </w:pPr>
      <w:r>
        <w:rPr>
          <w:rFonts w:hint="eastAsia"/>
          <w:lang w:eastAsia="zh-CN"/>
        </w:rPr>
        <w:t>先将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个人依次插入到循环链表之中，然后取得第</w:t>
      </w:r>
      <w:r>
        <w:rPr>
          <w:rFonts w:hint="eastAsia"/>
          <w:lang w:eastAsia="zh-CN"/>
        </w:rPr>
        <w:t>S-1</w:t>
      </w:r>
      <w:r>
        <w:rPr>
          <w:rFonts w:hint="eastAsia"/>
          <w:lang w:eastAsia="zh-CN"/>
        </w:rPr>
        <w:t>个人设为</w:t>
      </w:r>
      <w:r>
        <w:rPr>
          <w:rFonts w:hint="eastAsia"/>
          <w:lang w:eastAsia="zh-CN"/>
        </w:rPr>
        <w:t>pre</w:t>
      </w:r>
      <w:r>
        <w:rPr>
          <w:rFonts w:hint="eastAsia"/>
          <w:lang w:eastAsia="zh-CN"/>
        </w:rPr>
        <w:t>即前驱结点（因为删除结点需要传入其前一个结点），由于最后需要剩下</w:t>
      </w:r>
      <w:r>
        <w:rPr>
          <w:rFonts w:hint="eastAsia"/>
          <w:lang w:eastAsia="zh-CN"/>
        </w:rPr>
        <w:t>K</w:t>
      </w:r>
      <w:r>
        <w:rPr>
          <w:rFonts w:hint="eastAsia"/>
          <w:lang w:eastAsia="zh-CN"/>
        </w:rPr>
        <w:t>个人，所以需要循环</w:t>
      </w:r>
      <w:r>
        <w:rPr>
          <w:rFonts w:hint="eastAsia"/>
          <w:lang w:eastAsia="zh-CN"/>
        </w:rPr>
        <w:t>N</w:t>
      </w:r>
      <w:r>
        <w:rPr>
          <w:lang w:eastAsia="zh-CN"/>
        </w:rPr>
        <w:t>-k+1</w:t>
      </w:r>
      <w:r>
        <w:rPr>
          <w:rFonts w:hint="eastAsia"/>
          <w:lang w:eastAsia="zh-CN"/>
        </w:rPr>
        <w:t>次，每次循环都将前驱结点</w:t>
      </w:r>
      <w:r>
        <w:rPr>
          <w:rFonts w:hint="eastAsia"/>
          <w:lang w:eastAsia="zh-CN"/>
        </w:rPr>
        <w:t>pre</w:t>
      </w:r>
      <w:r>
        <w:rPr>
          <w:rFonts w:hint="eastAsia"/>
          <w:lang w:eastAsia="zh-CN"/>
        </w:rPr>
        <w:t>往后移动</w:t>
      </w:r>
      <w:r>
        <w:rPr>
          <w:rFonts w:hint="eastAsia"/>
          <w:lang w:eastAsia="zh-CN"/>
        </w:rPr>
        <w:t>M-</w:t>
      </w:r>
      <w:r>
        <w:rPr>
          <w:lang w:eastAsia="zh-CN"/>
        </w:rPr>
        <w:t>1</w:t>
      </w:r>
      <w:r>
        <w:rPr>
          <w:rFonts w:hint="eastAsia"/>
          <w:lang w:eastAsia="zh-CN"/>
        </w:rPr>
        <w:t>次（因为是每数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个人就删除，包含自身），再将</w:t>
      </w:r>
      <w:r>
        <w:rPr>
          <w:rFonts w:hint="eastAsia"/>
          <w:lang w:eastAsia="zh-CN"/>
        </w:rPr>
        <w:t>pre</w:t>
      </w:r>
      <w:r>
        <w:rPr>
          <w:rFonts w:hint="eastAsia"/>
          <w:lang w:eastAsia="zh-CN"/>
        </w:rPr>
        <w:t>下一结点删除即直接将</w:t>
      </w:r>
      <w:r>
        <w:rPr>
          <w:rFonts w:hint="eastAsia"/>
          <w:lang w:eastAsia="zh-CN"/>
        </w:rPr>
        <w:t>pre</w:t>
      </w:r>
      <w:r>
        <w:rPr>
          <w:rFonts w:hint="eastAsia"/>
          <w:lang w:eastAsia="zh-CN"/>
        </w:rPr>
        <w:t>传入删除函数。</w:t>
      </w:r>
    </w:p>
    <w:p w14:paraId="751C468A" w14:textId="5698B4C8" w:rsidR="00A92C3C" w:rsidRPr="004F1DC1" w:rsidRDefault="00A92C3C" w:rsidP="004F1DC1">
      <w:pPr>
        <w:rPr>
          <w:lang w:eastAsia="zh-CN"/>
        </w:rPr>
      </w:pPr>
      <w:r>
        <w:rPr>
          <w:rFonts w:hint="eastAsia"/>
          <w:lang w:eastAsia="zh-CN"/>
        </w:rPr>
        <w:t>等到循环结束，将链表打印即可。</w:t>
      </w:r>
    </w:p>
    <w:p w14:paraId="391E99F6" w14:textId="64C183E6" w:rsidR="00AD5E2E" w:rsidRDefault="00946937" w:rsidP="00A8652E">
      <w:pPr>
        <w:pStyle w:val="3"/>
        <w:spacing w:before="120"/>
      </w:pPr>
      <w:bookmarkStart w:id="29" w:name="_Toc84669584"/>
      <w:r>
        <w:rPr>
          <w:rFonts w:hint="eastAsia"/>
        </w:rPr>
        <w:t>3</w:t>
      </w:r>
      <w:bookmarkStart w:id="30" w:name="_Toc495668184"/>
      <w:r>
        <w:rPr>
          <w:rFonts w:hint="eastAsia"/>
        </w:rPr>
        <w:t>.</w:t>
      </w:r>
      <w:r w:rsidR="00F95B18">
        <w:t>4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29"/>
      <w:bookmarkEnd w:id="30"/>
    </w:p>
    <w:p w14:paraId="09382F55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circlist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B7C8899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CircLinkNode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pre;</w:t>
      </w:r>
    </w:p>
    <w:p w14:paraId="039142AE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N, S, M, K;</w:t>
      </w:r>
    </w:p>
    <w:p w14:paraId="76B7D2AB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请依次输入四个整数，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</w:p>
    <w:p w14:paraId="0519D293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分别为总人数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，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</w:p>
    <w:p w14:paraId="4AB00CF8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第一个报数的人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S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，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</w:p>
    <w:p w14:paraId="5EEE6F71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每数到第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M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个人就让其出列，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</w:p>
    <w:p w14:paraId="7C362AB9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直至剩下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K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个人为止。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511F1E5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M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K;</w:t>
      </w:r>
    </w:p>
    <w:p w14:paraId="5C79AD3D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2F7EF33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依次插入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个人</w:t>
      </w:r>
    </w:p>
    <w:p w14:paraId="3CA062E6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1;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&lt;= N;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</w:p>
    <w:p w14:paraId="6FFEF68E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circlist.Insert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345A019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11B91F5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9BB4AA8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获取第</w:t>
      </w:r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S-1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个人，作为前驱结点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pre</w:t>
      </w:r>
    </w:p>
    <w:p w14:paraId="012BE308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pre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circlist.getNode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(S - 1);</w:t>
      </w:r>
    </w:p>
    <w:p w14:paraId="0BB14EC6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C27C37F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一共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个人，要剩下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K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个人，所以共需要选出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N-K+1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个人</w:t>
      </w:r>
    </w:p>
    <w:p w14:paraId="0C839BA5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1;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N - K + 1;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</w:p>
    <w:p w14:paraId="2FF6C320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每次让前驱结点向前移动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M-1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位，因为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pre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本身也算一个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</w:p>
    <w:p w14:paraId="28A86AF8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1; j &lt; M;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j++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601C8119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pre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circlist.Next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(pre);</w:t>
      </w:r>
    </w:p>
    <w:p w14:paraId="40918BD6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AAE7A8B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第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proofErr w:type="gramStart"/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个</w:t>
      </w:r>
      <w:proofErr w:type="gramEnd"/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circlist.Next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(pre)-&gt;_data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29FEC42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circlist.Remove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(pre);</w:t>
      </w:r>
    </w:p>
    <w:p w14:paraId="4C375793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22773B5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输出剩下的人的编号</w:t>
      </w:r>
    </w:p>
    <w:p w14:paraId="2A24B16B" w14:textId="77777777" w:rsid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剩下的人编号：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4019B35" w14:textId="08EDE988" w:rsidR="002779D6" w:rsidRPr="00AB2126" w:rsidRDefault="00AB2126" w:rsidP="00AB212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circlist.PrintList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</w:p>
    <w:p w14:paraId="7CAC38BD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31" w:name="_Toc495668186"/>
      <w:bookmarkStart w:id="32" w:name="_Toc84669585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31"/>
      <w:bookmarkEnd w:id="32"/>
    </w:p>
    <w:p w14:paraId="685A9B28" w14:textId="7C6863E0" w:rsidR="004135DF" w:rsidRDefault="004135DF" w:rsidP="00BA2E4B">
      <w:pPr>
        <w:pStyle w:val="2"/>
        <w:spacing w:before="120"/>
      </w:pPr>
      <w:bookmarkStart w:id="33" w:name="_Toc495668187"/>
      <w:bookmarkStart w:id="34" w:name="_Toc84669586"/>
      <w:r>
        <w:rPr>
          <w:rFonts w:hint="eastAsia"/>
        </w:rPr>
        <w:t xml:space="preserve">4.1 </w:t>
      </w:r>
      <w:bookmarkEnd w:id="33"/>
      <w:r w:rsidR="00BA2E4B">
        <w:rPr>
          <w:rFonts w:hint="eastAsia"/>
        </w:rPr>
        <w:t>测试</w:t>
      </w:r>
      <w:r w:rsidR="00BA2E4B">
        <w:rPr>
          <w:rFonts w:hint="eastAsia"/>
        </w:rPr>
        <w:t>1</w:t>
      </w:r>
      <w:bookmarkEnd w:id="34"/>
    </w:p>
    <w:p w14:paraId="76FF341B" w14:textId="7566B2C6" w:rsidR="004135DF" w:rsidRDefault="004135DF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 w:rsidRPr="002773F1">
        <w:rPr>
          <w:rFonts w:hint="eastAsia"/>
          <w:b/>
          <w:bCs/>
          <w:lang w:eastAsia="zh-CN"/>
        </w:rPr>
        <w:t>：</w:t>
      </w:r>
      <w:r w:rsidR="00BA2E4B">
        <w:rPr>
          <w:lang w:eastAsia="zh-CN"/>
        </w:rPr>
        <w:t xml:space="preserve">30 1 9 15 </w:t>
      </w:r>
    </w:p>
    <w:p w14:paraId="28CC1DFC" w14:textId="35BBE522" w:rsid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  <w:r w:rsidR="00BA2E4B">
        <w:rPr>
          <w:rFonts w:hint="eastAsia"/>
          <w:b/>
          <w:lang w:eastAsia="zh-CN"/>
        </w:rPr>
        <w:t>：</w:t>
      </w:r>
    </w:p>
    <w:p w14:paraId="4764710D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1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9</w:t>
      </w:r>
    </w:p>
    <w:p w14:paraId="7351E95E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2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18</w:t>
      </w:r>
    </w:p>
    <w:p w14:paraId="2872BFB3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3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27</w:t>
      </w:r>
    </w:p>
    <w:p w14:paraId="5530F5F1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4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6</w:t>
      </w:r>
    </w:p>
    <w:p w14:paraId="5257F611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5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16</w:t>
      </w:r>
    </w:p>
    <w:p w14:paraId="1387CA03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6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26</w:t>
      </w:r>
    </w:p>
    <w:p w14:paraId="5B5D94C7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7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7</w:t>
      </w:r>
    </w:p>
    <w:p w14:paraId="30217F45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8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19</w:t>
      </w:r>
    </w:p>
    <w:p w14:paraId="101C3FE7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9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30</w:t>
      </w:r>
    </w:p>
    <w:p w14:paraId="26CC3F7C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lastRenderedPageBreak/>
        <w:t>第</w:t>
      </w:r>
      <w:r w:rsidRPr="002773F1">
        <w:rPr>
          <w:rFonts w:hint="eastAsia"/>
          <w:lang w:eastAsia="zh-CN"/>
        </w:rPr>
        <w:t>10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12</w:t>
      </w:r>
    </w:p>
    <w:p w14:paraId="04AC453A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11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24</w:t>
      </w:r>
    </w:p>
    <w:p w14:paraId="5FE878FE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12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8</w:t>
      </w:r>
    </w:p>
    <w:p w14:paraId="74768794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13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22</w:t>
      </w:r>
    </w:p>
    <w:p w14:paraId="023C3AC5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14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5</w:t>
      </w:r>
    </w:p>
    <w:p w14:paraId="5BA750BC" w14:textId="77777777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第</w:t>
      </w:r>
      <w:r w:rsidRPr="002773F1">
        <w:rPr>
          <w:rFonts w:hint="eastAsia"/>
          <w:lang w:eastAsia="zh-CN"/>
        </w:rPr>
        <w:t>15</w:t>
      </w:r>
      <w:r w:rsidRPr="002773F1">
        <w:rPr>
          <w:rFonts w:hint="eastAsia"/>
          <w:lang w:eastAsia="zh-CN"/>
        </w:rPr>
        <w:t>个：</w:t>
      </w:r>
      <w:r w:rsidRPr="002773F1">
        <w:rPr>
          <w:rFonts w:hint="eastAsia"/>
          <w:lang w:eastAsia="zh-CN"/>
        </w:rPr>
        <w:t>23</w:t>
      </w:r>
    </w:p>
    <w:p w14:paraId="04521A21" w14:textId="3CD12CD8" w:rsidR="002773F1" w:rsidRPr="002773F1" w:rsidRDefault="002773F1" w:rsidP="002773F1">
      <w:pPr>
        <w:rPr>
          <w:lang w:eastAsia="zh-CN"/>
        </w:rPr>
      </w:pPr>
      <w:r w:rsidRPr="002773F1">
        <w:rPr>
          <w:rFonts w:hint="eastAsia"/>
          <w:lang w:eastAsia="zh-CN"/>
        </w:rPr>
        <w:t>剩下的人编号：</w:t>
      </w:r>
      <w:r w:rsidRPr="002773F1">
        <w:rPr>
          <w:rFonts w:hint="eastAsia"/>
          <w:lang w:eastAsia="zh-CN"/>
        </w:rPr>
        <w:t>1 2 3 4 10 11 13 14 15 17 20 21 25 28 29</w:t>
      </w:r>
    </w:p>
    <w:p w14:paraId="095255F9" w14:textId="51B28D54" w:rsidR="00FD2CA9" w:rsidRDefault="004135DF" w:rsidP="00BA2E4B">
      <w:pPr>
        <w:pStyle w:val="2"/>
        <w:spacing w:before="120"/>
      </w:pPr>
      <w:bookmarkStart w:id="35" w:name="_Toc495668193"/>
      <w:bookmarkStart w:id="36" w:name="_Toc84669587"/>
      <w:r>
        <w:rPr>
          <w:rFonts w:hint="eastAsia"/>
        </w:rPr>
        <w:t xml:space="preserve">4.2 </w:t>
      </w:r>
      <w:r>
        <w:rPr>
          <w:rFonts w:hint="eastAsia"/>
        </w:rPr>
        <w:t>测试</w:t>
      </w:r>
      <w:bookmarkEnd w:id="35"/>
      <w:r w:rsidR="00BA2E4B">
        <w:rPr>
          <w:rFonts w:hint="eastAsia"/>
        </w:rPr>
        <w:t>2</w:t>
      </w:r>
      <w:bookmarkEnd w:id="36"/>
    </w:p>
    <w:p w14:paraId="06AA83D4" w14:textId="5C96195D" w:rsidR="002773F1" w:rsidRDefault="002773F1" w:rsidP="002773F1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 w:rsidRPr="002773F1">
        <w:rPr>
          <w:rFonts w:hint="eastAsia"/>
          <w:b/>
          <w:bCs/>
          <w:lang w:eastAsia="zh-CN"/>
        </w:rPr>
        <w:t>：</w:t>
      </w:r>
      <w:r>
        <w:rPr>
          <w:lang w:eastAsia="zh-CN"/>
        </w:rPr>
        <w:t xml:space="preserve">18 9 8 1 </w:t>
      </w:r>
    </w:p>
    <w:p w14:paraId="49E49E57" w14:textId="285B9A32" w:rsidR="002773F1" w:rsidRDefault="002773F1" w:rsidP="002773F1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  <w:r>
        <w:rPr>
          <w:rFonts w:hint="eastAsia"/>
          <w:b/>
          <w:lang w:eastAsia="zh-CN"/>
        </w:rPr>
        <w:t>：</w:t>
      </w:r>
    </w:p>
    <w:p w14:paraId="302D3906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16</w:t>
      </w:r>
    </w:p>
    <w:p w14:paraId="51F16A3A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6</w:t>
      </w:r>
    </w:p>
    <w:p w14:paraId="3585251D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14</w:t>
      </w:r>
    </w:p>
    <w:p w14:paraId="4FED8E8B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5</w:t>
      </w:r>
    </w:p>
    <w:p w14:paraId="67824F7F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15</w:t>
      </w:r>
    </w:p>
    <w:p w14:paraId="0D30B5A6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8</w:t>
      </w:r>
    </w:p>
    <w:p w14:paraId="20B5541C" w14:textId="29B36215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个：</w:t>
      </w:r>
      <w:r w:rsidR="00AB2126">
        <w:rPr>
          <w:lang w:eastAsia="zh-CN"/>
        </w:rPr>
        <w:t>1</w:t>
      </w:r>
    </w:p>
    <w:p w14:paraId="67686F7D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12</w:t>
      </w:r>
    </w:p>
    <w:p w14:paraId="2C8A0CE4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9</w:t>
      </w:r>
    </w:p>
    <w:p w14:paraId="471D51AE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4</w:t>
      </w:r>
    </w:p>
    <w:p w14:paraId="4AD36BA8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3</w:t>
      </w:r>
    </w:p>
    <w:p w14:paraId="2BD5F801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7</w:t>
      </w:r>
    </w:p>
    <w:p w14:paraId="4A980E63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11</w:t>
      </w:r>
    </w:p>
    <w:p w14:paraId="466CC581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18</w:t>
      </w:r>
    </w:p>
    <w:p w14:paraId="55E1C206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17</w:t>
      </w:r>
    </w:p>
    <w:p w14:paraId="50DD4A0D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10</w:t>
      </w:r>
    </w:p>
    <w:p w14:paraId="546EC7D0" w14:textId="17096FA9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个：</w:t>
      </w:r>
      <w:r w:rsidR="00AB2126">
        <w:rPr>
          <w:lang w:eastAsia="zh-CN"/>
        </w:rPr>
        <w:t>2</w:t>
      </w:r>
    </w:p>
    <w:p w14:paraId="5D373A31" w14:textId="38F45067" w:rsidR="002773F1" w:rsidRP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剩下的人编号：</w:t>
      </w:r>
      <w:r>
        <w:rPr>
          <w:rFonts w:hint="eastAsia"/>
          <w:lang w:eastAsia="zh-CN"/>
        </w:rPr>
        <w:t>13</w:t>
      </w:r>
    </w:p>
    <w:p w14:paraId="39AF1076" w14:textId="548363C9" w:rsidR="00B649B3" w:rsidRDefault="004135DF" w:rsidP="00BA2E4B">
      <w:pPr>
        <w:pStyle w:val="2"/>
        <w:spacing w:before="120"/>
      </w:pPr>
      <w:bookmarkStart w:id="37" w:name="_Toc495668197"/>
      <w:bookmarkStart w:id="38" w:name="_Toc84669588"/>
      <w:r>
        <w:rPr>
          <w:rFonts w:hint="eastAsia"/>
        </w:rPr>
        <w:t xml:space="preserve">4.3 </w:t>
      </w:r>
      <w:bookmarkEnd w:id="37"/>
      <w:r w:rsidR="00BA2E4B">
        <w:rPr>
          <w:rFonts w:hint="eastAsia"/>
        </w:rPr>
        <w:t>测试</w:t>
      </w:r>
      <w:r w:rsidR="00BA2E4B">
        <w:rPr>
          <w:rFonts w:hint="eastAsia"/>
        </w:rPr>
        <w:t>3</w:t>
      </w:r>
      <w:bookmarkEnd w:id="38"/>
    </w:p>
    <w:p w14:paraId="1ED9E840" w14:textId="28AF98CC" w:rsidR="002773F1" w:rsidRDefault="002773F1" w:rsidP="002773F1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 w:rsidRPr="002773F1">
        <w:rPr>
          <w:rFonts w:hint="eastAsia"/>
          <w:b/>
          <w:bCs/>
          <w:lang w:eastAsia="zh-CN"/>
        </w:rPr>
        <w:t>：</w:t>
      </w:r>
      <w:r>
        <w:rPr>
          <w:lang w:eastAsia="zh-CN"/>
        </w:rPr>
        <w:t>24 24 3 5</w:t>
      </w:r>
    </w:p>
    <w:p w14:paraId="7F520A14" w14:textId="77777777" w:rsidR="002773F1" w:rsidRDefault="002773F1" w:rsidP="002773F1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lastRenderedPageBreak/>
        <w:t>实验结果</w:t>
      </w:r>
      <w:r>
        <w:rPr>
          <w:rFonts w:hint="eastAsia"/>
          <w:b/>
          <w:lang w:eastAsia="zh-CN"/>
        </w:rPr>
        <w:t>：</w:t>
      </w:r>
    </w:p>
    <w:p w14:paraId="7341CACD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2</w:t>
      </w:r>
    </w:p>
    <w:p w14:paraId="3E0E1668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5</w:t>
      </w:r>
    </w:p>
    <w:p w14:paraId="3D7E580B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8</w:t>
      </w:r>
    </w:p>
    <w:p w14:paraId="330463AE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11</w:t>
      </w:r>
    </w:p>
    <w:p w14:paraId="4A70E134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14</w:t>
      </w:r>
    </w:p>
    <w:p w14:paraId="677C5D4F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17</w:t>
      </w:r>
    </w:p>
    <w:p w14:paraId="29147C3D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20</w:t>
      </w:r>
    </w:p>
    <w:p w14:paraId="11EEF027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23</w:t>
      </w:r>
    </w:p>
    <w:p w14:paraId="167FC04B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3</w:t>
      </w:r>
    </w:p>
    <w:p w14:paraId="3E00B298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7</w:t>
      </w:r>
    </w:p>
    <w:p w14:paraId="3BD057A5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12</w:t>
      </w:r>
    </w:p>
    <w:p w14:paraId="42BF3A65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16</w:t>
      </w:r>
    </w:p>
    <w:p w14:paraId="3D300C48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21</w:t>
      </w:r>
    </w:p>
    <w:p w14:paraId="77540CF4" w14:textId="3F09538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个：</w:t>
      </w:r>
      <w:r w:rsidR="00AB2126">
        <w:rPr>
          <w:lang w:eastAsia="zh-CN"/>
        </w:rPr>
        <w:t>1</w:t>
      </w:r>
    </w:p>
    <w:p w14:paraId="6E81F4EF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9</w:t>
      </w:r>
    </w:p>
    <w:p w14:paraId="0A9E5E40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15</w:t>
      </w:r>
    </w:p>
    <w:p w14:paraId="7892869A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22</w:t>
      </w:r>
    </w:p>
    <w:p w14:paraId="2842BB7B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18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6</w:t>
      </w:r>
    </w:p>
    <w:p w14:paraId="231F2923" w14:textId="77777777" w:rsidR="002773F1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19</w:t>
      </w:r>
      <w:r>
        <w:rPr>
          <w:rFonts w:hint="eastAsia"/>
          <w:lang w:eastAsia="zh-CN"/>
        </w:rPr>
        <w:t>个：</w:t>
      </w:r>
      <w:r>
        <w:rPr>
          <w:rFonts w:hint="eastAsia"/>
          <w:lang w:eastAsia="zh-CN"/>
        </w:rPr>
        <w:t>18</w:t>
      </w:r>
    </w:p>
    <w:p w14:paraId="0C174048" w14:textId="7B5FDA5C" w:rsidR="00CC22A8" w:rsidRPr="00ED4D76" w:rsidRDefault="002773F1" w:rsidP="002773F1">
      <w:pPr>
        <w:rPr>
          <w:lang w:eastAsia="zh-CN"/>
        </w:rPr>
      </w:pPr>
      <w:r>
        <w:rPr>
          <w:rFonts w:hint="eastAsia"/>
          <w:lang w:eastAsia="zh-CN"/>
        </w:rPr>
        <w:t>剩下的人编号：</w:t>
      </w:r>
      <w:r>
        <w:rPr>
          <w:rFonts w:hint="eastAsia"/>
          <w:lang w:eastAsia="zh-CN"/>
        </w:rPr>
        <w:t>4 10 13 19 24</w:t>
      </w:r>
    </w:p>
    <w:p w14:paraId="7309D395" w14:textId="77777777" w:rsidR="00967C27" w:rsidRPr="00ED4D76" w:rsidRDefault="00967C27" w:rsidP="00FD3194">
      <w:pPr>
        <w:pStyle w:val="afff5"/>
        <w:ind w:firstLine="420"/>
        <w:rPr>
          <w:lang w:eastAsia="zh-CN"/>
        </w:rPr>
      </w:pPr>
    </w:p>
    <w:sectPr w:rsidR="00967C27" w:rsidRPr="00ED4D76" w:rsidSect="00FD3194">
      <w:footerReference w:type="default" r:id="rId15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FA904" w14:textId="77777777" w:rsidR="002B3D01" w:rsidRDefault="002B3D01" w:rsidP="001D0743">
      <w:r>
        <w:separator/>
      </w:r>
    </w:p>
    <w:p w14:paraId="5EA3CDE0" w14:textId="77777777" w:rsidR="002B3D01" w:rsidRDefault="002B3D01" w:rsidP="001D0743"/>
    <w:p w14:paraId="4D1DF8E5" w14:textId="77777777" w:rsidR="002B3D01" w:rsidRDefault="002B3D01" w:rsidP="001D0743"/>
    <w:p w14:paraId="11E23FF6" w14:textId="77777777" w:rsidR="002B3D01" w:rsidRDefault="002B3D01" w:rsidP="001D0743"/>
    <w:p w14:paraId="2FBC80E2" w14:textId="77777777" w:rsidR="002B3D01" w:rsidRDefault="002B3D01" w:rsidP="001D0743"/>
    <w:p w14:paraId="6DA920A3" w14:textId="77777777" w:rsidR="002B3D01" w:rsidRDefault="002B3D01" w:rsidP="001D0743"/>
  </w:endnote>
  <w:endnote w:type="continuationSeparator" w:id="0">
    <w:p w14:paraId="5842C22D" w14:textId="77777777" w:rsidR="002B3D01" w:rsidRDefault="002B3D01" w:rsidP="001D0743">
      <w:r>
        <w:continuationSeparator/>
      </w:r>
    </w:p>
    <w:p w14:paraId="14200C1F" w14:textId="77777777" w:rsidR="002B3D01" w:rsidRDefault="002B3D01" w:rsidP="001D0743"/>
    <w:p w14:paraId="2C7DB796" w14:textId="77777777" w:rsidR="002B3D01" w:rsidRDefault="002B3D01" w:rsidP="001D0743"/>
    <w:p w14:paraId="6DF8C36A" w14:textId="77777777" w:rsidR="002B3D01" w:rsidRDefault="002B3D01" w:rsidP="001D0743"/>
    <w:p w14:paraId="7B6DB61C" w14:textId="77777777" w:rsidR="002B3D01" w:rsidRDefault="002B3D01" w:rsidP="001D0743"/>
    <w:p w14:paraId="3AF05312" w14:textId="77777777" w:rsidR="002B3D01" w:rsidRDefault="002B3D01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2CBE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2</w:t>
    </w:r>
    <w:r w:rsidR="003F2540">
      <w:rPr>
        <w:noProof/>
      </w:rPr>
      <w:fldChar w:fldCharType="end"/>
    </w:r>
    <w:r w:rsidRPr="00F57004">
      <w:t xml:space="preserve"> -</w:t>
    </w:r>
  </w:p>
  <w:p w14:paraId="73BA639D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352F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E0DFC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F3B90" w14:textId="77777777" w:rsidR="002644C8" w:rsidRDefault="002644C8" w:rsidP="001D0743">
    <w:pPr>
      <w:pStyle w:val="a4"/>
      <w:ind w:firstLine="360"/>
    </w:pPr>
    <w:r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III</w:t>
    </w:r>
    <w:r w:rsidR="003F2540"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EndPr/>
    <w:sdtContent>
      <w:p w14:paraId="7E0D9EFA" w14:textId="77777777" w:rsidR="002644C8" w:rsidRDefault="003F254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6B98D9A6" w14:textId="77777777" w:rsidR="002644C8" w:rsidRPr="00E0298B" w:rsidRDefault="002644C8" w:rsidP="001D0743">
    <w:pPr>
      <w:pStyle w:val="a4"/>
      <w:ind w:firstLine="360"/>
    </w:pPr>
  </w:p>
  <w:p w14:paraId="61E2A6D2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F84FF" w14:textId="77777777" w:rsidR="002B3D01" w:rsidRDefault="002B3D01" w:rsidP="001D0743">
      <w:r>
        <w:separator/>
      </w:r>
    </w:p>
    <w:p w14:paraId="1D5DDF17" w14:textId="77777777" w:rsidR="002B3D01" w:rsidRDefault="002B3D01" w:rsidP="001D0743"/>
    <w:p w14:paraId="35442E87" w14:textId="77777777" w:rsidR="002B3D01" w:rsidRDefault="002B3D01" w:rsidP="001D0743"/>
    <w:p w14:paraId="13B9BB3A" w14:textId="77777777" w:rsidR="002B3D01" w:rsidRDefault="002B3D01" w:rsidP="001D0743"/>
    <w:p w14:paraId="57504CCD" w14:textId="77777777" w:rsidR="002B3D01" w:rsidRDefault="002B3D01" w:rsidP="001D0743"/>
    <w:p w14:paraId="3E9F3F2C" w14:textId="77777777" w:rsidR="002B3D01" w:rsidRDefault="002B3D01" w:rsidP="001D0743"/>
  </w:footnote>
  <w:footnote w:type="continuationSeparator" w:id="0">
    <w:p w14:paraId="0F940B17" w14:textId="77777777" w:rsidR="002B3D01" w:rsidRDefault="002B3D01" w:rsidP="001D0743">
      <w:r>
        <w:continuationSeparator/>
      </w:r>
    </w:p>
    <w:p w14:paraId="3D7A20EF" w14:textId="77777777" w:rsidR="002B3D01" w:rsidRDefault="002B3D01" w:rsidP="001D0743"/>
    <w:p w14:paraId="114E57C7" w14:textId="77777777" w:rsidR="002B3D01" w:rsidRDefault="002B3D01" w:rsidP="001D0743"/>
    <w:p w14:paraId="058A36CD" w14:textId="77777777" w:rsidR="002B3D01" w:rsidRDefault="002B3D01" w:rsidP="001D0743"/>
    <w:p w14:paraId="22651138" w14:textId="77777777" w:rsidR="002B3D01" w:rsidRDefault="002B3D01" w:rsidP="001D0743"/>
    <w:p w14:paraId="1A525468" w14:textId="77777777" w:rsidR="002B3D01" w:rsidRDefault="002B3D01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EF95D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EF73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0F3A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004C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6F02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568B1"/>
    <w:rsid w:val="002606AD"/>
    <w:rsid w:val="00260D4E"/>
    <w:rsid w:val="00261CD0"/>
    <w:rsid w:val="0026214E"/>
    <w:rsid w:val="00262274"/>
    <w:rsid w:val="002644C8"/>
    <w:rsid w:val="00272256"/>
    <w:rsid w:val="00275CD0"/>
    <w:rsid w:val="002773F1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3D01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4E6E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BBF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2540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26BDA"/>
    <w:rsid w:val="00540E28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3BCB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35A3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216A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B7BD7"/>
    <w:rsid w:val="006C1124"/>
    <w:rsid w:val="006C1CF5"/>
    <w:rsid w:val="006C4046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465B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31E5"/>
    <w:rsid w:val="007857C7"/>
    <w:rsid w:val="007913F4"/>
    <w:rsid w:val="007934A1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C57DB"/>
    <w:rsid w:val="007D1909"/>
    <w:rsid w:val="007D3E57"/>
    <w:rsid w:val="007D7AC1"/>
    <w:rsid w:val="007E0204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1FDD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3D6F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11156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2C3C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2126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E4B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593D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59D5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1777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32AD"/>
    <w:rsid w:val="00F04A52"/>
    <w:rsid w:val="00F1712D"/>
    <w:rsid w:val="00F225D6"/>
    <w:rsid w:val="00F2462A"/>
    <w:rsid w:val="00F3347E"/>
    <w:rsid w:val="00F35D8D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67E95"/>
    <w:rsid w:val="00F743B4"/>
    <w:rsid w:val="00F74F5F"/>
    <w:rsid w:val="00F8290E"/>
    <w:rsid w:val="00F83565"/>
    <w:rsid w:val="00F95B18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D937B6"/>
  <w15:docId w15:val="{328ED72A-8D6B-4C65-99D5-15C02591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  <w:style w:type="character" w:styleId="affffa">
    <w:name w:val="Unresolved Mention"/>
    <w:basedOn w:val="a0"/>
    <w:uiPriority w:val="99"/>
    <w:semiHidden/>
    <w:unhideWhenUsed/>
    <w:rsid w:val="00540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607</TotalTime>
  <Pages>9</Pages>
  <Words>909</Words>
  <Characters>5183</Characters>
  <Application>Microsoft Office Word</Application>
  <DocSecurity>0</DocSecurity>
  <Lines>43</Lines>
  <Paragraphs>12</Paragraphs>
  <ScaleCrop>false</ScaleCrop>
  <Company>中国石油大学</Company>
  <LinksUpToDate>false</LinksUpToDate>
  <CharactersWithSpaces>6080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刘 畅</cp:lastModifiedBy>
  <cp:revision>31</cp:revision>
  <cp:lastPrinted>2008-07-17T03:36:00Z</cp:lastPrinted>
  <dcterms:created xsi:type="dcterms:W3CDTF">2017-10-13T02:08:00Z</dcterms:created>
  <dcterms:modified xsi:type="dcterms:W3CDTF">2021-12-21T15:34:00Z</dcterms:modified>
</cp:coreProperties>
</file>