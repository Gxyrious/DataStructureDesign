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132E4E4F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05698">
        <w:rPr>
          <w:rFonts w:ascii="TypeLand 康熙字典體" w:eastAsiaTheme="minorEastAsia" w:hAnsi="TypeLand 康熙字典體" w:hint="eastAsia"/>
          <w:lang w:eastAsia="zh-CN"/>
        </w:rPr>
        <w:t>电网建设造价模拟系统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2D5689CA" w14:textId="6C2737B7" w:rsidR="006D0B87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91257802" w:history="1">
        <w:r w:rsidR="006D0B87" w:rsidRPr="007A19BB">
          <w:rPr>
            <w:rStyle w:val="aff1"/>
            <w:noProof/>
          </w:rPr>
          <w:t xml:space="preserve">1  </w:t>
        </w:r>
        <w:r w:rsidR="006D0B87" w:rsidRPr="007A19BB">
          <w:rPr>
            <w:rStyle w:val="aff1"/>
            <w:noProof/>
          </w:rPr>
          <w:t>分析</w:t>
        </w:r>
        <w:r w:rsidR="006D0B87">
          <w:rPr>
            <w:noProof/>
            <w:webHidden/>
          </w:rPr>
          <w:tab/>
        </w:r>
        <w:r w:rsidR="006D0B87">
          <w:rPr>
            <w:noProof/>
            <w:webHidden/>
          </w:rPr>
          <w:fldChar w:fldCharType="begin"/>
        </w:r>
        <w:r w:rsidR="006D0B87">
          <w:rPr>
            <w:noProof/>
            <w:webHidden/>
          </w:rPr>
          <w:instrText xml:space="preserve"> PAGEREF _Toc91257802 \h </w:instrText>
        </w:r>
        <w:r w:rsidR="006D0B87">
          <w:rPr>
            <w:noProof/>
            <w:webHidden/>
          </w:rPr>
        </w:r>
        <w:r w:rsidR="006D0B87">
          <w:rPr>
            <w:noProof/>
            <w:webHidden/>
          </w:rPr>
          <w:fldChar w:fldCharType="separate"/>
        </w:r>
        <w:r w:rsidR="006D0B87">
          <w:rPr>
            <w:noProof/>
            <w:webHidden/>
          </w:rPr>
          <w:t>1</w:t>
        </w:r>
        <w:r w:rsidR="006D0B87">
          <w:rPr>
            <w:noProof/>
            <w:webHidden/>
          </w:rPr>
          <w:fldChar w:fldCharType="end"/>
        </w:r>
      </w:hyperlink>
    </w:p>
    <w:p w14:paraId="6BF0C2CD" w14:textId="3F3CF254" w:rsidR="006D0B87" w:rsidRDefault="006D0B8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03" w:history="1">
        <w:r w:rsidRPr="007A19BB">
          <w:rPr>
            <w:rStyle w:val="aff1"/>
            <w:noProof/>
          </w:rPr>
          <w:t xml:space="preserve">1.1 </w:t>
        </w:r>
        <w:r w:rsidRPr="007A19BB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6E2A10" w14:textId="27C2BB38" w:rsidR="006D0B87" w:rsidRDefault="006D0B8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04" w:history="1">
        <w:r w:rsidRPr="007A19BB">
          <w:rPr>
            <w:rStyle w:val="aff1"/>
            <w:noProof/>
          </w:rPr>
          <w:t xml:space="preserve">1.2 </w:t>
        </w:r>
        <w:r w:rsidRPr="007A19BB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505765" w14:textId="522E680C" w:rsidR="006D0B87" w:rsidRDefault="006D0B8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91257805" w:history="1">
        <w:r w:rsidRPr="007A19BB">
          <w:rPr>
            <w:rStyle w:val="aff1"/>
            <w:noProof/>
          </w:rPr>
          <w:t xml:space="preserve">2 </w:t>
        </w:r>
        <w:r w:rsidRPr="007A19BB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357E48" w14:textId="18F1F897" w:rsidR="006D0B87" w:rsidRDefault="006D0B8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06" w:history="1">
        <w:r w:rsidRPr="007A19BB">
          <w:rPr>
            <w:rStyle w:val="aff1"/>
            <w:noProof/>
          </w:rPr>
          <w:t xml:space="preserve">2.1 </w:t>
        </w:r>
        <w:r w:rsidRPr="007A19BB">
          <w:rPr>
            <w:rStyle w:val="aff1"/>
            <w:noProof/>
          </w:rPr>
          <w:t>使用邻接表实现的图模板类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3A59AA" w14:textId="0F31C379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07" w:history="1">
        <w:r w:rsidRPr="007A19BB">
          <w:rPr>
            <w:rStyle w:val="aff1"/>
            <w:noProof/>
          </w:rPr>
          <w:t xml:space="preserve">2.1.1 </w:t>
        </w:r>
        <w:r w:rsidRPr="007A19BB">
          <w:rPr>
            <w:rStyle w:val="aff1"/>
            <w:noProof/>
          </w:rPr>
          <w:t>整体框架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8E8981" w14:textId="320C4790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08" w:history="1">
        <w:r w:rsidRPr="007A19BB">
          <w:rPr>
            <w:rStyle w:val="aff1"/>
            <w:noProof/>
          </w:rPr>
          <w:t>2.1.2</w:t>
        </w:r>
        <w:r w:rsidRPr="007A19BB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3DDCEC" w14:textId="244EB840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09" w:history="1">
        <w:r w:rsidRPr="007A19BB">
          <w:rPr>
            <w:rStyle w:val="aff1"/>
            <w:noProof/>
          </w:rPr>
          <w:t xml:space="preserve">2.1.3 </w:t>
        </w:r>
        <w:r w:rsidRPr="007A19BB">
          <w:rPr>
            <w:rStyle w:val="aff1"/>
            <w:noProof/>
          </w:rPr>
          <w:t>成员函数的实现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513962" w14:textId="21E5326C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0" w:history="1">
        <w:r w:rsidRPr="007A19BB">
          <w:rPr>
            <w:rStyle w:val="aff1"/>
            <w:noProof/>
          </w:rPr>
          <w:t xml:space="preserve">2.1.3.1 </w:t>
        </w:r>
        <w:r w:rsidRPr="007A19BB">
          <w:rPr>
            <w:rStyle w:val="aff1"/>
            <w:noProof/>
          </w:rPr>
          <w:t>插入顶点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130A97" w14:textId="7BB5E5A4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1" w:history="1">
        <w:r w:rsidRPr="007A19BB">
          <w:rPr>
            <w:rStyle w:val="aff1"/>
            <w:noProof/>
          </w:rPr>
          <w:t>2.1.3.2</w:t>
        </w:r>
        <w:r w:rsidRPr="007A19BB">
          <w:rPr>
            <w:rStyle w:val="aff1"/>
            <w:noProof/>
          </w:rPr>
          <w:t>插入边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8A2039" w14:textId="28CD9CF7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2" w:history="1">
        <w:r w:rsidRPr="007A19BB">
          <w:rPr>
            <w:rStyle w:val="aff1"/>
            <w:noProof/>
          </w:rPr>
          <w:t>2.1.3.3</w:t>
        </w:r>
        <w:r w:rsidRPr="007A19BB">
          <w:rPr>
            <w:rStyle w:val="aff1"/>
            <w:noProof/>
          </w:rPr>
          <w:t>删去结点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02DB43" w14:textId="213078F9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3" w:history="1">
        <w:r w:rsidRPr="007A19BB">
          <w:rPr>
            <w:rStyle w:val="aff1"/>
            <w:noProof/>
          </w:rPr>
          <w:t>2.1.3.4</w:t>
        </w:r>
        <w:r w:rsidRPr="007A19BB">
          <w:rPr>
            <w:rStyle w:val="aff1"/>
            <w:noProof/>
          </w:rPr>
          <w:t>删去边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A267CB" w14:textId="21E00420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4" w:history="1">
        <w:r w:rsidRPr="007A19BB">
          <w:rPr>
            <w:rStyle w:val="aff1"/>
            <w:noProof/>
          </w:rPr>
          <w:t xml:space="preserve">2.1.3.5 </w:t>
        </w:r>
        <w:r w:rsidRPr="007A19BB">
          <w:rPr>
            <w:rStyle w:val="aff1"/>
            <w:noProof/>
          </w:rPr>
          <w:t>实现细节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74910B" w14:textId="2F650765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5" w:history="1">
        <w:r w:rsidRPr="007A19BB">
          <w:rPr>
            <w:rStyle w:val="aff1"/>
            <w:noProof/>
          </w:rPr>
          <w:t xml:space="preserve">2.1.4 </w:t>
        </w:r>
        <w:r w:rsidRPr="007A19BB">
          <w:rPr>
            <w:rStyle w:val="aff1"/>
            <w:noProof/>
          </w:rPr>
          <w:t>部分代码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ED129B" w14:textId="2FBC166C" w:rsidR="006D0B87" w:rsidRDefault="006D0B8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6" w:history="1">
        <w:r w:rsidRPr="007A19BB">
          <w:rPr>
            <w:rStyle w:val="aff1"/>
            <w:noProof/>
          </w:rPr>
          <w:t xml:space="preserve">2.2 </w:t>
        </w:r>
        <w:r w:rsidRPr="007A19BB">
          <w:rPr>
            <w:rStyle w:val="aff1"/>
            <w:noProof/>
          </w:rPr>
          <w:t>最小堆模板类（</w:t>
        </w:r>
        <w:r w:rsidRPr="007A19BB">
          <w:rPr>
            <w:rStyle w:val="aff1"/>
            <w:noProof/>
          </w:rPr>
          <w:t>MinHeap</w:t>
        </w:r>
        <w:r w:rsidRPr="007A19BB">
          <w:rPr>
            <w:rStyle w:val="aff1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FCCAE" w14:textId="753C4A56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7" w:history="1">
        <w:r w:rsidRPr="007A19BB">
          <w:rPr>
            <w:rStyle w:val="aff1"/>
            <w:noProof/>
          </w:rPr>
          <w:t xml:space="preserve">2.2.1 </w:t>
        </w:r>
        <w:r w:rsidRPr="007A19BB">
          <w:rPr>
            <w:rStyle w:val="aff1"/>
            <w:noProof/>
          </w:rPr>
          <w:t>整体框架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8BF92A" w14:textId="2BBC64C7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8" w:history="1">
        <w:r w:rsidRPr="007A19BB">
          <w:rPr>
            <w:rStyle w:val="aff1"/>
            <w:noProof/>
          </w:rPr>
          <w:t xml:space="preserve">2.2.2 </w:t>
        </w:r>
        <w:r w:rsidRPr="007A19BB">
          <w:rPr>
            <w:rStyle w:val="aff1"/>
            <w:noProof/>
          </w:rPr>
          <w:t>成员函数的实现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2A4CF" w14:textId="3DEFF72B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19" w:history="1">
        <w:r w:rsidRPr="007A19BB">
          <w:rPr>
            <w:rStyle w:val="aff1"/>
            <w:noProof/>
          </w:rPr>
          <w:t xml:space="preserve">2.2.2.1 </w:t>
        </w:r>
        <w:r w:rsidRPr="007A19BB">
          <w:rPr>
            <w:rStyle w:val="aff1"/>
            <w:noProof/>
          </w:rPr>
          <w:t>插入元素及向上调整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D99043" w14:textId="7673F5DD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0" w:history="1">
        <w:r w:rsidRPr="007A19BB">
          <w:rPr>
            <w:rStyle w:val="aff1"/>
            <w:noProof/>
          </w:rPr>
          <w:t xml:space="preserve">2.2.2.2 </w:t>
        </w:r>
        <w:r w:rsidRPr="007A19BB">
          <w:rPr>
            <w:rStyle w:val="aff1"/>
            <w:noProof/>
          </w:rPr>
          <w:t>删除并返回堆顶元素及向下调整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8025F1" w14:textId="2A8450F1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1" w:history="1">
        <w:r w:rsidRPr="007A19BB">
          <w:rPr>
            <w:rStyle w:val="aff1"/>
            <w:noProof/>
          </w:rPr>
          <w:t xml:space="preserve">2.2.3 </w:t>
        </w:r>
        <w:r w:rsidRPr="007A19BB">
          <w:rPr>
            <w:rStyle w:val="aff1"/>
            <w:noProof/>
          </w:rPr>
          <w:t>部分代码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3C72F5" w14:textId="347C2872" w:rsidR="006D0B87" w:rsidRDefault="006D0B8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2" w:history="1">
        <w:r w:rsidRPr="007A19BB">
          <w:rPr>
            <w:rStyle w:val="aff1"/>
            <w:noProof/>
          </w:rPr>
          <w:t xml:space="preserve">2.3 </w:t>
        </w:r>
        <w:r w:rsidRPr="007A19BB">
          <w:rPr>
            <w:rStyle w:val="aff1"/>
            <w:noProof/>
          </w:rPr>
          <w:t>压缩路径的并查集模板类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12E3C3" w14:textId="7E0B63D6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3" w:history="1">
        <w:r w:rsidRPr="007A19BB">
          <w:rPr>
            <w:rStyle w:val="aff1"/>
            <w:noProof/>
          </w:rPr>
          <w:t xml:space="preserve">2.3.1 </w:t>
        </w:r>
        <w:r w:rsidRPr="007A19BB">
          <w:rPr>
            <w:rStyle w:val="aff1"/>
            <w:noProof/>
          </w:rPr>
          <w:t>整体框架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B8A9F9" w14:textId="73DD05BD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4" w:history="1">
        <w:r w:rsidRPr="007A19BB">
          <w:rPr>
            <w:rStyle w:val="aff1"/>
            <w:noProof/>
          </w:rPr>
          <w:t xml:space="preserve">2.3.2 </w:t>
        </w:r>
        <w:r w:rsidRPr="007A19BB">
          <w:rPr>
            <w:rStyle w:val="aff1"/>
            <w:noProof/>
          </w:rPr>
          <w:t>成员函数的实现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D924B" w14:textId="7F3A341F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5" w:history="1">
        <w:r w:rsidRPr="007A19BB">
          <w:rPr>
            <w:rStyle w:val="aff1"/>
            <w:noProof/>
          </w:rPr>
          <w:t xml:space="preserve">2.3.2.1 </w:t>
        </w:r>
        <w:r w:rsidRPr="007A19BB">
          <w:rPr>
            <w:rStyle w:val="aff1"/>
            <w:noProof/>
          </w:rPr>
          <w:t>寻找祖先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C2231B" w14:textId="44E834E3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6" w:history="1">
        <w:r w:rsidRPr="007A19BB">
          <w:rPr>
            <w:rStyle w:val="aff1"/>
            <w:noProof/>
          </w:rPr>
          <w:t xml:space="preserve">2.3.2.2 </w:t>
        </w:r>
        <w:r w:rsidRPr="007A19BB">
          <w:rPr>
            <w:rStyle w:val="aff1"/>
            <w:noProof/>
          </w:rPr>
          <w:t>压缩路径寻找祖先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C9B72D" w14:textId="6D1C422C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7" w:history="1">
        <w:r w:rsidRPr="007A19BB">
          <w:rPr>
            <w:rStyle w:val="aff1"/>
            <w:noProof/>
          </w:rPr>
          <w:t xml:space="preserve">2.3.2.3 </w:t>
        </w:r>
        <w:r w:rsidRPr="007A19BB">
          <w:rPr>
            <w:rStyle w:val="aff1"/>
            <w:noProof/>
          </w:rPr>
          <w:t>合并两个结点所在集合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84F032" w14:textId="3E2EA109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8" w:history="1">
        <w:r w:rsidRPr="007A19BB">
          <w:rPr>
            <w:rStyle w:val="aff1"/>
            <w:noProof/>
          </w:rPr>
          <w:t xml:space="preserve">2.3.3 </w:t>
        </w:r>
        <w:r w:rsidRPr="007A19BB">
          <w:rPr>
            <w:rStyle w:val="aff1"/>
            <w:noProof/>
          </w:rPr>
          <w:t>部分代码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FF8682" w14:textId="66A9353C" w:rsidR="006D0B87" w:rsidRDefault="006D0B8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29" w:history="1">
        <w:r w:rsidRPr="007A19BB">
          <w:rPr>
            <w:rStyle w:val="aff1"/>
            <w:noProof/>
          </w:rPr>
          <w:t xml:space="preserve">2.4 </w:t>
        </w:r>
        <w:r w:rsidRPr="007A19BB">
          <w:rPr>
            <w:rStyle w:val="aff1"/>
            <w:noProof/>
          </w:rPr>
          <w:t>最小生成树模板类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D7E2A0" w14:textId="079626A7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0" w:history="1">
        <w:r w:rsidRPr="007A19BB">
          <w:rPr>
            <w:rStyle w:val="aff1"/>
            <w:noProof/>
          </w:rPr>
          <w:t xml:space="preserve">2.4.1 </w:t>
        </w:r>
        <w:r w:rsidRPr="007A19BB">
          <w:rPr>
            <w:rStyle w:val="aff1"/>
            <w:noProof/>
          </w:rPr>
          <w:t>整体框架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1DCCD9" w14:textId="7EB11E93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1" w:history="1">
        <w:r w:rsidRPr="007A19BB">
          <w:rPr>
            <w:rStyle w:val="aff1"/>
            <w:noProof/>
          </w:rPr>
          <w:t>2.4.2 Kruskal</w:t>
        </w:r>
        <w:r w:rsidRPr="007A19BB">
          <w:rPr>
            <w:rStyle w:val="aff1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486791" w14:textId="25C45BCB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2" w:history="1">
        <w:r w:rsidRPr="007A19BB">
          <w:rPr>
            <w:rStyle w:val="aff1"/>
            <w:noProof/>
          </w:rPr>
          <w:t xml:space="preserve">2.4.3 </w:t>
        </w:r>
        <w:r w:rsidRPr="007A19BB">
          <w:rPr>
            <w:rStyle w:val="aff1"/>
            <w:noProof/>
          </w:rPr>
          <w:t>部分代码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B9EB23" w14:textId="60AE65D9" w:rsidR="006D0B87" w:rsidRDefault="006D0B8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91257833" w:history="1">
        <w:r w:rsidRPr="007A19BB">
          <w:rPr>
            <w:rStyle w:val="aff1"/>
            <w:noProof/>
          </w:rPr>
          <w:t xml:space="preserve">3 </w:t>
        </w:r>
        <w:r w:rsidRPr="007A19BB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7E5FCD" w14:textId="7886A915" w:rsidR="006D0B87" w:rsidRDefault="006D0B8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4" w:history="1">
        <w:r w:rsidRPr="007A19BB">
          <w:rPr>
            <w:rStyle w:val="aff1"/>
            <w:noProof/>
          </w:rPr>
          <w:t xml:space="preserve">3.1 </w:t>
        </w:r>
        <w:r w:rsidRPr="007A19BB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2E1D42" w14:textId="19E3763F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5" w:history="1">
        <w:r w:rsidRPr="007A19BB">
          <w:rPr>
            <w:rStyle w:val="aff1"/>
            <w:noProof/>
          </w:rPr>
          <w:t xml:space="preserve">3.1.1 </w:t>
        </w:r>
        <w:r w:rsidRPr="007A19BB">
          <w:rPr>
            <w:rStyle w:val="aff1"/>
            <w:noProof/>
          </w:rPr>
          <w:t>手动创建图的结点与边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252206" w14:textId="1B221A48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6" w:history="1">
        <w:r w:rsidRPr="007A19BB">
          <w:rPr>
            <w:rStyle w:val="aff1"/>
            <w:noProof/>
          </w:rPr>
          <w:t xml:space="preserve">3.1.2 </w:t>
        </w:r>
        <w:r w:rsidRPr="007A19BB">
          <w:rPr>
            <w:rStyle w:val="aff1"/>
            <w:noProof/>
          </w:rPr>
          <w:t>构造最小生成树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973119" w14:textId="0FE49E95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7" w:history="1">
        <w:r w:rsidRPr="007A19BB">
          <w:rPr>
            <w:rStyle w:val="aff1"/>
            <w:noProof/>
          </w:rPr>
          <w:t xml:space="preserve">3.1.3 </w:t>
        </w:r>
        <w:r w:rsidRPr="007A19BB">
          <w:rPr>
            <w:rStyle w:val="aff1"/>
            <w:noProof/>
          </w:rPr>
          <w:t>再次添加结点和边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435BA9" w14:textId="60B1EA52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8" w:history="1">
        <w:r w:rsidRPr="007A19BB">
          <w:rPr>
            <w:rStyle w:val="aff1"/>
            <w:noProof/>
          </w:rPr>
          <w:t xml:space="preserve">3.1.4 </w:t>
        </w:r>
        <w:r w:rsidRPr="007A19BB">
          <w:rPr>
            <w:rStyle w:val="aff1"/>
            <w:noProof/>
          </w:rPr>
          <w:t>删除边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20121F" w14:textId="796F70E8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39" w:history="1">
        <w:r w:rsidRPr="007A19BB">
          <w:rPr>
            <w:rStyle w:val="aff1"/>
            <w:noProof/>
          </w:rPr>
          <w:t xml:space="preserve">3.1.5 </w:t>
        </w:r>
        <w:r w:rsidRPr="007A19BB">
          <w:rPr>
            <w:rStyle w:val="aff1"/>
            <w:noProof/>
          </w:rPr>
          <w:t>删除结点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642427" w14:textId="3E846B48" w:rsidR="006D0B87" w:rsidRDefault="006D0B8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40" w:history="1">
        <w:r w:rsidRPr="007A19BB">
          <w:rPr>
            <w:rStyle w:val="aff1"/>
            <w:noProof/>
          </w:rPr>
          <w:t xml:space="preserve">3.2 </w:t>
        </w:r>
        <w:r w:rsidRPr="007A19BB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CBAD6F" w14:textId="69C26364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41" w:history="1">
        <w:r w:rsidRPr="007A19BB">
          <w:rPr>
            <w:rStyle w:val="aff1"/>
            <w:noProof/>
          </w:rPr>
          <w:t xml:space="preserve">3.2.1 </w:t>
        </w:r>
        <w:r w:rsidRPr="007A19BB">
          <w:rPr>
            <w:rStyle w:val="aff1"/>
            <w:noProof/>
          </w:rPr>
          <w:t>结点已存在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C936D1" w14:textId="6798F27B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42" w:history="1">
        <w:r w:rsidRPr="007A19BB">
          <w:rPr>
            <w:rStyle w:val="aff1"/>
            <w:noProof/>
          </w:rPr>
          <w:t xml:space="preserve">3.2.2 </w:t>
        </w:r>
        <w:r w:rsidRPr="007A19BB">
          <w:rPr>
            <w:rStyle w:val="aff1"/>
            <w:noProof/>
          </w:rPr>
          <w:t>边已存在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48D24F" w14:textId="59867950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43" w:history="1">
        <w:r w:rsidRPr="007A19BB">
          <w:rPr>
            <w:rStyle w:val="aff1"/>
            <w:noProof/>
          </w:rPr>
          <w:t xml:space="preserve">3.2.3 </w:t>
        </w:r>
        <w:r w:rsidRPr="007A19BB">
          <w:rPr>
            <w:rStyle w:val="aff1"/>
            <w:noProof/>
          </w:rPr>
          <w:t>删除边、结点不存在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B8E721" w14:textId="67AC11DD" w:rsidR="006D0B87" w:rsidRDefault="006D0B8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91257844" w:history="1">
        <w:r w:rsidRPr="007A19BB">
          <w:rPr>
            <w:rStyle w:val="aff1"/>
            <w:noProof/>
          </w:rPr>
          <w:t xml:space="preserve">3.2.4 </w:t>
        </w:r>
        <w:r w:rsidRPr="007A19BB">
          <w:rPr>
            <w:rStyle w:val="aff1"/>
            <w:noProof/>
          </w:rPr>
          <w:t>最小生成树不存在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_Toc91257844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ED6298" w14:textId="5387D34D" w:rsidR="00D27026" w:rsidRPr="00ED4D76" w:rsidRDefault="00572339" w:rsidP="00192C06">
      <w:pPr>
        <w:pStyle w:val="TOC1"/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  <w:r w:rsidR="00AD4053"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91257802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2CD126AB" w:rsidR="00262274" w:rsidRDefault="009C2AC7" w:rsidP="00390D3D">
      <w:pPr>
        <w:pStyle w:val="2"/>
        <w:spacing w:before="120"/>
      </w:pPr>
      <w:bookmarkStart w:id="3" w:name="_Toc91257803"/>
      <w:r>
        <w:t xml:space="preserve">1.1 </w:t>
      </w:r>
      <w:r w:rsidRPr="00C119C2">
        <w:rPr>
          <w:rFonts w:hint="eastAsia"/>
        </w:rPr>
        <w:t>背景分析</w:t>
      </w:r>
      <w:bookmarkEnd w:id="3"/>
    </w:p>
    <w:p w14:paraId="60FD75E4" w14:textId="69EF9290" w:rsidR="00215F11" w:rsidRPr="00215F11" w:rsidRDefault="00215F11" w:rsidP="00215F11">
      <w:pPr>
        <w:rPr>
          <w:lang w:eastAsia="zh-CN"/>
        </w:rPr>
      </w:pPr>
      <w:r>
        <w:rPr>
          <w:rFonts w:hint="eastAsia"/>
          <w:lang w:eastAsia="zh-CN"/>
        </w:rPr>
        <w:t>假设有个城市有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个小区，要实现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个小区之间的电网都能够相互接通，构造这个城市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个小区之间的电网，使总工程造价最低。请设计一个能够满足要求的建设方案。</w:t>
      </w:r>
    </w:p>
    <w:p w14:paraId="0DCCF3E8" w14:textId="77777777" w:rsidR="00C119C2" w:rsidRDefault="00794BDB" w:rsidP="008F78B2">
      <w:pPr>
        <w:pStyle w:val="2"/>
        <w:spacing w:before="120"/>
      </w:pPr>
      <w:bookmarkStart w:id="4" w:name="_Toc484542869"/>
      <w:bookmarkStart w:id="5" w:name="_Toc91257804"/>
      <w:r w:rsidRPr="00C119C2">
        <w:rPr>
          <w:rFonts w:hint="eastAsia"/>
        </w:rPr>
        <w:t xml:space="preserve">1.2 </w:t>
      </w:r>
      <w:bookmarkEnd w:id="4"/>
      <w:r w:rsidR="0075165E" w:rsidRPr="00C119C2">
        <w:rPr>
          <w:rFonts w:hint="eastAsia"/>
        </w:rPr>
        <w:t>功能分析</w:t>
      </w:r>
      <w:bookmarkEnd w:id="5"/>
    </w:p>
    <w:p w14:paraId="7CB3E3FE" w14:textId="69A97F1A" w:rsidR="00061434" w:rsidRDefault="00215F11" w:rsidP="00C119C2">
      <w:pPr>
        <w:rPr>
          <w:lang w:eastAsia="zh-CN"/>
        </w:rPr>
      </w:pPr>
      <w:r>
        <w:rPr>
          <w:rFonts w:hint="eastAsia"/>
          <w:lang w:eastAsia="zh-CN"/>
        </w:rPr>
        <w:t>在每个小区之间都可以设置一条电网线路，都要付出相应的经济代价。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个小区之间最多可以有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条线路，选择其中的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条使总的耗费最少。</w:t>
      </w:r>
    </w:p>
    <w:p w14:paraId="1A3E49A7" w14:textId="5B555ABE" w:rsidR="00061434" w:rsidRDefault="00215F11" w:rsidP="00C119C2">
      <w:pPr>
        <w:rPr>
          <w:lang w:eastAsia="zh-CN"/>
        </w:rPr>
      </w:pPr>
      <w:r>
        <w:rPr>
          <w:rFonts w:hint="eastAsia"/>
          <w:lang w:eastAsia="zh-CN"/>
        </w:rPr>
        <w:t>存储结构可以采用图的方式，结点表示小区，结点之间的边权重表明这两个小区之间要连通所付出的经济代价。先题意即求该图的最小生成树。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6" w:name="_Toc91257805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1F321FFC" w14:textId="4245069B" w:rsidR="0075165E" w:rsidRDefault="0075165E" w:rsidP="008F78B2">
      <w:pPr>
        <w:pStyle w:val="2"/>
        <w:spacing w:before="120"/>
      </w:pPr>
      <w:bookmarkStart w:id="7" w:name="_Toc91257806"/>
      <w:r>
        <w:rPr>
          <w:rFonts w:hint="eastAsia"/>
        </w:rPr>
        <w:t xml:space="preserve">2.1 </w:t>
      </w:r>
      <w:r w:rsidR="000633F8">
        <w:rPr>
          <w:rFonts w:hint="eastAsia"/>
        </w:rPr>
        <w:t>使用邻接表实现的图模板类</w:t>
      </w:r>
      <w:bookmarkEnd w:id="7"/>
    </w:p>
    <w:p w14:paraId="6D1B3735" w14:textId="2EE53FF4" w:rsidR="000633F8" w:rsidRPr="000633F8" w:rsidRDefault="000633F8" w:rsidP="000633F8">
      <w:pPr>
        <w:pStyle w:val="3"/>
        <w:spacing w:before="120"/>
      </w:pPr>
      <w:bookmarkStart w:id="8" w:name="_Toc91257807"/>
      <w:r>
        <w:t>2.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 xml:space="preserve"> </w:t>
      </w:r>
      <w:r w:rsidR="00814096">
        <w:rPr>
          <w:rFonts w:hint="eastAsia"/>
        </w:rPr>
        <w:t>整体框架</w:t>
      </w:r>
      <w:bookmarkEnd w:id="8"/>
    </w:p>
    <w:p w14:paraId="6101DBD0" w14:textId="57C9B4AB" w:rsidR="00061434" w:rsidRDefault="00215F11" w:rsidP="00061434">
      <w:pPr>
        <w:rPr>
          <w:lang w:eastAsia="zh-CN"/>
        </w:rPr>
      </w:pPr>
      <w:r>
        <w:rPr>
          <w:rFonts w:hint="eastAsia"/>
          <w:lang w:eastAsia="zh-CN"/>
        </w:rPr>
        <w:t>如上功能分析，首先得设计一个图的模板类，</w:t>
      </w:r>
      <w:r w:rsidR="00103408">
        <w:rPr>
          <w:rFonts w:hint="eastAsia"/>
          <w:lang w:eastAsia="zh-CN"/>
        </w:rPr>
        <w:t>结点的数据类型</w:t>
      </w:r>
      <w:r w:rsidR="00530707">
        <w:rPr>
          <w:rFonts w:hint="eastAsia"/>
          <w:lang w:eastAsia="zh-CN"/>
        </w:rPr>
        <w:t>和边的权值类型待定，并且采用邻接表存储图，即</w:t>
      </w:r>
      <w:r w:rsidR="00530707">
        <w:rPr>
          <w:rFonts w:hint="eastAsia"/>
          <w:lang w:eastAsia="zh-CN"/>
        </w:rPr>
        <w:t>temp</w:t>
      </w:r>
      <w:r w:rsidR="00530707">
        <w:rPr>
          <w:lang w:eastAsia="zh-CN"/>
        </w:rPr>
        <w:t>late&lt;class T, class E&gt;class Linked</w:t>
      </w:r>
      <w:r w:rsidR="00530707">
        <w:rPr>
          <w:rFonts w:hint="eastAsia"/>
          <w:lang w:eastAsia="zh-CN"/>
        </w:rPr>
        <w:t>Graph</w:t>
      </w:r>
      <w:r w:rsidR="00530707">
        <w:rPr>
          <w:lang w:eastAsia="zh-CN"/>
        </w:rPr>
        <w:t>{}</w:t>
      </w:r>
      <w:r w:rsidR="00530707">
        <w:rPr>
          <w:rFonts w:hint="eastAsia"/>
          <w:lang w:eastAsia="zh-CN"/>
        </w:rPr>
        <w:t>;</w:t>
      </w:r>
      <w:r w:rsidR="00530707">
        <w:rPr>
          <w:rFonts w:hint="eastAsia"/>
          <w:lang w:eastAsia="zh-CN"/>
        </w:rPr>
        <w:t>，图的模板类中主要功能有获取某条边的权值、获取某个顶点的数据、插入某个顶点、插入某条边、删去某个顶点、删去某条边。（删点和删边操作可能在此题中没有必要，但为了模板类的完整性，给予实现）</w:t>
      </w:r>
    </w:p>
    <w:p w14:paraId="5DE44361" w14:textId="3F62F77F" w:rsidR="000633F8" w:rsidRDefault="00530707" w:rsidP="00061434">
      <w:pPr>
        <w:rPr>
          <w:lang w:eastAsia="zh-CN"/>
        </w:rPr>
      </w:pPr>
      <w:r>
        <w:rPr>
          <w:rFonts w:hint="eastAsia"/>
          <w:lang w:eastAsia="zh-CN"/>
        </w:rPr>
        <w:t>对于图的结点类，</w:t>
      </w:r>
      <w:r w:rsidR="000633F8">
        <w:rPr>
          <w:rFonts w:hint="eastAsia"/>
          <w:lang w:eastAsia="zh-CN"/>
        </w:rPr>
        <w:t>首先必须包含该结点的数据，并且由于采用邻接表存储，需要指向一条边作为该结点引出的第一条边；对于图的边类，需要包含边的权值、该边指向的第二个结点以及下一条边的位置。</w:t>
      </w:r>
    </w:p>
    <w:p w14:paraId="500B022F" w14:textId="0F9DF4D4" w:rsidR="00814096" w:rsidRPr="000633F8" w:rsidRDefault="00814096" w:rsidP="00814096">
      <w:pPr>
        <w:pStyle w:val="3"/>
        <w:spacing w:before="120"/>
      </w:pPr>
      <w:bookmarkStart w:id="9" w:name="_Toc91257808"/>
      <w:r>
        <w:t>2.</w:t>
      </w:r>
      <w:r>
        <w:rPr>
          <w:rFonts w:hint="eastAsia"/>
        </w:rPr>
        <w:t>1.</w:t>
      </w:r>
      <w:r w:rsidR="00FC39FC">
        <w:t>2</w:t>
      </w:r>
      <w:r>
        <w:rPr>
          <w:rFonts w:hint="eastAsia"/>
        </w:rPr>
        <w:t>实现方法</w:t>
      </w:r>
      <w:bookmarkEnd w:id="9"/>
    </w:p>
    <w:p w14:paraId="5FA7A506" w14:textId="77777777" w:rsidR="00814096" w:rsidRDefault="00814096" w:rsidP="00814096">
      <w:pPr>
        <w:rPr>
          <w:lang w:eastAsia="zh-CN"/>
        </w:rPr>
      </w:pPr>
      <w:r>
        <w:rPr>
          <w:lang w:eastAsia="zh-CN"/>
        </w:rPr>
        <w:t>图中所有的结点，都有自己的一个编号，即若图中结点数为</w:t>
      </w:r>
      <w:r>
        <w:rPr>
          <w:lang w:eastAsia="zh-CN"/>
        </w:rPr>
        <w:t>n</w:t>
      </w:r>
      <w:r>
        <w:rPr>
          <w:lang w:eastAsia="zh-CN"/>
        </w:rPr>
        <w:t>，那么这</w:t>
      </w:r>
      <w:r>
        <w:rPr>
          <w:lang w:eastAsia="zh-CN"/>
        </w:rPr>
        <w:t>n</w:t>
      </w:r>
      <w:r>
        <w:rPr>
          <w:lang w:eastAsia="zh-CN"/>
        </w:rPr>
        <w:t>个结点分别编号</w:t>
      </w:r>
      <w:r>
        <w:rPr>
          <w:rFonts w:hint="eastAsia"/>
          <w:lang w:eastAsia="zh-CN"/>
        </w:rPr>
        <w:t>0</w:t>
      </w:r>
      <w:r>
        <w:rPr>
          <w:lang w:eastAsia="zh-CN"/>
        </w:rPr>
        <w:t>~n-1</w:t>
      </w:r>
      <w:r>
        <w:rPr>
          <w:lang w:eastAsia="zh-CN"/>
        </w:rPr>
        <w:t>，我们采用顺序结构存储这</w:t>
      </w:r>
      <w:r>
        <w:rPr>
          <w:lang w:eastAsia="zh-CN"/>
        </w:rPr>
        <w:t>n</w:t>
      </w:r>
      <w:r>
        <w:rPr>
          <w:lang w:eastAsia="zh-CN"/>
        </w:rPr>
        <w:t>个结点以方便查找。对于第</w:t>
      </w:r>
      <w:r>
        <w:rPr>
          <w:lang w:eastAsia="zh-CN"/>
        </w:rPr>
        <w:t>i</w:t>
      </w:r>
      <w:r>
        <w:rPr>
          <w:lang w:eastAsia="zh-CN"/>
        </w:rPr>
        <w:t>个结点，我们</w:t>
      </w:r>
      <w:r>
        <w:rPr>
          <w:lang w:eastAsia="zh-CN"/>
        </w:rPr>
        <w:lastRenderedPageBreak/>
        <w:t>可以使用</w:t>
      </w:r>
      <w:r>
        <w:rPr>
          <w:lang w:eastAsia="zh-CN"/>
        </w:rPr>
        <w:t>getVertexValue(int i)</w:t>
      </w:r>
      <w:r>
        <w:rPr>
          <w:lang w:eastAsia="zh-CN"/>
        </w:rPr>
        <w:t>获取其结点。同时又由于是顺序存储，当达到最大容量时扩展极为不便（当然也有方法可以实现），在本项目中便不加以实现。</w:t>
      </w:r>
    </w:p>
    <w:p w14:paraId="52BDA25F" w14:textId="751B97CD" w:rsidR="00814096" w:rsidRDefault="00814096" w:rsidP="00061434">
      <w:pPr>
        <w:rPr>
          <w:lang w:eastAsia="zh-CN"/>
        </w:rPr>
      </w:pPr>
      <w:r>
        <w:rPr>
          <w:rFonts w:hint="eastAsia"/>
          <w:lang w:eastAsia="zh-CN"/>
        </w:rPr>
        <w:t>边的存储采用邻接表的形式，即每个结点包含从该结点引出的第一条边，每条边包含该边的另一个结点以及下一条边的指针；若图中有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条边，则需要使用</w:t>
      </w:r>
      <w:r>
        <w:rPr>
          <w:rFonts w:hint="eastAsia"/>
          <w:lang w:eastAsia="zh-CN"/>
        </w:rPr>
        <w:t>2</w:t>
      </w:r>
      <w:r>
        <w:rPr>
          <w:lang w:eastAsia="zh-CN"/>
        </w:rPr>
        <w:t>n</w:t>
      </w:r>
      <w:r>
        <w:rPr>
          <w:lang w:eastAsia="zh-CN"/>
        </w:rPr>
        <w:t>个边对象来存储，即每条边作为两个结点的出度被存储了两次。</w:t>
      </w:r>
    </w:p>
    <w:p w14:paraId="46769879" w14:textId="1B6F7C1B" w:rsidR="00FC39FC" w:rsidRPr="000633F8" w:rsidRDefault="00FC39FC" w:rsidP="00FC39FC">
      <w:pPr>
        <w:pStyle w:val="3"/>
        <w:spacing w:before="120"/>
      </w:pPr>
      <w:bookmarkStart w:id="10" w:name="_Toc91257809"/>
      <w:r>
        <w:t>2.</w:t>
      </w:r>
      <w:r>
        <w:rPr>
          <w:rFonts w:hint="eastAsia"/>
        </w:rPr>
        <w:t>1.</w:t>
      </w:r>
      <w:r>
        <w:t xml:space="preserve">3 </w:t>
      </w:r>
      <w:r>
        <w:t>成员函数的实现</w:t>
      </w:r>
      <w:bookmarkEnd w:id="10"/>
    </w:p>
    <w:p w14:paraId="3E9B91BA" w14:textId="79126109" w:rsidR="00814096" w:rsidRPr="003F2DAE" w:rsidRDefault="00FC39FC" w:rsidP="00FC39FC">
      <w:pPr>
        <w:pStyle w:val="3"/>
        <w:spacing w:before="120"/>
        <w:rPr>
          <w:sz w:val="22"/>
          <w:szCs w:val="18"/>
        </w:rPr>
      </w:pPr>
      <w:bookmarkStart w:id="11" w:name="_Toc91257810"/>
      <w:r w:rsidRPr="003F2DAE">
        <w:rPr>
          <w:sz w:val="22"/>
          <w:szCs w:val="18"/>
        </w:rPr>
        <w:t>2.</w:t>
      </w:r>
      <w:r w:rsidRPr="003F2DAE">
        <w:rPr>
          <w:rFonts w:hint="eastAsia"/>
          <w:sz w:val="22"/>
          <w:szCs w:val="18"/>
        </w:rPr>
        <w:t>1.</w:t>
      </w:r>
      <w:r w:rsidRPr="003F2DAE">
        <w:rPr>
          <w:sz w:val="22"/>
          <w:szCs w:val="18"/>
        </w:rPr>
        <w:t>3.1</w:t>
      </w:r>
      <w:r w:rsidRPr="003F2DAE">
        <w:rPr>
          <w:rFonts w:hint="eastAsia"/>
          <w:sz w:val="22"/>
          <w:szCs w:val="18"/>
        </w:rPr>
        <w:t xml:space="preserve"> </w:t>
      </w:r>
      <w:r w:rsidRPr="003F2DAE">
        <w:rPr>
          <w:sz w:val="22"/>
          <w:szCs w:val="18"/>
        </w:rPr>
        <w:t>插入顶点</w:t>
      </w:r>
      <w:bookmarkEnd w:id="11"/>
    </w:p>
    <w:p w14:paraId="51218935" w14:textId="51D95F26" w:rsidR="00FC39FC" w:rsidRDefault="00FC39FC" w:rsidP="00FC39FC">
      <w:pPr>
        <w:rPr>
          <w:lang w:eastAsia="zh-CN"/>
        </w:rPr>
      </w:pPr>
      <w:r>
        <w:rPr>
          <w:lang w:eastAsia="zh-CN"/>
        </w:rPr>
        <w:t>只需要在类的结点数组中新建一个结点，并自增结点数目即可。</w:t>
      </w:r>
    </w:p>
    <w:p w14:paraId="3CDB02AC" w14:textId="03AB3B5F" w:rsidR="00FC39FC" w:rsidRPr="003F2DAE" w:rsidRDefault="00FC39FC" w:rsidP="00FC39FC">
      <w:pPr>
        <w:pStyle w:val="3"/>
        <w:spacing w:before="120"/>
        <w:rPr>
          <w:sz w:val="22"/>
          <w:szCs w:val="18"/>
        </w:rPr>
      </w:pPr>
      <w:bookmarkStart w:id="12" w:name="_Toc91257811"/>
      <w:r w:rsidRPr="003F2DAE">
        <w:rPr>
          <w:sz w:val="22"/>
          <w:szCs w:val="18"/>
        </w:rPr>
        <w:t>2.</w:t>
      </w:r>
      <w:r w:rsidRPr="003F2DAE">
        <w:rPr>
          <w:rFonts w:hint="eastAsia"/>
          <w:sz w:val="22"/>
          <w:szCs w:val="18"/>
        </w:rPr>
        <w:t>1.</w:t>
      </w:r>
      <w:r w:rsidRPr="003F2DAE">
        <w:rPr>
          <w:sz w:val="22"/>
          <w:szCs w:val="18"/>
        </w:rPr>
        <w:t>3.2</w:t>
      </w:r>
      <w:r w:rsidRPr="003F2DAE">
        <w:rPr>
          <w:sz w:val="22"/>
          <w:szCs w:val="18"/>
        </w:rPr>
        <w:t>插入边</w:t>
      </w:r>
      <w:bookmarkEnd w:id="12"/>
    </w:p>
    <w:p w14:paraId="1B240B0D" w14:textId="40F313C2" w:rsidR="00FC39FC" w:rsidRDefault="00FC39FC" w:rsidP="00FC39FC">
      <w:pPr>
        <w:rPr>
          <w:lang w:eastAsia="zh-CN"/>
        </w:rPr>
      </w:pPr>
      <w:r>
        <w:rPr>
          <w:rFonts w:hint="eastAsia"/>
          <w:lang w:eastAsia="zh-CN"/>
        </w:rPr>
        <w:t>在两个顶点的边链表</w:t>
      </w:r>
      <w:r w:rsidR="00C944EA">
        <w:rPr>
          <w:rFonts w:hint="eastAsia"/>
          <w:lang w:eastAsia="zh-CN"/>
        </w:rPr>
        <w:t>表头插入即可，省去了遍历整个边链表的时间。</w:t>
      </w:r>
    </w:p>
    <w:p w14:paraId="519EAEB8" w14:textId="4D6AF8CE" w:rsidR="00C944EA" w:rsidRDefault="00C944EA" w:rsidP="00C944EA">
      <w:pPr>
        <w:pStyle w:val="3"/>
        <w:spacing w:before="120"/>
        <w:rPr>
          <w:sz w:val="22"/>
          <w:szCs w:val="18"/>
        </w:rPr>
      </w:pPr>
      <w:bookmarkStart w:id="13" w:name="_Toc91257812"/>
      <w:r w:rsidRPr="003F2DAE">
        <w:rPr>
          <w:sz w:val="22"/>
          <w:szCs w:val="18"/>
        </w:rPr>
        <w:t>2.</w:t>
      </w:r>
      <w:r w:rsidRPr="003F2DAE">
        <w:rPr>
          <w:rFonts w:hint="eastAsia"/>
          <w:sz w:val="22"/>
          <w:szCs w:val="18"/>
        </w:rPr>
        <w:t>1.</w:t>
      </w:r>
      <w:r w:rsidRPr="003F2DAE">
        <w:rPr>
          <w:sz w:val="22"/>
          <w:szCs w:val="18"/>
        </w:rPr>
        <w:t>3.3</w:t>
      </w:r>
      <w:r w:rsidRPr="003F2DAE">
        <w:rPr>
          <w:sz w:val="22"/>
          <w:szCs w:val="18"/>
        </w:rPr>
        <w:t>删去</w:t>
      </w:r>
      <w:r w:rsidR="00381396">
        <w:rPr>
          <w:rFonts w:hint="eastAsia"/>
          <w:sz w:val="22"/>
          <w:szCs w:val="18"/>
        </w:rPr>
        <w:t>结点</w:t>
      </w:r>
      <w:bookmarkEnd w:id="13"/>
    </w:p>
    <w:p w14:paraId="61BE33B1" w14:textId="7FF49B08" w:rsidR="00381396" w:rsidRDefault="00381396" w:rsidP="00381396">
      <w:pPr>
        <w:rPr>
          <w:lang w:eastAsia="zh-CN"/>
        </w:rPr>
      </w:pPr>
      <w:r>
        <w:rPr>
          <w:rFonts w:hint="eastAsia"/>
          <w:lang w:eastAsia="zh-CN"/>
        </w:rPr>
        <w:t>删去结点，则需要删除所有与结点关联的边及结点本身。首先</w:t>
      </w:r>
      <w:r w:rsidR="00615BF8">
        <w:rPr>
          <w:rFonts w:hint="eastAsia"/>
          <w:lang w:eastAsia="zh-CN"/>
        </w:rPr>
        <w:t>遍历</w:t>
      </w:r>
      <w:r w:rsidR="00351D53">
        <w:rPr>
          <w:rFonts w:hint="eastAsia"/>
          <w:lang w:eastAsia="zh-CN"/>
        </w:rPr>
        <w:t>该结点相连的所有边，对于每一条边</w:t>
      </w:r>
      <w:r w:rsidR="00351D53">
        <w:rPr>
          <w:rFonts w:hint="eastAsia"/>
          <w:lang w:eastAsia="zh-CN"/>
        </w:rPr>
        <w:t>p</w:t>
      </w:r>
      <w:r w:rsidR="00351D53">
        <w:rPr>
          <w:rFonts w:hint="eastAsia"/>
          <w:lang w:eastAsia="zh-CN"/>
        </w:rPr>
        <w:t>，</w:t>
      </w:r>
      <w:r w:rsidR="00351D53">
        <w:rPr>
          <w:rFonts w:hint="eastAsia"/>
          <w:lang w:eastAsia="zh-CN"/>
        </w:rPr>
        <w:t>k</w:t>
      </w:r>
      <w:r w:rsidR="00351D53">
        <w:rPr>
          <w:rFonts w:hint="eastAsia"/>
          <w:lang w:eastAsia="zh-CN"/>
        </w:rPr>
        <w:t>为这条边的另一个结点，因此</w:t>
      </w:r>
      <w:r w:rsidR="00351D53">
        <w:rPr>
          <w:rFonts w:hint="eastAsia"/>
          <w:lang w:eastAsia="zh-CN"/>
        </w:rPr>
        <w:t>k</w:t>
      </w:r>
      <w:r w:rsidR="00351D53">
        <w:rPr>
          <w:rFonts w:hint="eastAsia"/>
          <w:lang w:eastAsia="zh-CN"/>
        </w:rPr>
        <w:t>的邻接表中也存在这条边，先找出这条边并将其删去，而后删去“被删结点”邻接表中的边</w:t>
      </w:r>
      <w:r w:rsidR="00351D53">
        <w:rPr>
          <w:rFonts w:hint="eastAsia"/>
          <w:lang w:eastAsia="zh-CN"/>
        </w:rPr>
        <w:t>p</w:t>
      </w:r>
      <w:r w:rsidR="00351D53">
        <w:rPr>
          <w:rFonts w:hint="eastAsia"/>
          <w:lang w:eastAsia="zh-CN"/>
        </w:rPr>
        <w:t>，依次遍历所有的边。最后删除结点本身。</w:t>
      </w:r>
    </w:p>
    <w:p w14:paraId="65EC8B3F" w14:textId="76B897B6" w:rsidR="0019137F" w:rsidRPr="00381396" w:rsidRDefault="0019137F" w:rsidP="00381396">
      <w:pPr>
        <w:rPr>
          <w:lang w:eastAsia="zh-CN"/>
        </w:rPr>
      </w:pPr>
      <w:r>
        <w:rPr>
          <w:rFonts w:hint="eastAsia"/>
          <w:lang w:eastAsia="zh-CN"/>
        </w:rPr>
        <w:t>为了使得结点表连续，将最后一个结点填入被删结点的位置，然后将所有与此结点相关的邻接表中的结点序号进行更新。</w:t>
      </w:r>
    </w:p>
    <w:p w14:paraId="4DF16ABD" w14:textId="71B69E00" w:rsidR="00C944EA" w:rsidRPr="003F2DAE" w:rsidRDefault="00C944EA" w:rsidP="00C944EA">
      <w:pPr>
        <w:pStyle w:val="3"/>
        <w:spacing w:before="120"/>
        <w:rPr>
          <w:sz w:val="22"/>
          <w:szCs w:val="18"/>
        </w:rPr>
      </w:pPr>
      <w:bookmarkStart w:id="14" w:name="_Toc91257813"/>
      <w:r w:rsidRPr="003F2DAE">
        <w:rPr>
          <w:sz w:val="22"/>
          <w:szCs w:val="18"/>
        </w:rPr>
        <w:t>2.</w:t>
      </w:r>
      <w:r w:rsidRPr="003F2DAE">
        <w:rPr>
          <w:rFonts w:hint="eastAsia"/>
          <w:sz w:val="22"/>
          <w:szCs w:val="18"/>
        </w:rPr>
        <w:t>1.</w:t>
      </w:r>
      <w:r w:rsidRPr="003F2DAE">
        <w:rPr>
          <w:sz w:val="22"/>
          <w:szCs w:val="18"/>
        </w:rPr>
        <w:t>3.4</w:t>
      </w:r>
      <w:r w:rsidRPr="003F2DAE">
        <w:rPr>
          <w:sz w:val="22"/>
          <w:szCs w:val="18"/>
        </w:rPr>
        <w:t>删去边</w:t>
      </w:r>
      <w:bookmarkEnd w:id="14"/>
    </w:p>
    <w:p w14:paraId="4849C887" w14:textId="211451CF" w:rsidR="00C944EA" w:rsidRDefault="0019137F" w:rsidP="00FC39FC">
      <w:pPr>
        <w:rPr>
          <w:lang w:eastAsia="zh-CN"/>
        </w:rPr>
      </w:pPr>
      <w:r>
        <w:rPr>
          <w:rFonts w:hint="eastAsia"/>
          <w:lang w:eastAsia="zh-CN"/>
        </w:rPr>
        <w:t>删去边，即删除对应的两个结点的邻接表中的这条边即可。</w:t>
      </w:r>
    </w:p>
    <w:p w14:paraId="57A523C8" w14:textId="64C740B6" w:rsidR="00C944EA" w:rsidRPr="00FC39FC" w:rsidRDefault="00C944EA" w:rsidP="00C944EA">
      <w:pPr>
        <w:pStyle w:val="3"/>
        <w:spacing w:before="120"/>
      </w:pPr>
      <w:bookmarkStart w:id="15" w:name="_Toc91257814"/>
      <w:r>
        <w:t>2.</w:t>
      </w:r>
      <w:r>
        <w:rPr>
          <w:rFonts w:hint="eastAsia"/>
        </w:rPr>
        <w:t>1.</w:t>
      </w:r>
      <w:r>
        <w:t>3.5</w:t>
      </w:r>
      <w:r>
        <w:rPr>
          <w:rFonts w:hint="eastAsia"/>
        </w:rPr>
        <w:t xml:space="preserve"> </w:t>
      </w:r>
      <w:r>
        <w:t>实现细节</w:t>
      </w:r>
      <w:bookmarkEnd w:id="15"/>
    </w:p>
    <w:p w14:paraId="2706D60D" w14:textId="4A1A8BA0" w:rsidR="00E6496E" w:rsidRDefault="00E6496E" w:rsidP="00061434">
      <w:pPr>
        <w:rPr>
          <w:lang w:eastAsia="zh-CN"/>
        </w:rPr>
      </w:pPr>
      <w:r>
        <w:rPr>
          <w:rFonts w:hint="eastAsia"/>
          <w:lang w:eastAsia="zh-CN"/>
        </w:rPr>
        <w:t>值得指出的细节是，由于不知道图的结点数据和边权值是什么类型，也就不知道该类型的默认值，导致在判断顶点是否连通、顶点是否存在等问题上，当答案是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的返回值问题，因此在整个模板图类的构造函数中，要求传入两种数据类型的默认值，便于在找不到顶点或者边不连通时返回默认值，从而防止混淆。</w:t>
      </w:r>
    </w:p>
    <w:p w14:paraId="776B5416" w14:textId="073514B5" w:rsidR="00C944EA" w:rsidRDefault="007F4AE8" w:rsidP="00061434">
      <w:pPr>
        <w:rPr>
          <w:lang w:eastAsia="zh-CN"/>
        </w:rPr>
      </w:pPr>
      <w:r>
        <w:rPr>
          <w:lang w:eastAsia="zh-CN"/>
        </w:rPr>
        <w:t>在删除顶点时</w:t>
      </w:r>
      <w:r>
        <w:rPr>
          <w:rFonts w:hint="eastAsia"/>
          <w:lang w:eastAsia="zh-CN"/>
        </w:rPr>
        <w:t>，可以传入的参数有顶点序号和顶点的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值，每个顶点的序号不存在重复的情况，</w:t>
      </w:r>
      <w:r w:rsidR="002770B4">
        <w:rPr>
          <w:rFonts w:hint="eastAsia"/>
          <w:lang w:eastAsia="zh-CN"/>
        </w:rPr>
        <w:t>而</w:t>
      </w:r>
      <w:r>
        <w:rPr>
          <w:rFonts w:hint="eastAsia"/>
          <w:lang w:eastAsia="zh-CN"/>
        </w:rPr>
        <w:t>不同顶点的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值</w:t>
      </w:r>
      <w:r w:rsidR="002770B4">
        <w:rPr>
          <w:rFonts w:hint="eastAsia"/>
          <w:lang w:eastAsia="zh-CN"/>
        </w:rPr>
        <w:t>可能是同一个，但结合实际问题不同小区的名称不应相同，因此在插入结点函数中判断</w:t>
      </w:r>
      <w:r w:rsidR="002770B4">
        <w:rPr>
          <w:rFonts w:hint="eastAsia"/>
          <w:lang w:eastAsia="zh-CN"/>
        </w:rPr>
        <w:t>data</w:t>
      </w:r>
      <w:r w:rsidR="002770B4">
        <w:rPr>
          <w:rFonts w:hint="eastAsia"/>
          <w:lang w:eastAsia="zh-CN"/>
        </w:rPr>
        <w:t>值是否已经存在，以确保每一个结点的</w:t>
      </w:r>
      <w:r w:rsidR="002770B4">
        <w:rPr>
          <w:rFonts w:hint="eastAsia"/>
          <w:lang w:eastAsia="zh-CN"/>
        </w:rPr>
        <w:t>data</w:t>
      </w:r>
      <w:r w:rsidR="002770B4">
        <w:rPr>
          <w:rFonts w:hint="eastAsia"/>
          <w:lang w:eastAsia="zh-CN"/>
        </w:rPr>
        <w:t>值都不相同，从而保证删除时最多只需要删除一个结点。</w:t>
      </w:r>
    </w:p>
    <w:p w14:paraId="46B44995" w14:textId="5937D02C" w:rsidR="000633F8" w:rsidRDefault="000633F8" w:rsidP="000633F8">
      <w:pPr>
        <w:pStyle w:val="3"/>
        <w:spacing w:before="120"/>
      </w:pPr>
      <w:bookmarkStart w:id="16" w:name="_Toc91257815"/>
      <w:r>
        <w:lastRenderedPageBreak/>
        <w:t>2.</w:t>
      </w:r>
      <w:r>
        <w:rPr>
          <w:rFonts w:hint="eastAsia"/>
        </w:rPr>
        <w:t>1.</w:t>
      </w:r>
      <w:r w:rsidR="009C2AC7">
        <w:t>4</w:t>
      </w:r>
      <w:r>
        <w:t xml:space="preserve"> </w:t>
      </w:r>
      <w:r>
        <w:rPr>
          <w:rFonts w:hint="eastAsia"/>
        </w:rPr>
        <w:t>部分代码</w:t>
      </w:r>
      <w:bookmarkEnd w:id="16"/>
    </w:p>
    <w:p w14:paraId="16538F0C" w14:textId="77777777" w:rsidR="00C944EA" w:rsidRDefault="00C944EA" w:rsidP="00C944E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</w:p>
    <w:p w14:paraId="09FCCBF4" w14:textId="77777777" w:rsidR="00ED4981" w:rsidRDefault="00C944EA" w:rsidP="00ED498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3F732BC" w14:textId="1EB467BF" w:rsidR="00C944EA" w:rsidRPr="00ED4981" w:rsidRDefault="00C944EA" w:rsidP="00ED498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DEBB774" w14:textId="74FA2F70" w:rsidR="000633F8" w:rsidRDefault="00C944EA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LinkedGraph(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dafaultValue_T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defaultValue_E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=0,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maxVertices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DefaultSize)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</w:p>
    <w:p w14:paraId="3BB4AC05" w14:textId="27B4AAC4" w:rsidR="00C944EA" w:rsidRDefault="00C944EA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~LinkedGraph()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</w:p>
    <w:p w14:paraId="09229C8C" w14:textId="4B4347C7" w:rsidR="00C944EA" w:rsidRDefault="00C944EA" w:rsidP="000633F8">
      <w:pPr>
        <w:ind w:firstLine="380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getVertexValue(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获取某个结点的值</w:t>
      </w:r>
    </w:p>
    <w:p w14:paraId="6244D416" w14:textId="4DB0503E" w:rsidR="00C944EA" w:rsidRDefault="00C944EA" w:rsidP="000633F8">
      <w:pPr>
        <w:ind w:firstLine="380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getEdgeWeight(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获取某条边的权值</w:t>
      </w:r>
    </w:p>
    <w:p w14:paraId="4EBF0AE9" w14:textId="3A938A91" w:rsidR="00C944EA" w:rsidRDefault="00C944EA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insertVertex(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vertex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插入结点，数据为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vertex</w:t>
      </w:r>
    </w:p>
    <w:p w14:paraId="4EC8D931" w14:textId="099EFB4B" w:rsidR="00C944EA" w:rsidRDefault="00C944EA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removeVertex(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删除值为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vertex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的结点</w:t>
      </w:r>
    </w:p>
    <w:p w14:paraId="2B169A12" w14:textId="1AFAA54A" w:rsidR="007F4AE8" w:rsidRDefault="007F4AE8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removeVertex(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vertex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删除第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个结点</w:t>
      </w:r>
    </w:p>
    <w:p w14:paraId="3FF42495" w14:textId="18F2CD1B" w:rsidR="00446A38" w:rsidRDefault="00446A38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insertEdge(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weight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在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v1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v2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之间插入权值为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weight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的边，若边已存在则返回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01B8FC05" w14:textId="2D3F8BAB" w:rsidR="00446A38" w:rsidRDefault="00446A38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removeEdge(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v1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v2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之间的边，若不存在这条边则返回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6D5BB21A" w14:textId="41F8153B" w:rsidR="00446A38" w:rsidRDefault="00446A38" w:rsidP="000633F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getFirstNeighbour(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获取结点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引出的第一条边</w:t>
      </w:r>
    </w:p>
    <w:p w14:paraId="520A1A93" w14:textId="2F352EA6" w:rsidR="00ED4981" w:rsidRDefault="00446A38" w:rsidP="00ED498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getNextNeighbour(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D4981"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获取结点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引出的边链表中，</w:t>
      </w:r>
      <w:r w:rsid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w</w:t>
      </w:r>
      <w:r w:rsidR="00ED4981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的下一条边</w:t>
      </w:r>
    </w:p>
    <w:p w14:paraId="5CD5B0D7" w14:textId="4FEBD2FA" w:rsidR="00ED4981" w:rsidRPr="00ED4981" w:rsidRDefault="00ED4981" w:rsidP="00ED498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p</w:t>
      </w:r>
      <w:r>
        <w:rPr>
          <w:rFonts w:ascii="新宋体" w:eastAsia="新宋体" w:hAnsi="Calibri" w:cs="新宋体" w:hint="eastAsia"/>
          <w:color w:val="0000FF"/>
          <w:sz w:val="19"/>
          <w:szCs w:val="19"/>
          <w:lang w:eastAsia="zh-CN" w:bidi="ar-SA"/>
        </w:rPr>
        <w:t>rivate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B113596" w14:textId="0DD6444E" w:rsidR="00ED4981" w:rsidRDefault="00ED4981" w:rsidP="00ED498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ab/>
        <w:t>Vertex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_NodeTable;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各边链表的头结点</w:t>
      </w:r>
    </w:p>
    <w:p w14:paraId="683AF17F" w14:textId="71C54C2E" w:rsidR="00ED4981" w:rsidRDefault="00ED4981" w:rsidP="00ED4981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getVertexPos(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vertex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ED4981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获取数据为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vertex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的结点序号</w:t>
      </w:r>
    </w:p>
    <w:p w14:paraId="09DB8FAC" w14:textId="35F54115" w:rsidR="00C944EA" w:rsidRPr="000633F8" w:rsidRDefault="00C944EA" w:rsidP="000633F8">
      <w:pPr>
        <w:ind w:firstLine="380"/>
        <w:rPr>
          <w:lang w:eastAsia="zh-CN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5AAF87" w14:textId="56ED9F6B" w:rsidR="0075165E" w:rsidRDefault="0075165E" w:rsidP="008F78B2">
      <w:pPr>
        <w:pStyle w:val="2"/>
        <w:spacing w:before="120"/>
      </w:pPr>
      <w:bookmarkStart w:id="17" w:name="_Toc91257816"/>
      <w:r>
        <w:rPr>
          <w:rFonts w:hint="eastAsia"/>
        </w:rPr>
        <w:t xml:space="preserve">2.2 </w:t>
      </w:r>
      <w:r w:rsidR="00ED4981">
        <w:rPr>
          <w:rFonts w:hint="eastAsia"/>
        </w:rPr>
        <w:t>最小堆模板类</w:t>
      </w:r>
      <w:r w:rsidR="006D4613">
        <w:rPr>
          <w:rFonts w:hint="eastAsia"/>
        </w:rPr>
        <w:t>（</w:t>
      </w:r>
      <w:r w:rsidR="006D4613">
        <w:t>M</w:t>
      </w:r>
      <w:r w:rsidR="006D4613">
        <w:rPr>
          <w:rFonts w:hint="eastAsia"/>
        </w:rPr>
        <w:t>in</w:t>
      </w:r>
      <w:r w:rsidR="006D4613">
        <w:t>Heap</w:t>
      </w:r>
      <w:r w:rsidR="006D4613">
        <w:rPr>
          <w:rFonts w:hint="eastAsia"/>
        </w:rPr>
        <w:t>）</w:t>
      </w:r>
      <w:bookmarkEnd w:id="17"/>
    </w:p>
    <w:p w14:paraId="750C9645" w14:textId="4BFC12FD" w:rsidR="00061434" w:rsidRDefault="003F2DAE" w:rsidP="00061434">
      <w:pPr>
        <w:rPr>
          <w:lang w:eastAsia="zh-CN"/>
        </w:rPr>
      </w:pPr>
      <w:r>
        <w:rPr>
          <w:rFonts w:hint="eastAsia"/>
          <w:lang w:eastAsia="zh-CN"/>
        </w:rPr>
        <w:t>在最小生成树的获取过程中，需要不断获取边权值最小的边，而使用堆进行最小值的弹出十分简便，因此采用模板堆存储边的权值。</w:t>
      </w:r>
    </w:p>
    <w:p w14:paraId="203D043F" w14:textId="30BD5B3D" w:rsidR="00B866A3" w:rsidRPr="000633F8" w:rsidRDefault="00B866A3" w:rsidP="00B866A3">
      <w:pPr>
        <w:pStyle w:val="3"/>
        <w:spacing w:before="120"/>
      </w:pPr>
      <w:bookmarkStart w:id="18" w:name="_Toc91257817"/>
      <w:r>
        <w:t>2.2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整体框架</w:t>
      </w:r>
      <w:bookmarkEnd w:id="18"/>
    </w:p>
    <w:p w14:paraId="20714536" w14:textId="40B6C60A" w:rsidR="006D4613" w:rsidRDefault="006D4613" w:rsidP="00061434">
      <w:pPr>
        <w:rPr>
          <w:lang w:eastAsia="zh-CN"/>
        </w:rPr>
      </w:pPr>
      <w:r>
        <w:rPr>
          <w:rFonts w:hint="eastAsia"/>
          <w:lang w:eastAsia="zh-CN"/>
        </w:rPr>
        <w:t>堆是一个半有序的树型结构，因此采用树的存储方法，这里使用顺序存储。将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个结点值存入</w:t>
      </w:r>
      <w:r>
        <w:rPr>
          <w:rFonts w:hint="eastAsia"/>
          <w:lang w:eastAsia="zh-CN"/>
        </w:rPr>
        <w:t>0</w:t>
      </w:r>
      <w:r>
        <w:rPr>
          <w:lang w:eastAsia="zh-CN"/>
        </w:rPr>
        <w:t>~n-1</w:t>
      </w:r>
      <w:r>
        <w:rPr>
          <w:rFonts w:hint="eastAsia"/>
          <w:lang w:eastAsia="zh-CN"/>
        </w:rPr>
        <w:t>的数组中。由于堆是一个完全二叉树，因此结点序号和父子关系之间有良好的对应关系，即对于结点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，若</w:t>
      </w:r>
      <w:r>
        <w:rPr>
          <w:rFonts w:hint="eastAsia"/>
          <w:lang w:eastAsia="zh-CN"/>
        </w:rPr>
        <w:t>i</w:t>
      </w:r>
      <w:r>
        <w:rPr>
          <w:lang w:eastAsia="zh-CN"/>
        </w:rPr>
        <w:t>=0</w:t>
      </w:r>
      <w:r>
        <w:rPr>
          <w:rFonts w:hint="eastAsia"/>
          <w:lang w:eastAsia="zh-CN"/>
        </w:rPr>
        <w:t>则为根结点，不然则其父节点为</w:t>
      </w:r>
      <w:r>
        <w:rPr>
          <w:rFonts w:hint="eastAsia"/>
          <w:lang w:eastAsia="zh-CN"/>
        </w:rPr>
        <w:t>(</w:t>
      </w:r>
      <w:r>
        <w:rPr>
          <w:lang w:eastAsia="zh-CN"/>
        </w:rPr>
        <w:t>i-1)/2</w:t>
      </w:r>
      <w:r>
        <w:rPr>
          <w:rFonts w:hint="eastAsia"/>
          <w:lang w:eastAsia="zh-CN"/>
        </w:rPr>
        <w:t>，左子女为</w:t>
      </w:r>
      <w:r>
        <w:rPr>
          <w:rFonts w:hint="eastAsia"/>
          <w:lang w:eastAsia="zh-CN"/>
        </w:rPr>
        <w:t>2</w:t>
      </w:r>
      <w:r>
        <w:rPr>
          <w:lang w:eastAsia="zh-CN"/>
        </w:rPr>
        <w:t>*</w:t>
      </w:r>
      <w:r>
        <w:rPr>
          <w:rFonts w:hint="eastAsia"/>
          <w:lang w:eastAsia="zh-CN"/>
        </w:rPr>
        <w:t>i</w:t>
      </w:r>
      <w:r>
        <w:rPr>
          <w:lang w:eastAsia="zh-CN"/>
        </w:rPr>
        <w:t>+1</w:t>
      </w:r>
      <w:r>
        <w:rPr>
          <w:rFonts w:hint="eastAsia"/>
          <w:lang w:eastAsia="zh-CN"/>
        </w:rPr>
        <w:t>，右子女为</w:t>
      </w:r>
      <w:r>
        <w:rPr>
          <w:rFonts w:hint="eastAsia"/>
          <w:lang w:eastAsia="zh-CN"/>
        </w:rPr>
        <w:t>2</w:t>
      </w:r>
      <w:r>
        <w:rPr>
          <w:lang w:eastAsia="zh-CN"/>
        </w:rPr>
        <w:t>*</w:t>
      </w:r>
      <w:r>
        <w:rPr>
          <w:rFonts w:hint="eastAsia"/>
          <w:lang w:eastAsia="zh-CN"/>
        </w:rPr>
        <w:t>i</w:t>
      </w:r>
      <w:r>
        <w:rPr>
          <w:lang w:eastAsia="zh-CN"/>
        </w:rPr>
        <w:t>+2</w:t>
      </w:r>
      <w:r w:rsidR="00292462">
        <w:rPr>
          <w:rFonts w:hint="eastAsia"/>
          <w:lang w:eastAsia="zh-CN"/>
        </w:rPr>
        <w:t>。对于最小堆，每个结点的关键码均小于或等于它左右子女的关键码，因此堆顶元素即为最小值。</w:t>
      </w:r>
    </w:p>
    <w:p w14:paraId="3ED83411" w14:textId="4E5A8177" w:rsidR="00292462" w:rsidRDefault="00292462" w:rsidP="00061434">
      <w:pPr>
        <w:rPr>
          <w:lang w:eastAsia="zh-CN"/>
        </w:rPr>
      </w:pPr>
      <w:r>
        <w:rPr>
          <w:rFonts w:hint="eastAsia"/>
          <w:lang w:eastAsia="zh-CN"/>
        </w:rPr>
        <w:t>对于堆我们主要需要两个对外接口，即插入元素和删除并返回堆顶元素，为了维护堆的最小性，在每次删除和插入时都需要对其进行结点的调整，即</w:t>
      </w:r>
      <w:r>
        <w:rPr>
          <w:rFonts w:hint="eastAsia"/>
          <w:lang w:eastAsia="zh-CN"/>
        </w:rPr>
        <w:t>siftUp</w:t>
      </w:r>
      <w:r>
        <w:rPr>
          <w:lang w:eastAsia="zh-CN"/>
        </w:rPr>
        <w:t>()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sift</w:t>
      </w:r>
      <w:r>
        <w:rPr>
          <w:lang w:eastAsia="zh-CN"/>
        </w:rPr>
        <w:t>Down()</w:t>
      </w:r>
      <w:r>
        <w:rPr>
          <w:rFonts w:hint="eastAsia"/>
          <w:lang w:eastAsia="zh-CN"/>
        </w:rPr>
        <w:t>函数</w:t>
      </w:r>
      <w:r w:rsidR="00775F25">
        <w:rPr>
          <w:rFonts w:hint="eastAsia"/>
          <w:lang w:eastAsia="zh-CN"/>
        </w:rPr>
        <w:t>。</w:t>
      </w:r>
    </w:p>
    <w:p w14:paraId="1622D963" w14:textId="2C06C5C2" w:rsidR="00B866A3" w:rsidRPr="000633F8" w:rsidRDefault="00B866A3" w:rsidP="00B866A3">
      <w:pPr>
        <w:pStyle w:val="3"/>
        <w:spacing w:before="120"/>
      </w:pPr>
      <w:bookmarkStart w:id="19" w:name="_Toc91257818"/>
      <w:r>
        <w:lastRenderedPageBreak/>
        <w:t>2.2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成员函数的实现</w:t>
      </w:r>
      <w:bookmarkEnd w:id="19"/>
    </w:p>
    <w:p w14:paraId="155E33E3" w14:textId="369CE97C" w:rsidR="00D3561A" w:rsidRPr="00390D3D" w:rsidRDefault="00D3561A" w:rsidP="00390D3D">
      <w:pPr>
        <w:pStyle w:val="3"/>
        <w:spacing w:before="120"/>
        <w:rPr>
          <w:sz w:val="22"/>
          <w:szCs w:val="18"/>
        </w:rPr>
      </w:pPr>
      <w:bookmarkStart w:id="20" w:name="_Toc91257819"/>
      <w:r w:rsidRPr="00390D3D">
        <w:rPr>
          <w:rFonts w:hint="eastAsia"/>
          <w:sz w:val="22"/>
          <w:szCs w:val="18"/>
        </w:rPr>
        <w:t>2.</w:t>
      </w:r>
      <w:r w:rsidR="0000293D" w:rsidRPr="00390D3D">
        <w:rPr>
          <w:sz w:val="22"/>
          <w:szCs w:val="18"/>
        </w:rPr>
        <w:t>2.2</w:t>
      </w:r>
      <w:r w:rsidR="0000293D" w:rsidRPr="00390D3D">
        <w:rPr>
          <w:rFonts w:hint="eastAsia"/>
          <w:sz w:val="22"/>
          <w:szCs w:val="18"/>
        </w:rPr>
        <w:t>.</w:t>
      </w:r>
      <w:r w:rsidR="0000293D" w:rsidRPr="00390D3D">
        <w:rPr>
          <w:sz w:val="22"/>
          <w:szCs w:val="18"/>
        </w:rPr>
        <w:t>1</w:t>
      </w:r>
      <w:r w:rsidRPr="00390D3D">
        <w:rPr>
          <w:rFonts w:hint="eastAsia"/>
          <w:sz w:val="22"/>
          <w:szCs w:val="18"/>
        </w:rPr>
        <w:t xml:space="preserve"> </w:t>
      </w:r>
      <w:r w:rsidRPr="00390D3D">
        <w:rPr>
          <w:rFonts w:hint="eastAsia"/>
          <w:sz w:val="22"/>
          <w:szCs w:val="18"/>
        </w:rPr>
        <w:t>插入元素及向上调整</w:t>
      </w:r>
      <w:bookmarkEnd w:id="20"/>
    </w:p>
    <w:p w14:paraId="124F645B" w14:textId="42D6BCCB" w:rsidR="00D3561A" w:rsidRDefault="00D3561A" w:rsidP="00D3561A">
      <w:pPr>
        <w:rPr>
          <w:lang w:eastAsia="zh-CN"/>
        </w:rPr>
      </w:pPr>
      <w:r>
        <w:rPr>
          <w:rFonts w:hint="eastAsia"/>
          <w:lang w:eastAsia="zh-CN"/>
        </w:rPr>
        <w:t>若堆满则返回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，不然将要插入的元素放在数组的最后，然后调用</w:t>
      </w:r>
      <w:r>
        <w:rPr>
          <w:rFonts w:hint="eastAsia"/>
          <w:lang w:eastAsia="zh-CN"/>
        </w:rPr>
        <w:t>siftUp</w:t>
      </w:r>
      <w:r>
        <w:rPr>
          <w:lang w:eastAsia="zh-CN"/>
        </w:rPr>
        <w:t>()</w:t>
      </w:r>
      <w:r>
        <w:rPr>
          <w:rFonts w:hint="eastAsia"/>
          <w:lang w:eastAsia="zh-CN"/>
        </w:rPr>
        <w:t>向上调整堆。首先将新元素作为操作对象，将其与父结点比较，若大于或等于则停止，不然则将其与父结点交换，而后将</w:t>
      </w:r>
      <w:r w:rsidR="00ED4E2F">
        <w:rPr>
          <w:rFonts w:hint="eastAsia"/>
          <w:lang w:eastAsia="zh-CN"/>
        </w:rPr>
        <w:t>交换后的新结点作为对象继续如上操作，直至其大于或等于父结点或成为堆顶元素为止。</w:t>
      </w:r>
    </w:p>
    <w:p w14:paraId="2E2B7168" w14:textId="6EDB3A2C" w:rsidR="00ED4E2F" w:rsidRPr="00390D3D" w:rsidRDefault="00ED4E2F" w:rsidP="00390D3D">
      <w:pPr>
        <w:pStyle w:val="3"/>
        <w:spacing w:before="120"/>
        <w:rPr>
          <w:sz w:val="22"/>
          <w:szCs w:val="18"/>
        </w:rPr>
      </w:pPr>
      <w:bookmarkStart w:id="21" w:name="_Toc91257820"/>
      <w:r w:rsidRPr="00390D3D">
        <w:rPr>
          <w:rFonts w:hint="eastAsia"/>
          <w:sz w:val="22"/>
          <w:szCs w:val="18"/>
        </w:rPr>
        <w:t>2.</w:t>
      </w:r>
      <w:r w:rsidR="0000293D" w:rsidRPr="00390D3D">
        <w:rPr>
          <w:sz w:val="22"/>
          <w:szCs w:val="18"/>
        </w:rPr>
        <w:t>2.2.2</w:t>
      </w:r>
      <w:r w:rsidRPr="00390D3D">
        <w:rPr>
          <w:rFonts w:hint="eastAsia"/>
          <w:sz w:val="22"/>
          <w:szCs w:val="18"/>
        </w:rPr>
        <w:t xml:space="preserve"> </w:t>
      </w:r>
      <w:r w:rsidRPr="00390D3D">
        <w:rPr>
          <w:rFonts w:hint="eastAsia"/>
          <w:sz w:val="22"/>
          <w:szCs w:val="18"/>
        </w:rPr>
        <w:t>删除并返回堆顶元素及向下调整</w:t>
      </w:r>
      <w:bookmarkEnd w:id="21"/>
    </w:p>
    <w:p w14:paraId="43159615" w14:textId="6E9F78C7" w:rsidR="00ED4E2F" w:rsidRPr="00ED4E2F" w:rsidRDefault="00ED4E2F" w:rsidP="00D3561A">
      <w:pPr>
        <w:rPr>
          <w:lang w:eastAsia="zh-CN"/>
        </w:rPr>
      </w:pPr>
      <w:r>
        <w:rPr>
          <w:rFonts w:hint="eastAsia"/>
          <w:lang w:eastAsia="zh-CN"/>
        </w:rPr>
        <w:t>在该函数中传入一个引用类型的变量将其赋值为堆顶元素，从而实现堆顶元素的返回；而后将堆顶元素赋值为堆尾元素，再调用</w:t>
      </w:r>
      <w:r>
        <w:rPr>
          <w:rFonts w:hint="eastAsia"/>
          <w:lang w:eastAsia="zh-CN"/>
        </w:rPr>
        <w:t>sift</w:t>
      </w:r>
      <w:r>
        <w:rPr>
          <w:lang w:eastAsia="zh-CN"/>
        </w:rPr>
        <w:t>Down()</w:t>
      </w:r>
      <w:r>
        <w:rPr>
          <w:rFonts w:hint="eastAsia"/>
          <w:lang w:eastAsia="zh-CN"/>
        </w:rPr>
        <w:t>向下调整堆。首先将堆顶元素作为操作对象，将其与较小的子女进行比较，若本身更大，交换两者，然后将交换后的新结点作为</w:t>
      </w:r>
      <w:r w:rsidR="0000293D">
        <w:rPr>
          <w:rFonts w:hint="eastAsia"/>
          <w:lang w:eastAsia="zh-CN"/>
        </w:rPr>
        <w:t>对象继续如上操作，直至结点本身较小或已经到达堆尾为止。</w:t>
      </w:r>
    </w:p>
    <w:p w14:paraId="75BBFBE5" w14:textId="1330D7FA" w:rsidR="00B866A3" w:rsidRPr="000633F8" w:rsidRDefault="00B866A3" w:rsidP="00B866A3">
      <w:pPr>
        <w:pStyle w:val="3"/>
        <w:spacing w:before="120"/>
      </w:pPr>
      <w:bookmarkStart w:id="22" w:name="_Toc91257821"/>
      <w:r>
        <w:t>2.2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部分代码</w:t>
      </w:r>
      <w:bookmarkEnd w:id="22"/>
    </w:p>
    <w:p w14:paraId="6D0CD5C9" w14:textId="49A51424" w:rsidR="006B0072" w:rsidRDefault="0000293D" w:rsidP="006B00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Insert(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00293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插入元素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，插入成功返回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，失败返回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76B8D933" w14:textId="01D4EE91" w:rsidR="0000293D" w:rsidRDefault="0000293D" w:rsidP="006B00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RemoveMin(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00293D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若堆空，则返回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，不然则退回最小元素并返回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true</w:t>
      </w:r>
    </w:p>
    <w:p w14:paraId="1931914D" w14:textId="12686F96" w:rsidR="0000293D" w:rsidRDefault="0000293D" w:rsidP="006B00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siftUp();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从堆尾向上调整</w:t>
      </w:r>
    </w:p>
    <w:p w14:paraId="2C06E7AC" w14:textId="26093172" w:rsidR="0000293D" w:rsidRDefault="0000293D" w:rsidP="006B0072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siftDown();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从堆顶向下调整</w:t>
      </w:r>
    </w:p>
    <w:p w14:paraId="6565DEF5" w14:textId="516D7944" w:rsidR="00AB0251" w:rsidRDefault="00AB0251" w:rsidP="00AB0251">
      <w:pPr>
        <w:pStyle w:val="2"/>
        <w:spacing w:before="120"/>
      </w:pPr>
      <w:bookmarkStart w:id="23" w:name="_Toc91257822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 w:rsidR="00C52F9F">
        <w:rPr>
          <w:rFonts w:hint="eastAsia"/>
        </w:rPr>
        <w:t>压缩路径</w:t>
      </w:r>
      <w:r>
        <w:rPr>
          <w:rFonts w:hint="eastAsia"/>
        </w:rPr>
        <w:t>的并查集模板类</w:t>
      </w:r>
      <w:bookmarkEnd w:id="23"/>
    </w:p>
    <w:p w14:paraId="3EB5C0AA" w14:textId="1C4DC079" w:rsidR="00AB0251" w:rsidRPr="00AB0251" w:rsidRDefault="00AB0251" w:rsidP="00AB0251">
      <w:pPr>
        <w:rPr>
          <w:lang w:eastAsia="zh-CN"/>
        </w:rPr>
      </w:pPr>
      <w:r>
        <w:rPr>
          <w:rFonts w:hint="eastAsia"/>
          <w:lang w:eastAsia="zh-CN"/>
        </w:rPr>
        <w:t>在最小生成树的获取过程中，需要不断判断选出的最小权值边对应的两个结点是否已经连通，而连通是一种等价关系，我们可以</w:t>
      </w:r>
      <w:r w:rsidR="006734CA">
        <w:rPr>
          <w:rFonts w:hint="eastAsia"/>
          <w:lang w:eastAsia="zh-CN"/>
        </w:rPr>
        <w:t>将所有连通的结点合并为一个集合，利用并查集判断一条边的两个结点是否在同一个结点中，从而决定该边是否需要加入最小生成树。</w:t>
      </w:r>
    </w:p>
    <w:p w14:paraId="2D47F1B8" w14:textId="00425A45" w:rsidR="00AB0251" w:rsidRPr="009C2AC7" w:rsidRDefault="00AB0251" w:rsidP="00390D3D">
      <w:pPr>
        <w:pStyle w:val="3"/>
        <w:spacing w:before="120"/>
      </w:pPr>
      <w:bookmarkStart w:id="24" w:name="_Toc91257823"/>
      <w:r w:rsidRPr="009C2AC7">
        <w:rPr>
          <w:rFonts w:hint="eastAsia"/>
        </w:rPr>
        <w:t>2.</w:t>
      </w:r>
      <w:r w:rsidR="009C4854" w:rsidRPr="009C2AC7">
        <w:t>3</w:t>
      </w:r>
      <w:r w:rsidRPr="009C2AC7">
        <w:t>.1</w:t>
      </w:r>
      <w:r w:rsidRPr="009C2AC7">
        <w:rPr>
          <w:rFonts w:hint="eastAsia"/>
        </w:rPr>
        <w:t xml:space="preserve"> </w:t>
      </w:r>
      <w:r w:rsidRPr="009C2AC7">
        <w:rPr>
          <w:rFonts w:hint="eastAsia"/>
        </w:rPr>
        <w:t>整体框架</w:t>
      </w:r>
      <w:bookmarkEnd w:id="24"/>
    </w:p>
    <w:p w14:paraId="49BA9BE2" w14:textId="023550EF" w:rsidR="00AB0251" w:rsidRDefault="006734CA" w:rsidP="006B0072">
      <w:pPr>
        <w:rPr>
          <w:lang w:eastAsia="zh-CN"/>
        </w:rPr>
      </w:pPr>
      <w:r>
        <w:rPr>
          <w:rFonts w:hint="eastAsia"/>
          <w:lang w:eastAsia="zh-CN"/>
        </w:rPr>
        <w:t>利用树形结构，两个结点处于同一个集合，当且仅当它们拥有共同祖先</w:t>
      </w:r>
      <w:r w:rsidR="009C4854">
        <w:rPr>
          <w:rFonts w:hint="eastAsia"/>
          <w:lang w:eastAsia="zh-CN"/>
        </w:rPr>
        <w:t>。对于一个并查集，我们需要判断两个结点是否属于同一集合，并且如果两者不属于同一集合，则可以将其合并为同一集合。</w:t>
      </w:r>
    </w:p>
    <w:p w14:paraId="76E8C365" w14:textId="329D1DA9" w:rsidR="009C4854" w:rsidRPr="009C2AC7" w:rsidRDefault="009C4854" w:rsidP="00390D3D">
      <w:pPr>
        <w:pStyle w:val="3"/>
        <w:spacing w:before="120"/>
      </w:pPr>
      <w:bookmarkStart w:id="25" w:name="_Toc91257824"/>
      <w:r w:rsidRPr="009C2AC7">
        <w:rPr>
          <w:rFonts w:hint="eastAsia"/>
        </w:rPr>
        <w:lastRenderedPageBreak/>
        <w:t>2.</w:t>
      </w:r>
      <w:r w:rsidRPr="009C2AC7">
        <w:t>3.2</w:t>
      </w:r>
      <w:r w:rsidRPr="009C2AC7">
        <w:rPr>
          <w:rFonts w:hint="eastAsia"/>
        </w:rPr>
        <w:t xml:space="preserve"> </w:t>
      </w:r>
      <w:r w:rsidRPr="009C2AC7">
        <w:rPr>
          <w:rFonts w:hint="eastAsia"/>
        </w:rPr>
        <w:t>成员函数的实现</w:t>
      </w:r>
      <w:bookmarkEnd w:id="25"/>
    </w:p>
    <w:p w14:paraId="27E681DB" w14:textId="6F2B2800" w:rsidR="009C4854" w:rsidRPr="00390D3D" w:rsidRDefault="009C4854" w:rsidP="00390D3D">
      <w:pPr>
        <w:pStyle w:val="3"/>
        <w:spacing w:before="120"/>
      </w:pPr>
      <w:bookmarkStart w:id="26" w:name="_Toc91257825"/>
      <w:r w:rsidRPr="00390D3D">
        <w:rPr>
          <w:rFonts w:hint="eastAsia"/>
        </w:rPr>
        <w:t>2.</w:t>
      </w:r>
      <w:r w:rsidRPr="00390D3D">
        <w:t>3.2.1</w:t>
      </w:r>
      <w:r w:rsidRPr="00390D3D">
        <w:rPr>
          <w:rFonts w:hint="eastAsia"/>
        </w:rPr>
        <w:t xml:space="preserve"> </w:t>
      </w:r>
      <w:r w:rsidRPr="00390D3D">
        <w:rPr>
          <w:rFonts w:hint="eastAsia"/>
        </w:rPr>
        <w:t>寻找祖先</w:t>
      </w:r>
      <w:bookmarkEnd w:id="26"/>
    </w:p>
    <w:p w14:paraId="526E9220" w14:textId="59A28F2D" w:rsidR="009C4854" w:rsidRDefault="009C4854" w:rsidP="006B0072">
      <w:pPr>
        <w:rPr>
          <w:lang w:eastAsia="zh-CN"/>
        </w:rPr>
      </w:pPr>
      <w:r>
        <w:rPr>
          <w:rFonts w:hint="eastAsia"/>
          <w:lang w:eastAsia="zh-CN"/>
        </w:rPr>
        <w:t>并查集的每个结点都有</w:t>
      </w:r>
      <w:r>
        <w:rPr>
          <w:rFonts w:hint="eastAsia"/>
          <w:lang w:eastAsia="zh-CN"/>
        </w:rPr>
        <w:t>parent</w:t>
      </w:r>
      <w:r>
        <w:rPr>
          <w:rFonts w:hint="eastAsia"/>
          <w:lang w:eastAsia="zh-CN"/>
        </w:rPr>
        <w:t>指针，当且仅当其为根结点时，</w:t>
      </w:r>
      <w:r>
        <w:rPr>
          <w:rFonts w:hint="eastAsia"/>
          <w:lang w:eastAsia="zh-CN"/>
        </w:rPr>
        <w:t>parent</w:t>
      </w:r>
      <w:r>
        <w:rPr>
          <w:rFonts w:hint="eastAsia"/>
          <w:lang w:eastAsia="zh-CN"/>
        </w:rPr>
        <w:t>指针等于</w:t>
      </w:r>
      <w:r>
        <w:rPr>
          <w:rFonts w:hint="eastAsia"/>
          <w:lang w:eastAsia="zh-CN"/>
        </w:rPr>
        <w:t>0</w:t>
      </w:r>
      <w:r w:rsidR="007D680D">
        <w:rPr>
          <w:rFonts w:hint="eastAsia"/>
          <w:lang w:eastAsia="zh-CN"/>
        </w:rPr>
        <w:t>。因此只需不断向上获取其</w:t>
      </w:r>
      <w:r w:rsidR="007D680D">
        <w:rPr>
          <w:rFonts w:hint="eastAsia"/>
          <w:lang w:eastAsia="zh-CN"/>
        </w:rPr>
        <w:t>parent</w:t>
      </w:r>
      <w:r w:rsidR="007D680D">
        <w:rPr>
          <w:rFonts w:hint="eastAsia"/>
          <w:lang w:eastAsia="zh-CN"/>
        </w:rPr>
        <w:t>直至</w:t>
      </w:r>
      <w:r w:rsidR="007D680D">
        <w:rPr>
          <w:rFonts w:hint="eastAsia"/>
          <w:lang w:eastAsia="zh-CN"/>
        </w:rPr>
        <w:t>parent</w:t>
      </w:r>
      <w:r w:rsidR="007D680D">
        <w:rPr>
          <w:rFonts w:hint="eastAsia"/>
          <w:lang w:eastAsia="zh-CN"/>
        </w:rPr>
        <w:t>为零。</w:t>
      </w:r>
    </w:p>
    <w:p w14:paraId="702B1445" w14:textId="35A6CA1D" w:rsidR="007D680D" w:rsidRPr="00390D3D" w:rsidRDefault="007D680D" w:rsidP="00390D3D">
      <w:pPr>
        <w:pStyle w:val="3"/>
        <w:spacing w:before="120"/>
      </w:pPr>
      <w:bookmarkStart w:id="27" w:name="_Toc91257826"/>
      <w:r w:rsidRPr="00390D3D">
        <w:rPr>
          <w:rFonts w:hint="eastAsia"/>
        </w:rPr>
        <w:t>2.</w:t>
      </w:r>
      <w:r w:rsidRPr="00390D3D">
        <w:t>3.2.2</w:t>
      </w:r>
      <w:r w:rsidRPr="00390D3D">
        <w:rPr>
          <w:rFonts w:hint="eastAsia"/>
        </w:rPr>
        <w:t xml:space="preserve"> </w:t>
      </w:r>
      <w:r w:rsidRPr="00390D3D">
        <w:rPr>
          <w:rFonts w:hint="eastAsia"/>
        </w:rPr>
        <w:t>压缩路径寻找祖先</w:t>
      </w:r>
      <w:bookmarkEnd w:id="27"/>
    </w:p>
    <w:p w14:paraId="4C5B9334" w14:textId="6753ABF0" w:rsidR="007D680D" w:rsidRDefault="007D680D" w:rsidP="006B0072">
      <w:pPr>
        <w:rPr>
          <w:lang w:eastAsia="zh-CN"/>
        </w:rPr>
      </w:pPr>
      <w:r>
        <w:rPr>
          <w:rFonts w:hint="eastAsia"/>
          <w:lang w:eastAsia="zh-CN"/>
        </w:rPr>
        <w:t>由于某个结点里根的距离可能很远，这样会增大寻找祖先时的时间开销，因此在每次寻找时都将路径上的结点直接作为祖先的第一层子女，即每次查找时都将树压缩为只有两层</w:t>
      </w:r>
      <w:r w:rsidR="00DE3A03">
        <w:rPr>
          <w:rFonts w:hint="eastAsia"/>
          <w:lang w:eastAsia="zh-CN"/>
        </w:rPr>
        <w:t>。</w:t>
      </w:r>
    </w:p>
    <w:p w14:paraId="38EAA9BF" w14:textId="104DDAC3" w:rsidR="00DE3A03" w:rsidRPr="00390D3D" w:rsidRDefault="00DE3A03" w:rsidP="00390D3D">
      <w:pPr>
        <w:pStyle w:val="3"/>
        <w:spacing w:before="120"/>
      </w:pPr>
      <w:bookmarkStart w:id="28" w:name="_Toc91257827"/>
      <w:r w:rsidRPr="00390D3D">
        <w:rPr>
          <w:rFonts w:hint="eastAsia"/>
        </w:rPr>
        <w:t>2.</w:t>
      </w:r>
      <w:r w:rsidRPr="00390D3D">
        <w:t>3.2.3</w:t>
      </w:r>
      <w:r w:rsidRPr="00390D3D">
        <w:rPr>
          <w:rFonts w:hint="eastAsia"/>
        </w:rPr>
        <w:t xml:space="preserve"> </w:t>
      </w:r>
      <w:r w:rsidRPr="00390D3D">
        <w:rPr>
          <w:rFonts w:hint="eastAsia"/>
        </w:rPr>
        <w:t>合并</w:t>
      </w:r>
      <w:r w:rsidR="00192C06" w:rsidRPr="00390D3D">
        <w:rPr>
          <w:rFonts w:hint="eastAsia"/>
        </w:rPr>
        <w:t>两个结点所在集合</w:t>
      </w:r>
      <w:bookmarkEnd w:id="28"/>
    </w:p>
    <w:p w14:paraId="0FF80529" w14:textId="1AAD39EF" w:rsidR="00DE3A03" w:rsidRDefault="00192C06" w:rsidP="006B0072">
      <w:pPr>
        <w:rPr>
          <w:lang w:eastAsia="zh-CN"/>
        </w:rPr>
      </w:pPr>
      <w:r>
        <w:rPr>
          <w:rFonts w:hint="eastAsia"/>
          <w:lang w:eastAsia="zh-CN"/>
        </w:rPr>
        <w:t>先判断这两个结点的祖先是否为同一个，若为同一个则返回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，因为已经在同一个集合之中了；不然则将其中一个结点的祖先设置为另一个祖先的子女。</w:t>
      </w:r>
    </w:p>
    <w:p w14:paraId="0AAF18ED" w14:textId="31BD1E16" w:rsidR="00192C06" w:rsidRPr="009C2AC7" w:rsidRDefault="00192C06" w:rsidP="00390D3D">
      <w:pPr>
        <w:pStyle w:val="3"/>
        <w:spacing w:before="120"/>
      </w:pPr>
      <w:bookmarkStart w:id="29" w:name="_Toc91257828"/>
      <w:r w:rsidRPr="009C2AC7">
        <w:rPr>
          <w:rFonts w:hint="eastAsia"/>
        </w:rPr>
        <w:t>2.</w:t>
      </w:r>
      <w:r w:rsidRPr="009C2AC7">
        <w:t>3.3</w:t>
      </w:r>
      <w:r w:rsidRPr="009C2AC7">
        <w:rPr>
          <w:rFonts w:hint="eastAsia"/>
        </w:rPr>
        <w:t xml:space="preserve"> </w:t>
      </w:r>
      <w:r w:rsidRPr="009C2AC7">
        <w:rPr>
          <w:rFonts w:hint="eastAsia"/>
        </w:rPr>
        <w:t>部分代码</w:t>
      </w:r>
      <w:bookmarkEnd w:id="29"/>
    </w:p>
    <w:p w14:paraId="02943482" w14:textId="7D79BBED" w:rsidR="00192C06" w:rsidRDefault="00192C06" w:rsidP="006B0072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Find(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  <w:r w:rsidRPr="00192C06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搜索并返回包含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的树的根</w:t>
      </w:r>
    </w:p>
    <w:p w14:paraId="422B7972" w14:textId="39BF83DB" w:rsidR="00192C06" w:rsidRDefault="00192C06" w:rsidP="006B0072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CollapsingFind(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;</w:t>
      </w:r>
      <w:r w:rsidRPr="00192C06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搜索并返回包含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的树的根，并压缩路径</w:t>
      </w:r>
    </w:p>
    <w:p w14:paraId="77E61040" w14:textId="21B3B8D8" w:rsidR="00192C06" w:rsidRPr="00AB0251" w:rsidRDefault="00192C06" w:rsidP="006B0072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Union(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192C06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合并结点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与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x2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所在集合</w:t>
      </w:r>
    </w:p>
    <w:p w14:paraId="0F69C771" w14:textId="647F4968" w:rsidR="0000293D" w:rsidRDefault="00C52F9F" w:rsidP="00390D3D">
      <w:pPr>
        <w:pStyle w:val="2"/>
        <w:spacing w:before="120"/>
      </w:pPr>
      <w:bookmarkStart w:id="30" w:name="_Toc91257829"/>
      <w:r>
        <w:t>2.4</w:t>
      </w:r>
      <w:r w:rsidR="0075165E">
        <w:rPr>
          <w:rFonts w:hint="eastAsia"/>
        </w:rPr>
        <w:t xml:space="preserve"> </w:t>
      </w:r>
      <w:r>
        <w:rPr>
          <w:rFonts w:hint="eastAsia"/>
        </w:rPr>
        <w:t>最小生成树模板类</w:t>
      </w:r>
      <w:bookmarkEnd w:id="30"/>
    </w:p>
    <w:p w14:paraId="0230179E" w14:textId="48F49E9D" w:rsidR="0046104D" w:rsidRPr="0046104D" w:rsidRDefault="0046104D" w:rsidP="0046104D">
      <w:pPr>
        <w:rPr>
          <w:lang w:eastAsia="zh-CN"/>
        </w:rPr>
      </w:pPr>
      <w:r>
        <w:rPr>
          <w:rFonts w:hint="eastAsia"/>
          <w:lang w:eastAsia="zh-CN"/>
        </w:rPr>
        <w:t>用于获取某个图的最小生成树</w:t>
      </w:r>
      <w:r w:rsidR="006D0B87">
        <w:rPr>
          <w:rFonts w:hint="eastAsia"/>
          <w:lang w:eastAsia="zh-CN"/>
        </w:rPr>
        <w:t>。</w:t>
      </w:r>
    </w:p>
    <w:p w14:paraId="634F00CB" w14:textId="386A235C" w:rsidR="0075165E" w:rsidRPr="009C2AC7" w:rsidRDefault="00C52F9F" w:rsidP="00390D3D">
      <w:pPr>
        <w:pStyle w:val="3"/>
        <w:spacing w:before="120"/>
      </w:pPr>
      <w:bookmarkStart w:id="31" w:name="_Toc91257830"/>
      <w:r w:rsidRPr="009C2AC7">
        <w:t>2.4.1</w:t>
      </w:r>
      <w:r w:rsidR="0075165E" w:rsidRPr="009C2AC7">
        <w:rPr>
          <w:rFonts w:hint="eastAsia"/>
        </w:rPr>
        <w:t xml:space="preserve"> </w:t>
      </w:r>
      <w:r w:rsidR="0046104D" w:rsidRPr="009C2AC7">
        <w:rPr>
          <w:rFonts w:hint="eastAsia"/>
        </w:rPr>
        <w:t>整体框架</w:t>
      </w:r>
      <w:bookmarkEnd w:id="31"/>
    </w:p>
    <w:p w14:paraId="61BEB4CA" w14:textId="376EC10A" w:rsidR="00E803FA" w:rsidRDefault="00E803FA" w:rsidP="00E803FA">
      <w:pPr>
        <w:rPr>
          <w:lang w:eastAsia="zh-CN"/>
        </w:rPr>
      </w:pPr>
      <w:r>
        <w:rPr>
          <w:rFonts w:hint="eastAsia"/>
          <w:lang w:eastAsia="zh-CN"/>
        </w:rPr>
        <w:t>最小生成树特有的边类</w:t>
      </w:r>
      <w:r w:rsidR="0070742E">
        <w:rPr>
          <w:rFonts w:hint="eastAsia"/>
          <w:lang w:eastAsia="zh-CN"/>
        </w:rPr>
        <w:t>MSTEdge</w:t>
      </w:r>
      <w:r>
        <w:rPr>
          <w:rFonts w:hint="eastAsia"/>
          <w:lang w:eastAsia="zh-CN"/>
        </w:rPr>
        <w:t>，包含边的两个结点和边的权值；以及最小生成树类。</w:t>
      </w:r>
    </w:p>
    <w:p w14:paraId="5ADB63A0" w14:textId="048D29BF" w:rsidR="00E803FA" w:rsidRDefault="00E803FA" w:rsidP="00E803FA">
      <w:pPr>
        <w:rPr>
          <w:lang w:eastAsia="zh-CN"/>
        </w:rPr>
      </w:pPr>
      <w:r>
        <w:rPr>
          <w:rFonts w:hint="eastAsia"/>
          <w:lang w:eastAsia="zh-CN"/>
        </w:rPr>
        <w:t>初始化最小生成树时使用某个图的结点数，以开辟最小生成树的边空间，一颗拥有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个结点的图，其最小生成树拥有</w:t>
      </w:r>
      <w:r>
        <w:rPr>
          <w:rFonts w:hint="eastAsia"/>
          <w:lang w:eastAsia="zh-CN"/>
        </w:rPr>
        <w:t>n</w:t>
      </w:r>
      <w:r>
        <w:rPr>
          <w:lang w:eastAsia="zh-CN"/>
        </w:rPr>
        <w:t>-1</w:t>
      </w:r>
      <w:r>
        <w:rPr>
          <w:rFonts w:hint="eastAsia"/>
          <w:lang w:eastAsia="zh-CN"/>
        </w:rPr>
        <w:t>条边。</w:t>
      </w:r>
    </w:p>
    <w:p w14:paraId="3687243B" w14:textId="1B349715" w:rsidR="00E803FA" w:rsidRDefault="00E803FA" w:rsidP="00E803FA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算法获取最小生成树，参数为一个图。</w:t>
      </w:r>
    </w:p>
    <w:p w14:paraId="4B94C9C2" w14:textId="709B0947" w:rsidR="00E803FA" w:rsidRPr="00E803FA" w:rsidRDefault="00E803FA" w:rsidP="00E803FA">
      <w:pPr>
        <w:rPr>
          <w:lang w:eastAsia="zh-CN"/>
        </w:rPr>
      </w:pPr>
      <w:r>
        <w:rPr>
          <w:rFonts w:hint="eastAsia"/>
          <w:lang w:eastAsia="zh-CN"/>
        </w:rPr>
        <w:t>打印最小生成树，每条边使用结点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数据、结点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数据和连通这两个结点的边的权值描述，打印</w:t>
      </w:r>
      <w:r>
        <w:rPr>
          <w:rFonts w:hint="eastAsia"/>
          <w:lang w:eastAsia="zh-CN"/>
        </w:rPr>
        <w:t>n</w:t>
      </w:r>
      <w:r>
        <w:rPr>
          <w:lang w:eastAsia="zh-CN"/>
        </w:rPr>
        <w:t>-1</w:t>
      </w:r>
      <w:r>
        <w:rPr>
          <w:rFonts w:hint="eastAsia"/>
          <w:lang w:eastAsia="zh-CN"/>
        </w:rPr>
        <w:t>行。</w:t>
      </w:r>
    </w:p>
    <w:p w14:paraId="7841F38A" w14:textId="2385227F" w:rsidR="00E803FA" w:rsidRPr="009C2AC7" w:rsidRDefault="00E803FA" w:rsidP="00390D3D">
      <w:pPr>
        <w:pStyle w:val="3"/>
        <w:spacing w:before="120"/>
      </w:pPr>
      <w:bookmarkStart w:id="32" w:name="_Toc91257831"/>
      <w:r w:rsidRPr="009C2AC7">
        <w:lastRenderedPageBreak/>
        <w:t>2.4.2</w:t>
      </w:r>
      <w:r w:rsidRPr="009C2AC7">
        <w:rPr>
          <w:rFonts w:hint="eastAsia"/>
        </w:rPr>
        <w:t xml:space="preserve"> Krus</w:t>
      </w:r>
      <w:r w:rsidR="0070742E" w:rsidRPr="009C2AC7">
        <w:t>kal</w:t>
      </w:r>
      <w:r w:rsidR="0070742E" w:rsidRPr="009C2AC7">
        <w:rPr>
          <w:rFonts w:hint="eastAsia"/>
        </w:rPr>
        <w:t>算法</w:t>
      </w:r>
      <w:bookmarkEnd w:id="32"/>
    </w:p>
    <w:p w14:paraId="77501F7B" w14:textId="6D387287" w:rsidR="00A335B4" w:rsidRDefault="0070742E" w:rsidP="00954B54">
      <w:pPr>
        <w:rPr>
          <w:lang w:eastAsia="zh-CN"/>
        </w:rPr>
      </w:pPr>
      <w:r>
        <w:rPr>
          <w:rFonts w:hint="eastAsia"/>
          <w:lang w:eastAsia="zh-CN"/>
        </w:rPr>
        <w:t>首先判断树是否有被初始化，若有则</w:t>
      </w:r>
      <w:r>
        <w:rPr>
          <w:rFonts w:hint="eastAsia"/>
          <w:lang w:eastAsia="zh-CN"/>
        </w:rPr>
        <w:t>maxSize</w:t>
      </w:r>
      <w:r>
        <w:rPr>
          <w:rFonts w:hint="eastAsia"/>
          <w:lang w:eastAsia="zh-CN"/>
        </w:rPr>
        <w:t>不为</w:t>
      </w:r>
      <w:r>
        <w:rPr>
          <w:lang w:eastAsia="zh-CN"/>
        </w:rPr>
        <w:t>-1</w:t>
      </w:r>
      <w:r>
        <w:rPr>
          <w:rFonts w:hint="eastAsia"/>
          <w:lang w:eastAsia="zh-CN"/>
        </w:rPr>
        <w:t>，而后获取图的结点数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和边数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，构造大小为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的最小堆和大小为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的并查集。并将所有的边添加到最小堆中。（注意这个地方的边是以最小生成树</w:t>
      </w:r>
      <w:r>
        <w:rPr>
          <w:rFonts w:hint="eastAsia"/>
          <w:lang w:eastAsia="zh-CN"/>
        </w:rPr>
        <w:t>M</w:t>
      </w:r>
      <w:r>
        <w:rPr>
          <w:lang w:eastAsia="zh-CN"/>
        </w:rPr>
        <w:t>STEdge</w:t>
      </w:r>
      <w:r>
        <w:rPr>
          <w:rFonts w:hint="eastAsia"/>
          <w:lang w:eastAsia="zh-CN"/>
        </w:rPr>
        <w:t>特有的边形式表示的，而在最小堆中需要进行大小比较，因此要重载</w:t>
      </w:r>
      <w:r>
        <w:rPr>
          <w:lang w:eastAsia="zh-CN"/>
        </w:rPr>
        <w:t>MSTEdge</w:t>
      </w:r>
      <w:r>
        <w:rPr>
          <w:rFonts w:hint="eastAsia"/>
          <w:lang w:eastAsia="zh-CN"/>
        </w:rPr>
        <w:t>的大小比较运算符）这样以后，是</w:t>
      </w:r>
      <w:r>
        <w:rPr>
          <w:rFonts w:hint="eastAsia"/>
          <w:lang w:eastAsia="zh-CN"/>
        </w:rPr>
        <w:t>Kruskal</w:t>
      </w:r>
      <w:r>
        <w:rPr>
          <w:rFonts w:hint="eastAsia"/>
          <w:lang w:eastAsia="zh-CN"/>
        </w:rPr>
        <w:t>算法的核心：取出堆顶元素，即权值最小的边，判断该边的两个结点是否处于同一集合，若否，则</w:t>
      </w:r>
      <w:r w:rsidR="00A335B4">
        <w:rPr>
          <w:rFonts w:hint="eastAsia"/>
          <w:lang w:eastAsia="zh-CN"/>
        </w:rPr>
        <w:t>将此边加入到最小生成树的边数组中，若是，则继续取出下一条权值最小的边。直至最小生成树的边数组拥有</w:t>
      </w:r>
      <w:r w:rsidR="00A335B4">
        <w:rPr>
          <w:rFonts w:hint="eastAsia"/>
          <w:lang w:eastAsia="zh-CN"/>
        </w:rPr>
        <w:t>n-1</w:t>
      </w:r>
      <w:r w:rsidR="00A335B4">
        <w:rPr>
          <w:rFonts w:hint="eastAsia"/>
          <w:lang w:eastAsia="zh-CN"/>
        </w:rPr>
        <w:t>条边。</w:t>
      </w:r>
    </w:p>
    <w:p w14:paraId="5B642D50" w14:textId="14A50051" w:rsidR="00A335B4" w:rsidRPr="009C2AC7" w:rsidRDefault="00A335B4" w:rsidP="00390D3D">
      <w:pPr>
        <w:pStyle w:val="3"/>
        <w:spacing w:before="120"/>
      </w:pPr>
      <w:bookmarkStart w:id="33" w:name="_Toc91257832"/>
      <w:r w:rsidRPr="009C2AC7">
        <w:t>2.4.3</w:t>
      </w:r>
      <w:r w:rsidRPr="009C2AC7">
        <w:rPr>
          <w:rFonts w:hint="eastAsia"/>
        </w:rPr>
        <w:t xml:space="preserve"> </w:t>
      </w:r>
      <w:r w:rsidRPr="009C2AC7">
        <w:rPr>
          <w:rFonts w:hint="eastAsia"/>
        </w:rPr>
        <w:t>部分代码</w:t>
      </w:r>
      <w:bookmarkEnd w:id="33"/>
    </w:p>
    <w:p w14:paraId="1C905993" w14:textId="18BB2144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Kruskal(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8C92801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(maxSize == -1)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081092C5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u, v, n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.getNumVertices(), m 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.getNumEdges();</w:t>
      </w:r>
    </w:p>
    <w:p w14:paraId="7EDB5253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MinHeap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MSTEdge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&gt;heap(m);</w:t>
      </w:r>
    </w:p>
    <w:p w14:paraId="3EF23449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UFSets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ufsets(n);</w:t>
      </w:r>
    </w:p>
    <w:p w14:paraId="6CCCB15A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(u = 0; u &lt; n; u++) {</w:t>
      </w:r>
    </w:p>
    <w:p w14:paraId="03BCCBED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(v = u + 1; v &lt; n; v++) {</w:t>
      </w:r>
    </w:p>
    <w:p w14:paraId="7CE7EAE2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.getEdgeWeight(u, v) !=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.getDefaultValueOfEdge()) {</w:t>
      </w:r>
    </w:p>
    <w:p w14:paraId="1C05C495" w14:textId="47706426" w:rsidR="00A335B4" w:rsidRDefault="00A335B4" w:rsidP="00B866A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MSTEdge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edge(u, v,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graph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.getEdgeWeight(u, v));</w:t>
      </w:r>
    </w:p>
    <w:p w14:paraId="245357EE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heap.Insert(edge);</w:t>
      </w:r>
    </w:p>
    <w:p w14:paraId="2C610A19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1CD233F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5CDEA46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7A156B8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(currentSize &lt; maxSize) {</w:t>
      </w:r>
    </w:p>
    <w:p w14:paraId="6388C222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MSTEdge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addEdge;</w:t>
      </w:r>
    </w:p>
    <w:p w14:paraId="108C84C5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heap.RemoveMin(addEdge);</w:t>
      </w:r>
    </w:p>
    <w:p w14:paraId="79CE3B0D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u = ufsets.CollapsingFind(addEdge._tail);</w:t>
      </w:r>
    </w:p>
    <w:p w14:paraId="77BC587B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v = ufsets.CollapsingFind(addEdge._head);</w:t>
      </w:r>
    </w:p>
    <w:p w14:paraId="0F9B6325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(u != v) {</w:t>
      </w:r>
    </w:p>
    <w:p w14:paraId="57372AAD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ufsets.Union(u, v);</w:t>
      </w:r>
    </w:p>
    <w:p w14:paraId="7A6D1D70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this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-&gt;_edges[currentSize++] = addEdge;</w:t>
      </w:r>
    </w:p>
    <w:p w14:paraId="470F55C9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25AE2DA" w14:textId="68209F24" w:rsidR="00A335B4" w:rsidRDefault="00315145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315145"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8E6B73" wp14:editId="0BDDC0DE">
            <wp:simplePos x="0" y="0"/>
            <wp:positionH relativeFrom="column">
              <wp:posOffset>2054225</wp:posOffset>
            </wp:positionH>
            <wp:positionV relativeFrom="paragraph">
              <wp:posOffset>159639</wp:posOffset>
            </wp:positionV>
            <wp:extent cx="2322195" cy="3700145"/>
            <wp:effectExtent l="0" t="0" r="1905" b="0"/>
            <wp:wrapTight wrapText="bothSides">
              <wp:wrapPolygon edited="0">
                <wp:start x="0" y="0"/>
                <wp:lineTo x="0" y="21463"/>
                <wp:lineTo x="21441" y="21463"/>
                <wp:lineTo x="2144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5B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A335B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A335B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3BD8F13" w14:textId="77777777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A26A97C" w14:textId="0B9B83EC" w:rsidR="00A335B4" w:rsidRDefault="00A335B4" w:rsidP="00A335B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98E83D4" w14:textId="3840F53B" w:rsidR="00A335B4" w:rsidRPr="00954B54" w:rsidRDefault="00A335B4" w:rsidP="00A335B4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019B35" w14:textId="71FA16A9" w:rsidR="002779D6" w:rsidRPr="002779D6" w:rsidRDefault="002779D6" w:rsidP="002779D6">
      <w:pPr>
        <w:rPr>
          <w:lang w:eastAsia="zh-CN"/>
        </w:rPr>
      </w:pPr>
    </w:p>
    <w:p w14:paraId="7CAC38BD" w14:textId="6D0CE305" w:rsidR="0075165E" w:rsidRDefault="009C2AC7" w:rsidP="0075165E">
      <w:pPr>
        <w:pStyle w:val="1"/>
        <w:spacing w:after="240"/>
        <w:rPr>
          <w:lang w:eastAsia="zh-CN"/>
        </w:rPr>
      </w:pPr>
      <w:bookmarkStart w:id="34" w:name="_Toc91257833"/>
      <w:r>
        <w:rPr>
          <w:lang w:eastAsia="zh-CN"/>
        </w:rPr>
        <w:t>3</w:t>
      </w:r>
      <w:r w:rsidR="0075165E" w:rsidRPr="0075165E">
        <w:rPr>
          <w:rFonts w:hint="eastAsia"/>
          <w:lang w:eastAsia="zh-CN"/>
        </w:rPr>
        <w:t xml:space="preserve"> </w:t>
      </w:r>
      <w:r w:rsidR="0075165E" w:rsidRPr="0075165E">
        <w:rPr>
          <w:rFonts w:hint="eastAsia"/>
          <w:lang w:eastAsia="zh-CN"/>
        </w:rPr>
        <w:t>测试</w:t>
      </w:r>
      <w:bookmarkEnd w:id="34"/>
    </w:p>
    <w:p w14:paraId="76099308" w14:textId="6F1E541D" w:rsidR="004135DF" w:rsidRDefault="00060565" w:rsidP="004135DF">
      <w:pPr>
        <w:pStyle w:val="2"/>
        <w:spacing w:before="120"/>
      </w:pPr>
      <w:bookmarkStart w:id="35" w:name="_Toc91257834"/>
      <w:r>
        <w:t>3</w:t>
      </w:r>
      <w:r w:rsidR="004135DF">
        <w:rPr>
          <w:rFonts w:hint="eastAsia"/>
        </w:rPr>
        <w:t xml:space="preserve">.1 </w:t>
      </w:r>
      <w:r w:rsidR="004135DF">
        <w:rPr>
          <w:rFonts w:hint="eastAsia"/>
        </w:rPr>
        <w:t>功能测试</w:t>
      </w:r>
      <w:bookmarkEnd w:id="35"/>
    </w:p>
    <w:p w14:paraId="685A9B28" w14:textId="4DF0634E" w:rsidR="004135DF" w:rsidRDefault="00060565" w:rsidP="004135DF">
      <w:pPr>
        <w:pStyle w:val="3"/>
        <w:spacing w:before="120"/>
      </w:pPr>
      <w:bookmarkStart w:id="36" w:name="_Toc91257835"/>
      <w:r>
        <w:t>3</w:t>
      </w:r>
      <w:r w:rsidR="004135DF">
        <w:rPr>
          <w:rFonts w:hint="eastAsia"/>
        </w:rPr>
        <w:t xml:space="preserve">.1.1 </w:t>
      </w:r>
      <w:r w:rsidR="009C2AC7">
        <w:rPr>
          <w:rFonts w:hint="eastAsia"/>
        </w:rPr>
        <w:t>手动创建图的结点与边</w:t>
      </w:r>
      <w:bookmarkEnd w:id="36"/>
    </w:p>
    <w:p w14:paraId="7EDDAAC7" w14:textId="39CEB4CC" w:rsidR="004135DF" w:rsidRDefault="00315145" w:rsidP="004135DF">
      <w:pPr>
        <w:rPr>
          <w:lang w:eastAsia="zh-CN"/>
        </w:rPr>
      </w:pPr>
      <w:r>
        <w:rPr>
          <w:rFonts w:hint="eastAsia"/>
          <w:lang w:eastAsia="zh-CN"/>
        </w:rPr>
        <w:t>图的可视化：</w:t>
      </w:r>
    </w:p>
    <w:p w14:paraId="48A49D8B" w14:textId="0087E5FF" w:rsidR="00315145" w:rsidRDefault="00315145" w:rsidP="004135DF">
      <w:pPr>
        <w:rPr>
          <w:lang w:eastAsia="zh-CN"/>
        </w:rPr>
      </w:pPr>
      <w:r w:rsidRPr="00315145">
        <w:rPr>
          <w:rFonts w:hint="eastAsia"/>
          <w:noProof/>
        </w:rPr>
        <w:drawing>
          <wp:inline distT="0" distB="0" distL="0" distR="0" wp14:anchorId="48D1B923" wp14:editId="0AFAFECD">
            <wp:extent cx="1511300" cy="1372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8E21" w14:textId="2295C742" w:rsidR="004135DF" w:rsidRDefault="00060565" w:rsidP="004135DF">
      <w:pPr>
        <w:pStyle w:val="3"/>
        <w:spacing w:before="120"/>
      </w:pPr>
      <w:bookmarkStart w:id="37" w:name="_Toc91257836"/>
      <w:r>
        <w:t>3</w:t>
      </w:r>
      <w:r w:rsidR="004135DF">
        <w:rPr>
          <w:rFonts w:hint="eastAsia"/>
        </w:rPr>
        <w:t xml:space="preserve">.1.2 </w:t>
      </w:r>
      <w:r w:rsidR="00315145">
        <w:rPr>
          <w:rFonts w:hint="eastAsia"/>
        </w:rPr>
        <w:t>构造最小生成树</w:t>
      </w:r>
      <w:bookmarkEnd w:id="37"/>
    </w:p>
    <w:p w14:paraId="6743A1AF" w14:textId="0CEA4ACE" w:rsidR="003118CA" w:rsidRPr="003118CA" w:rsidRDefault="00315145" w:rsidP="003118CA">
      <w:pPr>
        <w:rPr>
          <w:lang w:eastAsia="zh-CN"/>
        </w:rPr>
      </w:pPr>
      <w:r w:rsidRPr="00315145">
        <w:rPr>
          <w:rFonts w:hint="eastAsia"/>
          <w:noProof/>
        </w:rPr>
        <w:drawing>
          <wp:inline distT="0" distB="0" distL="0" distR="0" wp14:anchorId="718411B4" wp14:editId="4684D7D6">
            <wp:extent cx="1617136" cy="18531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16" cy="18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145">
        <w:rPr>
          <w:noProof/>
        </w:rPr>
        <w:drawing>
          <wp:inline distT="0" distB="0" distL="0" distR="0" wp14:anchorId="56B6DE83" wp14:editId="1717755A">
            <wp:extent cx="3796860" cy="1877568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687" cy="189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BF50" w14:textId="04D364B1" w:rsidR="003118CA" w:rsidRPr="00315145" w:rsidRDefault="00060565" w:rsidP="00315145">
      <w:pPr>
        <w:pStyle w:val="3"/>
        <w:spacing w:before="120"/>
      </w:pPr>
      <w:bookmarkStart w:id="38" w:name="_Toc91257837"/>
      <w:r>
        <w:lastRenderedPageBreak/>
        <w:t>3</w:t>
      </w:r>
      <w:r w:rsidR="004135DF">
        <w:rPr>
          <w:rFonts w:hint="eastAsia"/>
        </w:rPr>
        <w:t xml:space="preserve">.1.3 </w:t>
      </w:r>
      <w:r w:rsidR="00315145">
        <w:rPr>
          <w:rFonts w:hint="eastAsia"/>
        </w:rPr>
        <w:t>再次添加结点和边</w:t>
      </w:r>
      <w:bookmarkEnd w:id="38"/>
    </w:p>
    <w:p w14:paraId="196241B2" w14:textId="2E7E567D" w:rsidR="003118CA" w:rsidRPr="003118CA" w:rsidRDefault="00320098" w:rsidP="003118CA">
      <w:pPr>
        <w:rPr>
          <w:lang w:eastAsia="zh-CN"/>
        </w:rPr>
      </w:pPr>
      <w:r w:rsidRPr="0024588C"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90C3C65" wp14:editId="4C112798">
            <wp:simplePos x="0" y="0"/>
            <wp:positionH relativeFrom="column">
              <wp:posOffset>4383786</wp:posOffset>
            </wp:positionH>
            <wp:positionV relativeFrom="paragraph">
              <wp:posOffset>1283970</wp:posOffset>
            </wp:positionV>
            <wp:extent cx="1322705" cy="1374140"/>
            <wp:effectExtent l="0" t="0" r="0" b="0"/>
            <wp:wrapTight wrapText="bothSides">
              <wp:wrapPolygon edited="0">
                <wp:start x="0" y="0"/>
                <wp:lineTo x="0" y="21261"/>
                <wp:lineTo x="21154" y="21261"/>
                <wp:lineTo x="2115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588C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4628441" wp14:editId="1C907C97">
            <wp:simplePos x="0" y="0"/>
            <wp:positionH relativeFrom="column">
              <wp:posOffset>2775077</wp:posOffset>
            </wp:positionH>
            <wp:positionV relativeFrom="paragraph">
              <wp:posOffset>3683</wp:posOffset>
            </wp:positionV>
            <wp:extent cx="141414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241" y="21300"/>
                <wp:lineTo x="21241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145" w:rsidRPr="00315145">
        <w:rPr>
          <w:rFonts w:hint="eastAsia"/>
          <w:noProof/>
        </w:rPr>
        <w:drawing>
          <wp:inline distT="0" distB="0" distL="0" distR="0" wp14:anchorId="2A6F8BCB" wp14:editId="7E65F0B3">
            <wp:extent cx="2334768" cy="2721319"/>
            <wp:effectExtent l="0" t="0" r="889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70" cy="27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1723" w14:textId="40B0E859" w:rsidR="004135DF" w:rsidRDefault="00060565" w:rsidP="004135DF">
      <w:pPr>
        <w:pStyle w:val="3"/>
        <w:spacing w:before="120"/>
      </w:pPr>
      <w:bookmarkStart w:id="39" w:name="_Toc91257838"/>
      <w:r>
        <w:t>3</w:t>
      </w:r>
      <w:r w:rsidR="004135DF">
        <w:rPr>
          <w:rFonts w:hint="eastAsia"/>
        </w:rPr>
        <w:t xml:space="preserve">.1.4 </w:t>
      </w:r>
      <w:r w:rsidR="00334A3B">
        <w:rPr>
          <w:rFonts w:hint="eastAsia"/>
        </w:rPr>
        <w:t>删除</w:t>
      </w:r>
      <w:r w:rsidR="00320098">
        <w:rPr>
          <w:rFonts w:hint="eastAsia"/>
        </w:rPr>
        <w:t>边</w:t>
      </w:r>
      <w:bookmarkEnd w:id="39"/>
    </w:p>
    <w:p w14:paraId="1EEA4FBE" w14:textId="7EE594F1" w:rsidR="003118CA" w:rsidRPr="003118CA" w:rsidRDefault="00320098" w:rsidP="003118CA">
      <w:pPr>
        <w:rPr>
          <w:lang w:eastAsia="zh-CN"/>
        </w:rPr>
      </w:pPr>
      <w:r w:rsidRPr="00320098">
        <w:rPr>
          <w:noProof/>
        </w:rPr>
        <w:drawing>
          <wp:inline distT="0" distB="0" distL="0" distR="0" wp14:anchorId="4D2F81F7" wp14:editId="2FF6F139">
            <wp:extent cx="1762220" cy="149961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578" cy="15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098">
        <w:rPr>
          <w:noProof/>
        </w:rPr>
        <w:drawing>
          <wp:inline distT="0" distB="0" distL="0" distR="0" wp14:anchorId="2CED4292" wp14:editId="37AECE01">
            <wp:extent cx="2828667" cy="15057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07" cy="151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E067" w14:textId="51AEE6A5" w:rsidR="004135DF" w:rsidRDefault="00060565" w:rsidP="004135DF">
      <w:pPr>
        <w:pStyle w:val="3"/>
        <w:spacing w:before="120"/>
      </w:pPr>
      <w:bookmarkStart w:id="40" w:name="_Toc91257839"/>
      <w:r>
        <w:t>3</w:t>
      </w:r>
      <w:r w:rsidR="004135DF">
        <w:rPr>
          <w:rFonts w:hint="eastAsia"/>
        </w:rPr>
        <w:t xml:space="preserve">.1.5 </w:t>
      </w:r>
      <w:r w:rsidR="00320098">
        <w:rPr>
          <w:rFonts w:hint="eastAsia"/>
        </w:rPr>
        <w:t>删除结点</w:t>
      </w:r>
      <w:bookmarkEnd w:id="40"/>
    </w:p>
    <w:p w14:paraId="1C0D8317" w14:textId="7E5D88F5" w:rsidR="00060565" w:rsidRPr="003118CA" w:rsidRDefault="00320098" w:rsidP="003118CA">
      <w:pPr>
        <w:rPr>
          <w:lang w:eastAsia="zh-CN"/>
        </w:rPr>
      </w:pPr>
      <w:r w:rsidRPr="00320098">
        <w:rPr>
          <w:noProof/>
        </w:rPr>
        <w:drawing>
          <wp:inline distT="0" distB="0" distL="0" distR="0" wp14:anchorId="498CEF2A" wp14:editId="59296D33">
            <wp:extent cx="1783080" cy="150571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82" cy="151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098">
        <w:rPr>
          <w:noProof/>
        </w:rPr>
        <w:drawing>
          <wp:inline distT="0" distB="0" distL="0" distR="0" wp14:anchorId="7E90CEBA" wp14:editId="528A16CE">
            <wp:extent cx="2473902" cy="1499616"/>
            <wp:effectExtent l="0" t="0" r="317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75" cy="15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1980" w14:textId="17040A03" w:rsidR="004135DF" w:rsidRDefault="00060565" w:rsidP="004135DF">
      <w:pPr>
        <w:pStyle w:val="2"/>
        <w:spacing w:before="120"/>
      </w:pPr>
      <w:bookmarkStart w:id="41" w:name="_Toc91257840"/>
      <w:r>
        <w:lastRenderedPageBreak/>
        <w:t>3</w:t>
      </w:r>
      <w:r w:rsidR="004135DF">
        <w:rPr>
          <w:rFonts w:hint="eastAsia"/>
        </w:rPr>
        <w:t xml:space="preserve">.2 </w:t>
      </w:r>
      <w:r w:rsidR="00320098">
        <w:rPr>
          <w:rFonts w:hint="eastAsia"/>
        </w:rPr>
        <w:t>出错测试</w:t>
      </w:r>
      <w:bookmarkEnd w:id="41"/>
    </w:p>
    <w:p w14:paraId="5A8A22E2" w14:textId="65DED710" w:rsidR="004135DF" w:rsidRDefault="00060565" w:rsidP="004135DF">
      <w:pPr>
        <w:pStyle w:val="3"/>
        <w:spacing w:before="120"/>
      </w:pPr>
      <w:bookmarkStart w:id="42" w:name="_Toc91257841"/>
      <w:r>
        <w:t>3</w:t>
      </w:r>
      <w:r w:rsidR="004135DF">
        <w:rPr>
          <w:rFonts w:hint="eastAsia"/>
        </w:rPr>
        <w:t xml:space="preserve">.2.1 </w:t>
      </w:r>
      <w:r w:rsidR="008A5EB8">
        <w:rPr>
          <w:rFonts w:hint="eastAsia"/>
        </w:rPr>
        <w:t>结点已存在</w:t>
      </w:r>
      <w:bookmarkEnd w:id="42"/>
    </w:p>
    <w:p w14:paraId="388FF54E" w14:textId="52C4C3D1" w:rsidR="008B5D8B" w:rsidRPr="008A5EB8" w:rsidRDefault="008A5EB8" w:rsidP="00FD2CA9">
      <w:pPr>
        <w:rPr>
          <w:bCs/>
          <w:lang w:eastAsia="zh-CN"/>
        </w:rPr>
      </w:pPr>
      <w:r w:rsidRPr="008A5EB8">
        <w:rPr>
          <w:rFonts w:hint="eastAsia"/>
          <w:bCs/>
          <w:lang w:eastAsia="zh-CN"/>
        </w:rPr>
        <w:t>连续插入两个相同的结点</w:t>
      </w:r>
      <w:r>
        <w:rPr>
          <w:rFonts w:hint="eastAsia"/>
          <w:bCs/>
          <w:lang w:eastAsia="zh-CN"/>
        </w:rPr>
        <w:t>，程序给出插入失败提示，并表明结点序号。</w:t>
      </w:r>
    </w:p>
    <w:p w14:paraId="05C2936C" w14:textId="7DB0C9D5" w:rsidR="008B5D8B" w:rsidRPr="008B5D8B" w:rsidRDefault="00741A6C" w:rsidP="008B5D8B">
      <w:pPr>
        <w:rPr>
          <w:lang w:eastAsia="zh-CN"/>
        </w:rPr>
      </w:pPr>
      <w:r w:rsidRPr="00741A6C">
        <w:rPr>
          <w:noProof/>
        </w:rPr>
        <w:drawing>
          <wp:inline distT="0" distB="0" distL="0" distR="0" wp14:anchorId="77FDA134" wp14:editId="144B1B24">
            <wp:extent cx="1901952" cy="1485831"/>
            <wp:effectExtent l="0" t="0" r="317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193" cy="148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40CC" w14:textId="1E22DA2D" w:rsidR="004135DF" w:rsidRDefault="00060565" w:rsidP="004135DF">
      <w:pPr>
        <w:pStyle w:val="3"/>
        <w:spacing w:before="120"/>
      </w:pPr>
      <w:bookmarkStart w:id="43" w:name="_Toc91257842"/>
      <w:r>
        <w:t>3</w:t>
      </w:r>
      <w:r w:rsidR="004135DF">
        <w:rPr>
          <w:rFonts w:hint="eastAsia"/>
        </w:rPr>
        <w:t xml:space="preserve">.2.2 </w:t>
      </w:r>
      <w:r w:rsidR="00741A6C">
        <w:rPr>
          <w:rFonts w:hint="eastAsia"/>
        </w:rPr>
        <w:t>边已存在</w:t>
      </w:r>
      <w:bookmarkEnd w:id="43"/>
    </w:p>
    <w:p w14:paraId="27639407" w14:textId="16B5350B" w:rsidR="00FD2CA9" w:rsidRDefault="00741A6C" w:rsidP="00FD2CA9">
      <w:pPr>
        <w:rPr>
          <w:bCs/>
          <w:lang w:eastAsia="zh-CN"/>
        </w:rPr>
      </w:pPr>
      <w:r w:rsidRPr="00741A6C">
        <w:rPr>
          <w:rFonts w:hint="eastAsia"/>
          <w:bCs/>
          <w:lang w:eastAsia="zh-CN"/>
        </w:rPr>
        <w:t>连续插入相同结点之间的边，程序给出插入失败提示</w:t>
      </w:r>
      <w:r>
        <w:rPr>
          <w:rFonts w:hint="eastAsia"/>
          <w:bCs/>
          <w:lang w:eastAsia="zh-CN"/>
        </w:rPr>
        <w:t>。</w:t>
      </w:r>
    </w:p>
    <w:p w14:paraId="32329960" w14:textId="4611E3E7" w:rsidR="00FD2CA9" w:rsidRDefault="00741A6C" w:rsidP="00FD2CA9">
      <w:pPr>
        <w:rPr>
          <w:bCs/>
          <w:lang w:eastAsia="zh-CN"/>
        </w:rPr>
      </w:pPr>
      <w:r w:rsidRPr="00741A6C">
        <w:rPr>
          <w:rFonts w:hint="eastAsia"/>
          <w:noProof/>
        </w:rPr>
        <w:drawing>
          <wp:inline distT="0" distB="0" distL="0" distR="0" wp14:anchorId="05860D4F" wp14:editId="37BD29C4">
            <wp:extent cx="2921091" cy="16032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78" cy="16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F285" w14:textId="32A6741C" w:rsidR="00381396" w:rsidRDefault="00381396" w:rsidP="00381396">
      <w:pPr>
        <w:pStyle w:val="3"/>
        <w:spacing w:before="120"/>
      </w:pPr>
      <w:bookmarkStart w:id="44" w:name="_Toc91257843"/>
      <w:r>
        <w:t>3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删除边、结点不存在</w:t>
      </w:r>
      <w:bookmarkEnd w:id="44"/>
    </w:p>
    <w:p w14:paraId="36C123E0" w14:textId="3C50BA25" w:rsidR="00381396" w:rsidRPr="00381396" w:rsidRDefault="00381396" w:rsidP="00381396">
      <w:pPr>
        <w:rPr>
          <w:lang w:eastAsia="zh-CN"/>
        </w:rPr>
      </w:pPr>
      <w:r>
        <w:rPr>
          <w:rFonts w:hint="eastAsia"/>
          <w:lang w:eastAsia="zh-CN"/>
        </w:rPr>
        <w:t>若要进行删除的边或结点不存在，程序给出错误提示。</w:t>
      </w:r>
    </w:p>
    <w:p w14:paraId="3760F32E" w14:textId="21458624" w:rsidR="00381396" w:rsidRPr="00741A6C" w:rsidRDefault="00381396" w:rsidP="00FD2CA9">
      <w:pPr>
        <w:rPr>
          <w:bCs/>
          <w:lang w:eastAsia="zh-CN"/>
        </w:rPr>
      </w:pPr>
      <w:r w:rsidRPr="00381396">
        <w:rPr>
          <w:rFonts w:hint="eastAsia"/>
          <w:noProof/>
        </w:rPr>
        <w:drawing>
          <wp:inline distT="0" distB="0" distL="0" distR="0" wp14:anchorId="53A9307E" wp14:editId="5E24538F">
            <wp:extent cx="1652016" cy="1641073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02" cy="165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C0A1" w14:textId="4426D725" w:rsidR="004135DF" w:rsidRDefault="00060565" w:rsidP="004135DF">
      <w:pPr>
        <w:pStyle w:val="3"/>
        <w:spacing w:before="120"/>
      </w:pPr>
      <w:bookmarkStart w:id="45" w:name="_Toc91257844"/>
      <w:r>
        <w:lastRenderedPageBreak/>
        <w:t>3</w:t>
      </w:r>
      <w:r w:rsidR="004135DF">
        <w:rPr>
          <w:rFonts w:hint="eastAsia"/>
        </w:rPr>
        <w:t>.2.</w:t>
      </w:r>
      <w:r w:rsidR="00381396">
        <w:t>4</w:t>
      </w:r>
      <w:r w:rsidR="004135DF">
        <w:rPr>
          <w:rFonts w:hint="eastAsia"/>
        </w:rPr>
        <w:t xml:space="preserve"> </w:t>
      </w:r>
      <w:r w:rsidR="00741A6C">
        <w:rPr>
          <w:rFonts w:hint="eastAsia"/>
        </w:rPr>
        <w:t>最小生成树不存在</w:t>
      </w:r>
      <w:bookmarkEnd w:id="45"/>
    </w:p>
    <w:p w14:paraId="49E20649" w14:textId="77777777" w:rsidR="00060565" w:rsidRDefault="00741A6C" w:rsidP="00FD2CA9">
      <w:pPr>
        <w:rPr>
          <w:bCs/>
          <w:lang w:eastAsia="zh-CN"/>
        </w:rPr>
      </w:pPr>
      <w:r>
        <w:rPr>
          <w:rFonts w:hint="eastAsia"/>
          <w:bCs/>
          <w:lang w:eastAsia="zh-CN"/>
        </w:rPr>
        <w:t>若图不连通，则最小生成树不存在，程序给出提示。</w:t>
      </w:r>
    </w:p>
    <w:p w14:paraId="7309D395" w14:textId="642271BA" w:rsidR="00967C27" w:rsidRPr="00381396" w:rsidRDefault="00060565" w:rsidP="00381396">
      <w:pPr>
        <w:rPr>
          <w:bCs/>
          <w:lang w:eastAsia="zh-CN"/>
        </w:rPr>
      </w:pPr>
      <w:r w:rsidRPr="00060565">
        <w:rPr>
          <w:rFonts w:hint="eastAsia"/>
          <w:noProof/>
        </w:rPr>
        <w:drawing>
          <wp:inline distT="0" distB="0" distL="0" distR="0" wp14:anchorId="363F3272" wp14:editId="61A95C67">
            <wp:extent cx="3029712" cy="1652487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76" cy="173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C27" w:rsidRPr="00381396" w:rsidSect="00FD3194">
      <w:footerReference w:type="default" r:id="rId3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B050B" w14:textId="77777777" w:rsidR="00077C15" w:rsidRDefault="00077C15" w:rsidP="001D0743">
      <w:r>
        <w:separator/>
      </w:r>
    </w:p>
    <w:p w14:paraId="791D6117" w14:textId="77777777" w:rsidR="00077C15" w:rsidRDefault="00077C15" w:rsidP="001D0743"/>
    <w:p w14:paraId="7722B759" w14:textId="77777777" w:rsidR="00077C15" w:rsidRDefault="00077C15" w:rsidP="001D0743"/>
    <w:p w14:paraId="09E0C540" w14:textId="77777777" w:rsidR="00077C15" w:rsidRDefault="00077C15" w:rsidP="001D0743"/>
    <w:p w14:paraId="0EFBDBBB" w14:textId="77777777" w:rsidR="00077C15" w:rsidRDefault="00077C15" w:rsidP="001D0743"/>
    <w:p w14:paraId="6F29403D" w14:textId="77777777" w:rsidR="00077C15" w:rsidRDefault="00077C15" w:rsidP="001D0743"/>
  </w:endnote>
  <w:endnote w:type="continuationSeparator" w:id="0">
    <w:p w14:paraId="370FD64F" w14:textId="77777777" w:rsidR="00077C15" w:rsidRDefault="00077C15" w:rsidP="001D0743">
      <w:r>
        <w:continuationSeparator/>
      </w:r>
    </w:p>
    <w:p w14:paraId="759D676B" w14:textId="77777777" w:rsidR="00077C15" w:rsidRDefault="00077C15" w:rsidP="001D0743"/>
    <w:p w14:paraId="32956217" w14:textId="77777777" w:rsidR="00077C15" w:rsidRDefault="00077C15" w:rsidP="001D0743"/>
    <w:p w14:paraId="27E0EDB0" w14:textId="77777777" w:rsidR="00077C15" w:rsidRDefault="00077C15" w:rsidP="001D0743"/>
    <w:p w14:paraId="7B0B50E6" w14:textId="77777777" w:rsidR="00077C15" w:rsidRDefault="00077C15" w:rsidP="001D0743"/>
    <w:p w14:paraId="7C2B9132" w14:textId="77777777" w:rsidR="00077C15" w:rsidRDefault="00077C15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294C" w14:textId="77777777" w:rsidR="00077C15" w:rsidRDefault="00077C15" w:rsidP="001D0743">
      <w:r>
        <w:separator/>
      </w:r>
    </w:p>
    <w:p w14:paraId="32303EEC" w14:textId="77777777" w:rsidR="00077C15" w:rsidRDefault="00077C15" w:rsidP="001D0743"/>
    <w:p w14:paraId="7FEAB660" w14:textId="77777777" w:rsidR="00077C15" w:rsidRDefault="00077C15" w:rsidP="001D0743"/>
    <w:p w14:paraId="6A638E7D" w14:textId="77777777" w:rsidR="00077C15" w:rsidRDefault="00077C15" w:rsidP="001D0743"/>
    <w:p w14:paraId="085E36F1" w14:textId="77777777" w:rsidR="00077C15" w:rsidRDefault="00077C15" w:rsidP="001D0743"/>
    <w:p w14:paraId="216E73C0" w14:textId="77777777" w:rsidR="00077C15" w:rsidRDefault="00077C15" w:rsidP="001D0743"/>
  </w:footnote>
  <w:footnote w:type="continuationSeparator" w:id="0">
    <w:p w14:paraId="3A0EF37B" w14:textId="77777777" w:rsidR="00077C15" w:rsidRDefault="00077C15" w:rsidP="001D0743">
      <w:r>
        <w:continuationSeparator/>
      </w:r>
    </w:p>
    <w:p w14:paraId="6A9F9B82" w14:textId="77777777" w:rsidR="00077C15" w:rsidRDefault="00077C15" w:rsidP="001D0743"/>
    <w:p w14:paraId="081DC4AA" w14:textId="77777777" w:rsidR="00077C15" w:rsidRDefault="00077C15" w:rsidP="001D0743"/>
    <w:p w14:paraId="790E5996" w14:textId="77777777" w:rsidR="00077C15" w:rsidRDefault="00077C15" w:rsidP="001D0743"/>
    <w:p w14:paraId="368FD9A9" w14:textId="77777777" w:rsidR="00077C15" w:rsidRDefault="00077C15" w:rsidP="001D0743"/>
    <w:p w14:paraId="479E0023" w14:textId="77777777" w:rsidR="00077C15" w:rsidRDefault="00077C15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E67024"/>
    <w:multiLevelType w:val="multilevel"/>
    <w:tmpl w:val="AE7C6AB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8"/>
  </w:num>
  <w:num w:numId="4">
    <w:abstractNumId w:val="14"/>
  </w:num>
  <w:num w:numId="5">
    <w:abstractNumId w:val="19"/>
  </w:num>
  <w:num w:numId="6">
    <w:abstractNumId w:val="1"/>
  </w:num>
  <w:num w:numId="7">
    <w:abstractNumId w:val="5"/>
  </w:num>
  <w:num w:numId="8">
    <w:abstractNumId w:val="11"/>
  </w:num>
  <w:num w:numId="9">
    <w:abstractNumId w:val="17"/>
  </w:num>
  <w:num w:numId="10">
    <w:abstractNumId w:val="4"/>
  </w:num>
  <w:num w:numId="11">
    <w:abstractNumId w:val="7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2"/>
  </w:num>
  <w:num w:numId="21">
    <w:abstractNumId w:val="3"/>
  </w:num>
  <w:num w:numId="22">
    <w:abstractNumId w:val="0"/>
  </w:num>
  <w:num w:numId="23">
    <w:abstractNumId w:val="13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0293D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565"/>
    <w:rsid w:val="00060A7A"/>
    <w:rsid w:val="00061434"/>
    <w:rsid w:val="000633F8"/>
    <w:rsid w:val="00063590"/>
    <w:rsid w:val="000638A2"/>
    <w:rsid w:val="00063AE5"/>
    <w:rsid w:val="00063C56"/>
    <w:rsid w:val="000700E4"/>
    <w:rsid w:val="00071DBD"/>
    <w:rsid w:val="0007610D"/>
    <w:rsid w:val="00076F5C"/>
    <w:rsid w:val="000775B6"/>
    <w:rsid w:val="00077C15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3408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37F"/>
    <w:rsid w:val="00191899"/>
    <w:rsid w:val="00192012"/>
    <w:rsid w:val="001922B9"/>
    <w:rsid w:val="00192A27"/>
    <w:rsid w:val="00192C06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0116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6FC8"/>
    <w:rsid w:val="001F23DB"/>
    <w:rsid w:val="001F3359"/>
    <w:rsid w:val="001F5699"/>
    <w:rsid w:val="001F6FC8"/>
    <w:rsid w:val="00201F24"/>
    <w:rsid w:val="00215F11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588C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0B4"/>
    <w:rsid w:val="002779D6"/>
    <w:rsid w:val="002800B8"/>
    <w:rsid w:val="00292462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5145"/>
    <w:rsid w:val="0031637C"/>
    <w:rsid w:val="00320098"/>
    <w:rsid w:val="0032695B"/>
    <w:rsid w:val="003278EB"/>
    <w:rsid w:val="00330450"/>
    <w:rsid w:val="0033204B"/>
    <w:rsid w:val="00334A3B"/>
    <w:rsid w:val="00340EB1"/>
    <w:rsid w:val="00345D45"/>
    <w:rsid w:val="00351298"/>
    <w:rsid w:val="00351D53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396"/>
    <w:rsid w:val="00381CFF"/>
    <w:rsid w:val="00382E58"/>
    <w:rsid w:val="003839C6"/>
    <w:rsid w:val="003855C6"/>
    <w:rsid w:val="00387FD9"/>
    <w:rsid w:val="00390D3D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550E"/>
    <w:rsid w:val="003C73C6"/>
    <w:rsid w:val="003D19E0"/>
    <w:rsid w:val="003D2BD5"/>
    <w:rsid w:val="003E05A6"/>
    <w:rsid w:val="003E74D2"/>
    <w:rsid w:val="003E7BED"/>
    <w:rsid w:val="003F2540"/>
    <w:rsid w:val="003F2DAE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A38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04D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96D5F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070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5698"/>
    <w:rsid w:val="00606127"/>
    <w:rsid w:val="00607A55"/>
    <w:rsid w:val="006133BF"/>
    <w:rsid w:val="00615BF8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34CA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0B87"/>
    <w:rsid w:val="006D4613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42E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1A6C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5F25"/>
    <w:rsid w:val="007777E0"/>
    <w:rsid w:val="00780DBC"/>
    <w:rsid w:val="007810B8"/>
    <w:rsid w:val="007857C7"/>
    <w:rsid w:val="007913F4"/>
    <w:rsid w:val="007934A1"/>
    <w:rsid w:val="00794BDB"/>
    <w:rsid w:val="007A2D70"/>
    <w:rsid w:val="007A39D6"/>
    <w:rsid w:val="007A4712"/>
    <w:rsid w:val="007A7179"/>
    <w:rsid w:val="007A761C"/>
    <w:rsid w:val="007B046C"/>
    <w:rsid w:val="007B0F93"/>
    <w:rsid w:val="007B1D17"/>
    <w:rsid w:val="007B493E"/>
    <w:rsid w:val="007D1909"/>
    <w:rsid w:val="007D3E57"/>
    <w:rsid w:val="007D680D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4AE8"/>
    <w:rsid w:val="007F76FE"/>
    <w:rsid w:val="00800E3B"/>
    <w:rsid w:val="008013B9"/>
    <w:rsid w:val="00807108"/>
    <w:rsid w:val="008130F5"/>
    <w:rsid w:val="00813E5E"/>
    <w:rsid w:val="00814096"/>
    <w:rsid w:val="00814BE9"/>
    <w:rsid w:val="0081601C"/>
    <w:rsid w:val="0082371B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140F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A5EB8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2AA6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0E06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2AC7"/>
    <w:rsid w:val="009C4854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35B4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251"/>
    <w:rsid w:val="00AB086C"/>
    <w:rsid w:val="00AB1C41"/>
    <w:rsid w:val="00AB3EDC"/>
    <w:rsid w:val="00AB4B8C"/>
    <w:rsid w:val="00AB4DCF"/>
    <w:rsid w:val="00AC2017"/>
    <w:rsid w:val="00AC7EF4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6A3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0E7E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6023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2F9F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4EA"/>
    <w:rsid w:val="00C94B71"/>
    <w:rsid w:val="00C953C7"/>
    <w:rsid w:val="00CA31C0"/>
    <w:rsid w:val="00CA3E12"/>
    <w:rsid w:val="00CA3FFD"/>
    <w:rsid w:val="00CA61D0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561A"/>
    <w:rsid w:val="00D36AAD"/>
    <w:rsid w:val="00D36DE5"/>
    <w:rsid w:val="00D37A2A"/>
    <w:rsid w:val="00D40C36"/>
    <w:rsid w:val="00D4194C"/>
    <w:rsid w:val="00D450B4"/>
    <w:rsid w:val="00D461A6"/>
    <w:rsid w:val="00D557AE"/>
    <w:rsid w:val="00D56E0D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3A03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0C57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496E"/>
    <w:rsid w:val="00E651B7"/>
    <w:rsid w:val="00E66BD7"/>
    <w:rsid w:val="00E67094"/>
    <w:rsid w:val="00E803FA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981"/>
    <w:rsid w:val="00ED4D76"/>
    <w:rsid w:val="00ED4E2F"/>
    <w:rsid w:val="00EE2B3E"/>
    <w:rsid w:val="00EE347B"/>
    <w:rsid w:val="00EE393C"/>
    <w:rsid w:val="00EE55E3"/>
    <w:rsid w:val="00EE653E"/>
    <w:rsid w:val="00EE683D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39FC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491</TotalTime>
  <Pages>14</Pages>
  <Words>1304</Words>
  <Characters>7434</Characters>
  <Application>Microsoft Office Word</Application>
  <DocSecurity>0</DocSecurity>
  <Lines>61</Lines>
  <Paragraphs>17</Paragraphs>
  <ScaleCrop>false</ScaleCrop>
  <Company>中国石油大学</Company>
  <LinksUpToDate>false</LinksUpToDate>
  <CharactersWithSpaces>8721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13</cp:revision>
  <cp:lastPrinted>2008-07-17T03:36:00Z</cp:lastPrinted>
  <dcterms:created xsi:type="dcterms:W3CDTF">2021-12-02T04:55:00Z</dcterms:created>
  <dcterms:modified xsi:type="dcterms:W3CDTF">2021-12-24T09:03:00Z</dcterms:modified>
</cp:coreProperties>
</file>